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7ED" w:rsidRDefault="003627ED">
      <w:r>
        <w:t>Base de datos SEGURIDAD</w:t>
      </w:r>
      <w:r w:rsidR="00C4047E">
        <w:t xml:space="preserve">. </w:t>
      </w:r>
    </w:p>
    <w:p w:rsidR="003627ED" w:rsidRDefault="003627ED">
      <w:r>
        <w:t>En las comisarías trabajan policías. Los delincuentes son detenidos por un policía y por un delito en concreto y se les impone una pena en días.</w:t>
      </w:r>
    </w:p>
    <w:p w:rsidR="003627ED" w:rsidRDefault="003627ED">
      <w:r>
        <w:t>Se pide:</w:t>
      </w:r>
    </w:p>
    <w:p w:rsidR="003627ED" w:rsidRDefault="003627ED" w:rsidP="003627ED">
      <w:pPr>
        <w:pStyle w:val="Prrafodelista"/>
        <w:numPr>
          <w:ilvl w:val="0"/>
          <w:numId w:val="11"/>
        </w:numPr>
      </w:pPr>
      <w:r>
        <w:t xml:space="preserve">Realizar un procedimiento para actualizar las </w:t>
      </w:r>
      <w:proofErr w:type="spellStart"/>
      <w:r>
        <w:t>horas_castigo</w:t>
      </w:r>
      <w:proofErr w:type="spellEnd"/>
      <w:r>
        <w:t xml:space="preserve"> en la tabla delincuente. Esas horas serán la suma de todas las horas que tenga el delincuente en la tabla detención.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5C04E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root</w:t>
      </w:r>
      <w:proofErr w:type="spellEnd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5C04EE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`localhost`</w:t>
      </w:r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actualizar_pena_horas</w:t>
      </w:r>
      <w:proofErr w:type="spellEnd"/>
      <w:proofErr w:type="gramStart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5C04E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pieza</w:t>
      </w:r>
      <w:proofErr w:type="spellEnd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castigo</w:t>
      </w:r>
      <w:proofErr w:type="spellEnd"/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castigo</w:t>
      </w:r>
      <w:proofErr w:type="spellEnd"/>
      <w:proofErr w:type="gramStart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pena_horas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04EE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04EE">
        <w:rPr>
          <w:rFonts w:ascii="Courier New" w:hAnsi="Courier New" w:cs="Courier New"/>
          <w:color w:val="FF00FF"/>
          <w:sz w:val="20"/>
          <w:szCs w:val="20"/>
          <w:lang w:val="en-US"/>
        </w:rPr>
        <w:t>delincuente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pieza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proofErr w:type="spellEnd"/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C04EE">
        <w:rPr>
          <w:rFonts w:ascii="Courier New" w:hAnsi="Courier New" w:cs="Courier New"/>
          <w:color w:val="FF00FF"/>
          <w:sz w:val="20"/>
          <w:szCs w:val="20"/>
          <w:lang w:val="es-ES"/>
        </w:rPr>
        <w:t>delincuente</w:t>
      </w:r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5C04E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horas_castigo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5C04EE">
        <w:rPr>
          <w:rFonts w:ascii="Courier New" w:hAnsi="Courier New" w:cs="Courier New"/>
          <w:color w:val="808000"/>
          <w:sz w:val="20"/>
          <w:szCs w:val="20"/>
          <w:lang w:val="es-ES"/>
        </w:rPr>
        <w:t>castigo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C0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5C04EE">
        <w:rPr>
          <w:rFonts w:ascii="Courier New" w:hAnsi="Courier New" w:cs="Courier New"/>
          <w:color w:val="808000"/>
          <w:sz w:val="20"/>
          <w:szCs w:val="20"/>
          <w:lang w:val="en-US"/>
        </w:rPr>
        <w:t>pieza</w:t>
      </w:r>
      <w:proofErr w:type="spellEnd"/>
      <w:r w:rsidRPr="005C04E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C04EE" w:rsidRPr="005C04EE" w:rsidRDefault="005C04EE" w:rsidP="005C04E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C04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p w:rsidR="003627ED" w:rsidRDefault="003627ED" w:rsidP="003627ED">
      <w:pPr>
        <w:pStyle w:val="Prrafodelista"/>
        <w:numPr>
          <w:ilvl w:val="0"/>
          <w:numId w:val="11"/>
        </w:numPr>
      </w:pPr>
      <w:r>
        <w:t xml:space="preserve">Realizar un procedimiento para actualizar los datos en </w:t>
      </w:r>
      <w:proofErr w:type="spellStart"/>
      <w:r>
        <w:t>total_delitos</w:t>
      </w:r>
      <w:proofErr w:type="spellEnd"/>
      <w:r>
        <w:t xml:space="preserve"> en la tabla comisaría. Esos delitos son los que figuran en las detenciones de los policías que pertenecen a esa comisaría.</w:t>
      </w:r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4E451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4E451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root</w:t>
      </w:r>
      <w:proofErr w:type="spellEnd"/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4E4511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`localhost`</w:t>
      </w:r>
      <w:r w:rsidRPr="004E451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4E451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actualizar_total_delitos</w:t>
      </w:r>
      <w:proofErr w:type="spellEnd"/>
      <w:proofErr w:type="gramStart"/>
      <w:r w:rsidRPr="004E451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4E4511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4E451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4E4511">
        <w:rPr>
          <w:rFonts w:ascii="Courier New" w:hAnsi="Courier New" w:cs="Courier New"/>
          <w:color w:val="808000"/>
          <w:sz w:val="20"/>
          <w:szCs w:val="20"/>
          <w:lang w:val="en-US"/>
        </w:rPr>
        <w:t>comis</w:t>
      </w:r>
      <w:proofErr w:type="spellEnd"/>
      <w:r w:rsidRPr="004E451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bookmarkStart w:id="0" w:name="_GoBack"/>
      <w:bookmarkEnd w:id="0"/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E451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E45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4E4511" w:rsidRPr="004E4511" w:rsidRDefault="004E4511" w:rsidP="004E451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4E4511" w:rsidRDefault="004E4511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E451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4E45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4511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delit</w:t>
      </w:r>
      <w:proofErr w:type="spellEnd"/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delit</w:t>
      </w:r>
      <w:proofErr w:type="spellEnd"/>
      <w:proofErr w:type="gramStart"/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proofErr w:type="spellEnd"/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proofErr w:type="spellEnd"/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on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proofErr w:type="spellEnd"/>
      <w:proofErr w:type="gramEnd"/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proofErr w:type="spellEnd"/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="00890DD0" w:rsidRPr="00890DD0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="00890DD0"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comis</w:t>
      </w:r>
      <w:proofErr w:type="spellEnd"/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948B6" w:rsidRPr="00CD5CAC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D5CA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CD5C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AC">
        <w:rPr>
          <w:rFonts w:ascii="Courier New" w:hAnsi="Courier New" w:cs="Courier New"/>
          <w:color w:val="FF00FF"/>
          <w:sz w:val="20"/>
          <w:szCs w:val="20"/>
          <w:lang w:val="en-US"/>
        </w:rPr>
        <w:t>comisaria</w:t>
      </w:r>
      <w:proofErr w:type="spellEnd"/>
      <w:r w:rsidRPr="00CD5C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A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CD5C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AC">
        <w:rPr>
          <w:rFonts w:ascii="Courier New" w:hAnsi="Courier New" w:cs="Courier New"/>
          <w:color w:val="808000"/>
          <w:sz w:val="20"/>
          <w:szCs w:val="20"/>
          <w:lang w:val="en-US"/>
        </w:rPr>
        <w:t>total_delitos</w:t>
      </w:r>
      <w:proofErr w:type="spellEnd"/>
      <w:r w:rsidRPr="00CD5CA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D5CAC">
        <w:rPr>
          <w:rFonts w:ascii="Courier New" w:hAnsi="Courier New" w:cs="Courier New"/>
          <w:color w:val="808000"/>
          <w:sz w:val="20"/>
          <w:szCs w:val="20"/>
          <w:lang w:val="en-US"/>
        </w:rPr>
        <w:t>delit</w:t>
      </w:r>
      <w:proofErr w:type="spellEnd"/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94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948B6">
        <w:rPr>
          <w:rFonts w:ascii="Courier New" w:hAnsi="Courier New" w:cs="Courier New"/>
          <w:color w:val="808000"/>
          <w:sz w:val="20"/>
          <w:szCs w:val="20"/>
          <w:lang w:val="en-US"/>
        </w:rPr>
        <w:t>comis</w:t>
      </w:r>
      <w:proofErr w:type="spellEnd"/>
      <w:r w:rsidRPr="00F948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948B6" w:rsidRPr="00F948B6" w:rsidRDefault="00F948B6" w:rsidP="00F948B6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948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p w:rsidR="003627ED" w:rsidRDefault="003627ED" w:rsidP="003627ED">
      <w:pPr>
        <w:pStyle w:val="Prrafodelista"/>
        <w:numPr>
          <w:ilvl w:val="0"/>
          <w:numId w:val="11"/>
        </w:numPr>
      </w:pPr>
      <w:r>
        <w:t xml:space="preserve">Realizar un procedimiento para actualizar los datos en total de la tabla delito, anotando el total de delitos que se han cometido de ese tipo (están en la tabla </w:t>
      </w:r>
      <w:proofErr w:type="spellStart"/>
      <w:r>
        <w:t>detencion</w:t>
      </w:r>
      <w:proofErr w:type="spellEnd"/>
      <w:r>
        <w:t>).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CD5C4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CD5C4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D5C4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s-ES"/>
        </w:rPr>
        <w:t>actualizar_total_delito</w:t>
      </w:r>
      <w:proofErr w:type="spellEnd"/>
      <w:proofErr w:type="gramStart"/>
      <w:r w:rsidRPr="00CD5C41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CD5C41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id_delito</w:t>
      </w:r>
      <w:proofErr w:type="spellEnd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detenciones</w:t>
      </w:r>
      <w:proofErr w:type="spellEnd"/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detenciones</w:t>
      </w:r>
      <w:proofErr w:type="spellEnd"/>
      <w:proofErr w:type="gramStart"/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FF00FF"/>
          <w:sz w:val="20"/>
          <w:szCs w:val="20"/>
          <w:lang w:val="en-US"/>
        </w:rPr>
        <w:t>delito</w:t>
      </w:r>
      <w:proofErr w:type="spellEnd"/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id_delito</w:t>
      </w:r>
      <w:proofErr w:type="spellEnd"/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5C41">
        <w:rPr>
          <w:rFonts w:ascii="Courier New" w:hAnsi="Courier New" w:cs="Courier New"/>
          <w:color w:val="FF00FF"/>
          <w:sz w:val="20"/>
          <w:szCs w:val="20"/>
          <w:lang w:val="en-US"/>
        </w:rPr>
        <w:t>delito</w:t>
      </w:r>
      <w:proofErr w:type="spellEnd"/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detenciones</w:t>
      </w:r>
      <w:proofErr w:type="spellEnd"/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D5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D5C41">
        <w:rPr>
          <w:rFonts w:ascii="Courier New" w:hAnsi="Courier New" w:cs="Courier New"/>
          <w:color w:val="808000"/>
          <w:sz w:val="20"/>
          <w:szCs w:val="20"/>
          <w:lang w:val="en-US"/>
        </w:rPr>
        <w:t>id_delito</w:t>
      </w:r>
      <w:proofErr w:type="spellEnd"/>
      <w:r w:rsidRPr="00CD5C4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D5C41" w:rsidRPr="00CD5C41" w:rsidRDefault="00CD5C41" w:rsidP="00CD5C41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D5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p w:rsidR="003627ED" w:rsidRDefault="00436C3F" w:rsidP="003627ED">
      <w:pPr>
        <w:pStyle w:val="Prrafodelista"/>
        <w:numPr>
          <w:ilvl w:val="0"/>
          <w:numId w:val="11"/>
        </w:numPr>
      </w:pPr>
      <w:r>
        <w:t xml:space="preserve">Realizar un procedimiento para actualizar los datos en </w:t>
      </w:r>
      <w:proofErr w:type="spellStart"/>
      <w:r>
        <w:t>total_delitos</w:t>
      </w:r>
      <w:proofErr w:type="spellEnd"/>
      <w:r>
        <w:t xml:space="preserve"> en la tabla </w:t>
      </w:r>
      <w:proofErr w:type="spellStart"/>
      <w:r>
        <w:t>nacion</w:t>
      </w:r>
      <w:proofErr w:type="spellEnd"/>
      <w:r>
        <w:t>. Son los que figuran en la tabla detenciones de las nacionalidades correspondientes.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71194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71194D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root</w:t>
      </w:r>
      <w:proofErr w:type="spellEnd"/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71194D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`localhost`</w:t>
      </w:r>
      <w:r w:rsidRPr="0071194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PROCEDURE</w:t>
      </w:r>
      <w:r w:rsidRPr="0071194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actualizar_delitos_nacion</w:t>
      </w:r>
      <w:proofErr w:type="spellEnd"/>
      <w:proofErr w:type="gramStart"/>
      <w:r w:rsidRPr="0071194D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71194D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nac</w:t>
      </w:r>
      <w:proofErr w:type="spellEnd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pais</w:t>
      </w:r>
      <w:proofErr w:type="spellEnd"/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pais</w:t>
      </w:r>
      <w:proofErr w:type="spellEnd"/>
      <w:proofErr w:type="gramStart"/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194D">
        <w:rPr>
          <w:rFonts w:ascii="Courier New" w:hAnsi="Courier New" w:cs="Courier New"/>
          <w:color w:val="FF00FF"/>
          <w:sz w:val="20"/>
          <w:szCs w:val="20"/>
          <w:lang w:val="en-US"/>
        </w:rPr>
        <w:t>delincuente</w:t>
      </w:r>
      <w:proofErr w:type="spellEnd"/>
    </w:p>
    <w:p w:rsidR="0071194D" w:rsidRPr="00CD5CAC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D5CA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where</w:t>
      </w:r>
      <w:proofErr w:type="spellEnd"/>
      <w:r w:rsidRPr="00CD5CA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D5CAC">
        <w:rPr>
          <w:rFonts w:ascii="Courier New" w:hAnsi="Courier New" w:cs="Courier New"/>
          <w:color w:val="FF00FF"/>
          <w:sz w:val="20"/>
          <w:szCs w:val="20"/>
          <w:lang w:val="es-ES"/>
        </w:rPr>
        <w:t>delincuente</w:t>
      </w:r>
      <w:r w:rsidRPr="00CD5CA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D5CAC">
        <w:rPr>
          <w:rFonts w:ascii="Courier New" w:hAnsi="Courier New" w:cs="Courier New"/>
          <w:color w:val="808000"/>
          <w:sz w:val="20"/>
          <w:szCs w:val="20"/>
          <w:lang w:val="es-ES"/>
        </w:rPr>
        <w:t>nacionalidad</w:t>
      </w:r>
      <w:proofErr w:type="spellEnd"/>
      <w:proofErr w:type="gramEnd"/>
      <w:r w:rsidRPr="00CD5CAC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D5CAC">
        <w:rPr>
          <w:rFonts w:ascii="Courier New" w:hAnsi="Courier New" w:cs="Courier New"/>
          <w:color w:val="808000"/>
          <w:sz w:val="20"/>
          <w:szCs w:val="20"/>
          <w:lang w:val="es-ES"/>
        </w:rPr>
        <w:t>nac</w:t>
      </w:r>
      <w:proofErr w:type="spellEnd"/>
      <w:r w:rsidRPr="00CD5CAC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:rsidR="0071194D" w:rsidRPr="00CD5CAC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</w:p>
    <w:p w:rsidR="0071194D" w:rsidRPr="00CD5CAC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D5CA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proofErr w:type="spellEnd"/>
      <w:r w:rsidRPr="00CD5CA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D5CAC">
        <w:rPr>
          <w:rFonts w:ascii="Courier New" w:hAnsi="Courier New" w:cs="Courier New"/>
          <w:color w:val="FF00FF"/>
          <w:sz w:val="20"/>
          <w:szCs w:val="20"/>
          <w:lang w:val="es-ES"/>
        </w:rPr>
        <w:t>nacion</w:t>
      </w:r>
      <w:proofErr w:type="spellEnd"/>
      <w:r w:rsidRPr="00CD5CA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D5CA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CD5CA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D5CAC">
        <w:rPr>
          <w:rFonts w:ascii="Courier New" w:hAnsi="Courier New" w:cs="Courier New"/>
          <w:color w:val="808000"/>
          <w:sz w:val="20"/>
          <w:szCs w:val="20"/>
          <w:lang w:val="es-ES"/>
        </w:rPr>
        <w:t>total_delitos</w:t>
      </w:r>
      <w:proofErr w:type="spellEnd"/>
      <w:r w:rsidRPr="00CD5CAC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D5CAC">
        <w:rPr>
          <w:rFonts w:ascii="Courier New" w:hAnsi="Courier New" w:cs="Courier New"/>
          <w:color w:val="808000"/>
          <w:sz w:val="20"/>
          <w:szCs w:val="20"/>
          <w:lang w:val="es-ES"/>
        </w:rPr>
        <w:t>pais</w:t>
      </w:r>
      <w:proofErr w:type="spellEnd"/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119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1194D">
        <w:rPr>
          <w:rFonts w:ascii="Courier New" w:hAnsi="Courier New" w:cs="Courier New"/>
          <w:color w:val="808000"/>
          <w:sz w:val="20"/>
          <w:szCs w:val="20"/>
          <w:lang w:val="en-US"/>
        </w:rPr>
        <w:t>nac</w:t>
      </w:r>
      <w:proofErr w:type="spellEnd"/>
      <w:r w:rsidRPr="0071194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1194D" w:rsidRPr="0071194D" w:rsidRDefault="0071194D" w:rsidP="0071194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1194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p w:rsidR="00436C3F" w:rsidRDefault="00436C3F" w:rsidP="003627ED">
      <w:pPr>
        <w:pStyle w:val="Prrafodelista"/>
        <w:numPr>
          <w:ilvl w:val="0"/>
          <w:numId w:val="11"/>
        </w:numPr>
      </w:pPr>
      <w:r>
        <w:t>Re</w:t>
      </w:r>
      <w:r w:rsidR="0071194D">
        <w:t>a</w:t>
      </w:r>
      <w:r>
        <w:t>lizar una función que se le pase como parámetro el id de un policía y nos devuelva cuántas detenciones ha realizado.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color w:val="808000"/>
          <w:sz w:val="20"/>
          <w:szCs w:val="20"/>
          <w:lang w:val="en-US"/>
        </w:rPr>
        <w:t>det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color w:val="808000"/>
          <w:sz w:val="20"/>
          <w:szCs w:val="20"/>
          <w:lang w:val="en-US"/>
        </w:rPr>
        <w:t>det</w:t>
      </w:r>
      <w:proofErr w:type="gramStart"/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76CDD">
        <w:rPr>
          <w:rFonts w:ascii="Courier New" w:hAnsi="Courier New" w:cs="Courier New"/>
          <w:color w:val="FF00FF"/>
          <w:sz w:val="20"/>
          <w:szCs w:val="20"/>
          <w:lang w:val="en-US"/>
        </w:rPr>
        <w:t>detencion</w:t>
      </w:r>
      <w:proofErr w:type="spellEnd"/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76CDD">
        <w:rPr>
          <w:rFonts w:ascii="Courier New" w:hAnsi="Courier New" w:cs="Courier New"/>
          <w:color w:val="FF00FF"/>
          <w:sz w:val="20"/>
          <w:szCs w:val="20"/>
          <w:lang w:val="en-US"/>
        </w:rPr>
        <w:t>policia</w:t>
      </w:r>
      <w:proofErr w:type="spellEnd"/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176CDD">
        <w:rPr>
          <w:rFonts w:ascii="Courier New" w:hAnsi="Courier New" w:cs="Courier New"/>
          <w:color w:val="808000"/>
          <w:sz w:val="20"/>
          <w:szCs w:val="20"/>
          <w:lang w:val="en-US"/>
        </w:rPr>
        <w:t>id_poli</w:t>
      </w:r>
      <w:proofErr w:type="spellEnd"/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76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6CDD">
        <w:rPr>
          <w:rFonts w:ascii="Courier New" w:hAnsi="Courier New" w:cs="Courier New"/>
          <w:color w:val="808000"/>
          <w:sz w:val="20"/>
          <w:szCs w:val="20"/>
          <w:lang w:val="en-US"/>
        </w:rPr>
        <w:t>det</w:t>
      </w:r>
      <w:r w:rsidRPr="00176CD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76CDD" w:rsidRPr="00176CDD" w:rsidRDefault="00176CDD" w:rsidP="00176CDD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76CD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0B1F86" w:rsidRDefault="000B1F86" w:rsidP="000B1F86">
      <w:pPr>
        <w:pStyle w:val="Prrafodelista"/>
      </w:pPr>
    </w:p>
    <w:sectPr w:rsidR="000B1F86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3C0" w:rsidRDefault="007303C0" w:rsidP="00822617">
      <w:pPr>
        <w:spacing w:line="240" w:lineRule="auto"/>
      </w:pPr>
      <w:r>
        <w:separator/>
      </w:r>
    </w:p>
  </w:endnote>
  <w:endnote w:type="continuationSeparator" w:id="0">
    <w:p w:rsidR="007303C0" w:rsidRDefault="007303C0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3C0" w:rsidRDefault="007303C0" w:rsidP="00822617">
      <w:pPr>
        <w:spacing w:line="240" w:lineRule="auto"/>
      </w:pPr>
      <w:r>
        <w:separator/>
      </w:r>
    </w:p>
  </w:footnote>
  <w:footnote w:type="continuationSeparator" w:id="0">
    <w:p w:rsidR="007303C0" w:rsidRDefault="007303C0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8"/>
      <w:gridCol w:w="2427"/>
    </w:tblGrid>
    <w:tr w:rsidR="00411066" w:rsidTr="00411066">
      <w:tc>
        <w:tcPr>
          <w:tcW w:w="2829" w:type="dxa"/>
          <w:vMerge w:val="restart"/>
        </w:tcPr>
        <w:p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3627ED">
            <w:rPr>
              <w:b/>
              <w:sz w:val="21"/>
              <w:szCs w:val="21"/>
            </w:rPr>
            <w:t>1ºDAW</w:t>
          </w:r>
        </w:p>
      </w:tc>
      <w:tc>
        <w:tcPr>
          <w:tcW w:w="2830" w:type="dxa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3627ED">
            <w:rPr>
              <w:b/>
              <w:sz w:val="21"/>
              <w:szCs w:val="21"/>
            </w:rPr>
            <w:t xml:space="preserve"> BBDD</w:t>
          </w:r>
        </w:p>
      </w:tc>
    </w:tr>
    <w:tr w:rsidR="00411066" w:rsidTr="00411066">
      <w:tc>
        <w:tcPr>
          <w:tcW w:w="2829" w:type="dxa"/>
          <w:vMerge/>
        </w:tcPr>
        <w:p w:rsidR="00411066" w:rsidRDefault="00411066" w:rsidP="00411066"/>
      </w:tc>
      <w:tc>
        <w:tcPr>
          <w:tcW w:w="5659" w:type="dxa"/>
          <w:gridSpan w:val="2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3627ED">
            <w:rPr>
              <w:b/>
              <w:sz w:val="21"/>
              <w:szCs w:val="21"/>
            </w:rPr>
            <w:t>procedimientos, funciones</w:t>
          </w:r>
        </w:p>
      </w:tc>
    </w:tr>
    <w:tr w:rsidR="00411066" w:rsidTr="00411066">
      <w:tc>
        <w:tcPr>
          <w:tcW w:w="2829" w:type="dxa"/>
          <w:vMerge/>
        </w:tcPr>
        <w:p w:rsidR="00411066" w:rsidRDefault="00411066" w:rsidP="00411066"/>
      </w:tc>
      <w:tc>
        <w:tcPr>
          <w:tcW w:w="5659" w:type="dxa"/>
          <w:gridSpan w:val="2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3627ED">
            <w:rPr>
              <w:b/>
              <w:sz w:val="21"/>
              <w:szCs w:val="21"/>
            </w:rPr>
            <w:t>Repaso examen</w:t>
          </w:r>
        </w:p>
      </w:tc>
    </w:tr>
    <w:tr w:rsidR="00411066" w:rsidTr="00D90991">
      <w:trPr>
        <w:trHeight w:val="288"/>
      </w:trPr>
      <w:tc>
        <w:tcPr>
          <w:tcW w:w="2829" w:type="dxa"/>
          <w:vMerge/>
        </w:tcPr>
        <w:p w:rsidR="00411066" w:rsidRDefault="00411066" w:rsidP="00411066"/>
      </w:tc>
      <w:tc>
        <w:tcPr>
          <w:tcW w:w="5659" w:type="dxa"/>
          <w:gridSpan w:val="2"/>
        </w:tcPr>
        <w:p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4F84D51"/>
    <w:multiLevelType w:val="hybridMultilevel"/>
    <w:tmpl w:val="CDF83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ED"/>
    <w:rsid w:val="000B1F86"/>
    <w:rsid w:val="00176CDD"/>
    <w:rsid w:val="00182BF8"/>
    <w:rsid w:val="001E3BA6"/>
    <w:rsid w:val="00216761"/>
    <w:rsid w:val="00225BF4"/>
    <w:rsid w:val="002D51EC"/>
    <w:rsid w:val="003627ED"/>
    <w:rsid w:val="00411066"/>
    <w:rsid w:val="00436C3F"/>
    <w:rsid w:val="004E4511"/>
    <w:rsid w:val="005C04EE"/>
    <w:rsid w:val="00636118"/>
    <w:rsid w:val="006A1625"/>
    <w:rsid w:val="0071194D"/>
    <w:rsid w:val="007303C0"/>
    <w:rsid w:val="007B6391"/>
    <w:rsid w:val="00822617"/>
    <w:rsid w:val="00890DD0"/>
    <w:rsid w:val="00A60AC9"/>
    <w:rsid w:val="00B60975"/>
    <w:rsid w:val="00C4047E"/>
    <w:rsid w:val="00CC17D4"/>
    <w:rsid w:val="00CD5C41"/>
    <w:rsid w:val="00CD5CAC"/>
    <w:rsid w:val="00D90991"/>
    <w:rsid w:val="00E74ADC"/>
    <w:rsid w:val="00F3059F"/>
    <w:rsid w:val="00F948B6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58CC"/>
  <w15:chartTrackingRefBased/>
  <w15:docId w15:val="{412EE075-1E41-4231-B28D-1D838131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164</TotalTime>
  <Pages>3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7</cp:revision>
  <dcterms:created xsi:type="dcterms:W3CDTF">2018-05-03T09:46:00Z</dcterms:created>
  <dcterms:modified xsi:type="dcterms:W3CDTF">2018-05-07T15:43:00Z</dcterms:modified>
</cp:coreProperties>
</file>