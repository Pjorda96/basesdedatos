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32B85" w14:textId="7B46979A" w:rsidR="00B228D4" w:rsidRDefault="00B228D4" w:rsidP="00436307">
      <w:pPr>
        <w:pStyle w:val="Prrafodelista"/>
        <w:numPr>
          <w:ilvl w:val="0"/>
          <w:numId w:val="11"/>
        </w:numPr>
      </w:pPr>
      <w:r>
        <w:t xml:space="preserve">Implementa un </w:t>
      </w:r>
      <w:proofErr w:type="spellStart"/>
      <w:r>
        <w:t>trigger</w:t>
      </w:r>
      <w:proofErr w:type="spellEnd"/>
      <w:r>
        <w:t xml:space="preserve"> para que cuando se modifique el atributo duración en la tabla Vuelo, se actualice automáticamente las horas de vuelo del piloto asociado a dicho vuelo (base de datos </w:t>
      </w:r>
      <w:r w:rsidR="004736B6">
        <w:t>a</w:t>
      </w:r>
      <w:r>
        <w:t>eropuerto).</w:t>
      </w:r>
    </w:p>
    <w:p w14:paraId="0320F027" w14:textId="77777777" w:rsidR="000E5716" w:rsidRPr="000E5716" w:rsidRDefault="000E5716" w:rsidP="000E571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E5716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0E57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 w:rsidRPr="000E5716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21A9B9D9" w14:textId="77777777" w:rsidR="000E5716" w:rsidRPr="000E5716" w:rsidRDefault="000E5716" w:rsidP="000E571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0E57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0E57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5716">
        <w:rPr>
          <w:rFonts w:ascii="Courier New" w:hAnsi="Courier New" w:cs="Courier New"/>
          <w:color w:val="808000"/>
          <w:sz w:val="20"/>
          <w:szCs w:val="20"/>
          <w:lang w:val="en-US"/>
        </w:rPr>
        <w:t>vuelo_AU_TRIGGER</w:t>
      </w:r>
      <w:proofErr w:type="spellEnd"/>
    </w:p>
    <w:p w14:paraId="074B7DB9" w14:textId="77777777" w:rsidR="000E5716" w:rsidRPr="000E5716" w:rsidRDefault="000E5716" w:rsidP="000E571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0E57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0E57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0E57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5716">
        <w:rPr>
          <w:rFonts w:ascii="Courier New" w:hAnsi="Courier New" w:cs="Courier New"/>
          <w:color w:val="FF00FF"/>
          <w:sz w:val="20"/>
          <w:szCs w:val="20"/>
          <w:lang w:val="en-US"/>
        </w:rPr>
        <w:t>vuelo</w:t>
      </w:r>
      <w:proofErr w:type="spellEnd"/>
    </w:p>
    <w:p w14:paraId="7622DC0C" w14:textId="77777777" w:rsidR="000E5716" w:rsidRPr="000E5716" w:rsidRDefault="000E5716" w:rsidP="000E571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0E57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0E57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3260C141" w14:textId="77777777" w:rsidR="000E5716" w:rsidRPr="000E5716" w:rsidRDefault="000E5716" w:rsidP="000E571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4E2AF0F" w14:textId="77777777" w:rsidR="000E5716" w:rsidRPr="000E5716" w:rsidRDefault="000E5716" w:rsidP="000E571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0E57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5716">
        <w:rPr>
          <w:rFonts w:ascii="Courier New" w:hAnsi="Courier New" w:cs="Courier New"/>
          <w:color w:val="FF00FF"/>
          <w:sz w:val="20"/>
          <w:szCs w:val="20"/>
          <w:lang w:val="en-US"/>
        </w:rPr>
        <w:t>piloto</w:t>
      </w:r>
      <w:proofErr w:type="spellEnd"/>
    </w:p>
    <w:p w14:paraId="4762A120" w14:textId="77777777" w:rsidR="000E5716" w:rsidRPr="000E5716" w:rsidRDefault="000E5716" w:rsidP="000E571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0E5716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gramStart"/>
      <w:r w:rsidRPr="000E5716">
        <w:rPr>
          <w:rFonts w:ascii="Courier New" w:hAnsi="Courier New" w:cs="Courier New"/>
          <w:color w:val="FF00FF"/>
          <w:sz w:val="20"/>
          <w:szCs w:val="20"/>
          <w:lang w:val="es-ES"/>
        </w:rPr>
        <w:t>piloto</w:t>
      </w:r>
      <w:r w:rsidRPr="000E5716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0E5716">
        <w:rPr>
          <w:rFonts w:ascii="Courier New" w:hAnsi="Courier New" w:cs="Courier New"/>
          <w:color w:val="808000"/>
          <w:sz w:val="20"/>
          <w:szCs w:val="20"/>
          <w:lang w:val="es-ES"/>
        </w:rPr>
        <w:t>horas</w:t>
      </w:r>
      <w:proofErr w:type="gramEnd"/>
      <w:r w:rsidRPr="000E5716">
        <w:rPr>
          <w:rFonts w:ascii="Courier New" w:hAnsi="Courier New" w:cs="Courier New"/>
          <w:color w:val="808000"/>
          <w:sz w:val="20"/>
          <w:szCs w:val="20"/>
          <w:lang w:val="es-ES"/>
        </w:rPr>
        <w:t>_vuelo</w:t>
      </w:r>
      <w:r w:rsidRPr="000E5716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0E5716">
        <w:rPr>
          <w:rFonts w:ascii="Courier New" w:hAnsi="Courier New" w:cs="Courier New"/>
          <w:color w:val="FF00FF"/>
          <w:sz w:val="20"/>
          <w:szCs w:val="20"/>
          <w:lang w:val="es-ES"/>
        </w:rPr>
        <w:t>piloto</w:t>
      </w:r>
      <w:r w:rsidRPr="000E5716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0E5716">
        <w:rPr>
          <w:rFonts w:ascii="Courier New" w:hAnsi="Courier New" w:cs="Courier New"/>
          <w:color w:val="808000"/>
          <w:sz w:val="20"/>
          <w:szCs w:val="20"/>
          <w:lang w:val="es-ES"/>
        </w:rPr>
        <w:t>horas_vuelo</w:t>
      </w:r>
      <w:r w:rsidRPr="000E5716">
        <w:rPr>
          <w:rFonts w:ascii="Courier New" w:hAnsi="Courier New" w:cs="Courier New"/>
          <w:color w:val="0000FF"/>
          <w:sz w:val="20"/>
          <w:szCs w:val="20"/>
          <w:lang w:val="es-ES"/>
        </w:rPr>
        <w:t>+(</w:t>
      </w: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0E5716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0E5716">
        <w:rPr>
          <w:rFonts w:ascii="Courier New" w:hAnsi="Courier New" w:cs="Courier New"/>
          <w:color w:val="808000"/>
          <w:sz w:val="20"/>
          <w:szCs w:val="20"/>
          <w:lang w:val="es-ES"/>
        </w:rPr>
        <w:t>duracion</w:t>
      </w:r>
      <w:r w:rsidRPr="000E5716">
        <w:rPr>
          <w:rFonts w:ascii="Courier New" w:hAnsi="Courier New" w:cs="Courier New"/>
          <w:color w:val="0000FF"/>
          <w:sz w:val="20"/>
          <w:szCs w:val="20"/>
          <w:lang w:val="es-ES"/>
        </w:rPr>
        <w:t>-</w:t>
      </w: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old</w:t>
      </w:r>
      <w:r w:rsidRPr="000E5716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0E5716">
        <w:rPr>
          <w:rFonts w:ascii="Courier New" w:hAnsi="Courier New" w:cs="Courier New"/>
          <w:color w:val="808000"/>
          <w:sz w:val="20"/>
          <w:szCs w:val="20"/>
          <w:lang w:val="es-ES"/>
        </w:rPr>
        <w:t>duracion</w:t>
      </w:r>
      <w:r w:rsidRPr="000E5716">
        <w:rPr>
          <w:rFonts w:ascii="Courier New" w:hAnsi="Courier New" w:cs="Courier New"/>
          <w:color w:val="0000FF"/>
          <w:sz w:val="20"/>
          <w:szCs w:val="20"/>
          <w:lang w:val="es-ES"/>
        </w:rPr>
        <w:t>)</w:t>
      </w:r>
    </w:p>
    <w:p w14:paraId="2DCC17D3" w14:textId="77777777" w:rsidR="000E5716" w:rsidRPr="000E5716" w:rsidRDefault="000E5716" w:rsidP="000E571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E57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5716">
        <w:rPr>
          <w:rFonts w:ascii="Courier New" w:hAnsi="Courier New" w:cs="Courier New"/>
          <w:color w:val="808000"/>
          <w:sz w:val="20"/>
          <w:szCs w:val="20"/>
          <w:lang w:val="en-US"/>
        </w:rPr>
        <w:t>cod_piloto</w:t>
      </w:r>
      <w:proofErr w:type="spellEnd"/>
      <w:r w:rsidRPr="000E571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E571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0E5716">
        <w:rPr>
          <w:rFonts w:ascii="Courier New" w:hAnsi="Courier New" w:cs="Courier New"/>
          <w:color w:val="808000"/>
          <w:sz w:val="20"/>
          <w:szCs w:val="20"/>
          <w:lang w:val="en-US"/>
        </w:rPr>
        <w:t>cod_piloto</w:t>
      </w:r>
      <w:proofErr w:type="spellEnd"/>
      <w:r w:rsidRPr="000E571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9BAD345" w14:textId="77777777" w:rsidR="000E5716" w:rsidRPr="000E5716" w:rsidRDefault="000E5716" w:rsidP="000E571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E571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END/</w:t>
      </w:r>
      <w:r w:rsidRPr="000E5716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5F47BAD5" w14:textId="77777777" w:rsidR="000E5716" w:rsidRPr="000E5716" w:rsidRDefault="000E5716" w:rsidP="000E5716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0E5716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0E57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E571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5E32E0FC" w14:textId="77777777" w:rsidR="000B6C55" w:rsidRDefault="000B6C55" w:rsidP="000B6C55">
      <w:pPr>
        <w:pStyle w:val="Prrafodelista"/>
      </w:pPr>
    </w:p>
    <w:p w14:paraId="0C3960CA" w14:textId="55DED292" w:rsidR="00B228D4" w:rsidRDefault="00B228D4" w:rsidP="00436307">
      <w:pPr>
        <w:pStyle w:val="Prrafodelista"/>
        <w:numPr>
          <w:ilvl w:val="0"/>
          <w:numId w:val="11"/>
        </w:numPr>
      </w:pPr>
      <w:r>
        <w:t>Crea</w:t>
      </w:r>
      <w:r w:rsidR="00436307">
        <w:t xml:space="preserve"> </w:t>
      </w:r>
      <w:r>
        <w:t>un</w:t>
      </w:r>
      <w:r w:rsidR="00436307">
        <w:t xml:space="preserve"> </w:t>
      </w:r>
      <w:proofErr w:type="spellStart"/>
      <w:r>
        <w:t>trigger</w:t>
      </w:r>
      <w:proofErr w:type="spellEnd"/>
      <w:r w:rsidR="00436307">
        <w:t xml:space="preserve"> </w:t>
      </w:r>
      <w:r>
        <w:t>que</w:t>
      </w:r>
      <w:r w:rsidR="00436307">
        <w:t xml:space="preserve"> </w:t>
      </w:r>
      <w:r>
        <w:t>permita</w:t>
      </w:r>
      <w:r w:rsidR="00436307">
        <w:t xml:space="preserve"> </w:t>
      </w:r>
      <w:r>
        <w:t>actualizar</w:t>
      </w:r>
      <w:r w:rsidR="00436307">
        <w:t xml:space="preserve"> </w:t>
      </w:r>
      <w:r>
        <w:t>las</w:t>
      </w:r>
      <w:r w:rsidR="00436307">
        <w:t xml:space="preserve"> </w:t>
      </w:r>
      <w:r>
        <w:t>horas</w:t>
      </w:r>
      <w:r w:rsidR="00436307">
        <w:t xml:space="preserve"> </w:t>
      </w:r>
      <w:r>
        <w:t>de</w:t>
      </w:r>
      <w:r w:rsidR="00436307">
        <w:t xml:space="preserve"> </w:t>
      </w:r>
      <w:r>
        <w:t>vuelo</w:t>
      </w:r>
      <w:r w:rsidR="00436307">
        <w:t xml:space="preserve"> </w:t>
      </w:r>
      <w:r>
        <w:t>del</w:t>
      </w:r>
      <w:r w:rsidR="00436307">
        <w:t xml:space="preserve"> </w:t>
      </w:r>
      <w:r>
        <w:t>piloto</w:t>
      </w:r>
      <w:r w:rsidR="00436307">
        <w:t xml:space="preserve"> </w:t>
      </w:r>
      <w:r>
        <w:t>tras</w:t>
      </w:r>
      <w:r w:rsidR="00436307">
        <w:t xml:space="preserve"> </w:t>
      </w:r>
      <w:r>
        <w:t>la</w:t>
      </w:r>
      <w:r w:rsidR="00436307">
        <w:t xml:space="preserve"> </w:t>
      </w:r>
      <w:r>
        <w:t>inserción</w:t>
      </w:r>
      <w:r w:rsidR="00436307">
        <w:t xml:space="preserve"> </w:t>
      </w:r>
      <w:r>
        <w:t>de</w:t>
      </w:r>
      <w:r w:rsidR="00436307">
        <w:t xml:space="preserve"> </w:t>
      </w:r>
      <w:r>
        <w:t>un</w:t>
      </w:r>
      <w:r w:rsidR="00436307">
        <w:t xml:space="preserve"> </w:t>
      </w:r>
      <w:r>
        <w:t>nuevo</w:t>
      </w:r>
      <w:r w:rsidR="00436307">
        <w:t xml:space="preserve"> </w:t>
      </w:r>
      <w:r>
        <w:t>vuelo</w:t>
      </w:r>
      <w:r w:rsidR="00436307">
        <w:t xml:space="preserve"> </w:t>
      </w:r>
      <w:r>
        <w:t>con</w:t>
      </w:r>
      <w:r w:rsidR="00436307">
        <w:t xml:space="preserve"> </w:t>
      </w:r>
      <w:r>
        <w:t>un</w:t>
      </w:r>
      <w:r w:rsidR="00436307">
        <w:t xml:space="preserve"> </w:t>
      </w:r>
      <w:r>
        <w:t>piloto</w:t>
      </w:r>
      <w:r w:rsidR="00436307">
        <w:t xml:space="preserve"> </w:t>
      </w:r>
      <w:r>
        <w:t>específico</w:t>
      </w:r>
      <w:r w:rsidR="00436307">
        <w:t xml:space="preserve"> </w:t>
      </w:r>
      <w:r>
        <w:t>(base</w:t>
      </w:r>
      <w:r w:rsidR="00436307">
        <w:t xml:space="preserve"> </w:t>
      </w:r>
      <w:r>
        <w:t>de</w:t>
      </w:r>
      <w:r w:rsidR="00436307">
        <w:t xml:space="preserve"> </w:t>
      </w:r>
      <w:r>
        <w:t>datos</w:t>
      </w:r>
      <w:r w:rsidR="00436307">
        <w:t xml:space="preserve"> </w:t>
      </w:r>
      <w:r>
        <w:t>aeropuerto).</w:t>
      </w:r>
    </w:p>
    <w:p w14:paraId="70778711" w14:textId="77777777" w:rsidR="00331AD7" w:rsidRPr="00331AD7" w:rsidRDefault="00331AD7" w:rsidP="00331A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31AD7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331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 w:rsidRPr="00331AD7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3485979B" w14:textId="77777777" w:rsidR="00331AD7" w:rsidRPr="00331AD7" w:rsidRDefault="00331AD7" w:rsidP="00331A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331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331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31AD7">
        <w:rPr>
          <w:rFonts w:ascii="Courier New" w:hAnsi="Courier New" w:cs="Courier New"/>
          <w:color w:val="808000"/>
          <w:sz w:val="20"/>
          <w:szCs w:val="20"/>
          <w:lang w:val="en-US"/>
        </w:rPr>
        <w:t>vuelo_AI_TRIGGER</w:t>
      </w:r>
      <w:proofErr w:type="spellEnd"/>
    </w:p>
    <w:p w14:paraId="0415D5AD" w14:textId="77777777" w:rsidR="00331AD7" w:rsidRPr="00331AD7" w:rsidRDefault="00331AD7" w:rsidP="00331A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 w:rsidRPr="00331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331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331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31AD7">
        <w:rPr>
          <w:rFonts w:ascii="Courier New" w:hAnsi="Courier New" w:cs="Courier New"/>
          <w:color w:val="FF00FF"/>
          <w:sz w:val="20"/>
          <w:szCs w:val="20"/>
          <w:lang w:val="en-US"/>
        </w:rPr>
        <w:t>vuelo</w:t>
      </w:r>
      <w:proofErr w:type="spellEnd"/>
    </w:p>
    <w:p w14:paraId="54B30272" w14:textId="77777777" w:rsidR="00331AD7" w:rsidRPr="00331AD7" w:rsidRDefault="00331AD7" w:rsidP="00331A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331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331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7271BCE2" w14:textId="77777777" w:rsidR="00331AD7" w:rsidRPr="00331AD7" w:rsidRDefault="00331AD7" w:rsidP="00331A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10681268" w14:textId="77777777" w:rsidR="00331AD7" w:rsidRPr="00331AD7" w:rsidRDefault="00331AD7" w:rsidP="00331A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331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31AD7">
        <w:rPr>
          <w:rFonts w:ascii="Courier New" w:hAnsi="Courier New" w:cs="Courier New"/>
          <w:color w:val="FF00FF"/>
          <w:sz w:val="20"/>
          <w:szCs w:val="20"/>
          <w:lang w:val="en-US"/>
        </w:rPr>
        <w:t>piloto</w:t>
      </w:r>
      <w:proofErr w:type="spellEnd"/>
    </w:p>
    <w:p w14:paraId="0396CD44" w14:textId="77777777" w:rsidR="00331AD7" w:rsidRPr="00331AD7" w:rsidRDefault="00331AD7" w:rsidP="00331A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s-ES"/>
        </w:rPr>
      </w:pP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331AD7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 w:rsidRPr="00331AD7">
        <w:rPr>
          <w:rFonts w:ascii="Courier New" w:hAnsi="Courier New" w:cs="Courier New"/>
          <w:color w:val="FF00FF"/>
          <w:sz w:val="20"/>
          <w:szCs w:val="20"/>
          <w:lang w:val="es-ES"/>
        </w:rPr>
        <w:t>piloto</w:t>
      </w:r>
      <w:r w:rsidRPr="00331AD7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331AD7">
        <w:rPr>
          <w:rFonts w:ascii="Courier New" w:hAnsi="Courier New" w:cs="Courier New"/>
          <w:color w:val="808000"/>
          <w:sz w:val="20"/>
          <w:szCs w:val="20"/>
          <w:lang w:val="es-ES"/>
        </w:rPr>
        <w:t>horas</w:t>
      </w:r>
      <w:proofErr w:type="gramEnd"/>
      <w:r w:rsidRPr="00331AD7">
        <w:rPr>
          <w:rFonts w:ascii="Courier New" w:hAnsi="Courier New" w:cs="Courier New"/>
          <w:color w:val="808000"/>
          <w:sz w:val="20"/>
          <w:szCs w:val="20"/>
          <w:lang w:val="es-ES"/>
        </w:rPr>
        <w:t>_vuelo</w:t>
      </w:r>
      <w:proofErr w:type="spellEnd"/>
      <w:r w:rsidRPr="00331AD7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331AD7">
        <w:rPr>
          <w:rFonts w:ascii="Courier New" w:hAnsi="Courier New" w:cs="Courier New"/>
          <w:color w:val="FF00FF"/>
          <w:sz w:val="20"/>
          <w:szCs w:val="20"/>
          <w:lang w:val="es-ES"/>
        </w:rPr>
        <w:t>piloto</w:t>
      </w:r>
      <w:r w:rsidRPr="00331AD7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331AD7">
        <w:rPr>
          <w:rFonts w:ascii="Courier New" w:hAnsi="Courier New" w:cs="Courier New"/>
          <w:color w:val="808000"/>
          <w:sz w:val="20"/>
          <w:szCs w:val="20"/>
          <w:lang w:val="es-ES"/>
        </w:rPr>
        <w:t>horas_vuelo</w:t>
      </w:r>
      <w:r w:rsidRPr="00331AD7">
        <w:rPr>
          <w:rFonts w:ascii="Courier New" w:hAnsi="Courier New" w:cs="Courier New"/>
          <w:color w:val="0000FF"/>
          <w:sz w:val="20"/>
          <w:szCs w:val="20"/>
          <w:lang w:val="es-ES"/>
        </w:rPr>
        <w:t>+</w:t>
      </w: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331AD7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331AD7">
        <w:rPr>
          <w:rFonts w:ascii="Courier New" w:hAnsi="Courier New" w:cs="Courier New"/>
          <w:color w:val="808000"/>
          <w:sz w:val="20"/>
          <w:szCs w:val="20"/>
          <w:lang w:val="es-ES"/>
        </w:rPr>
        <w:t>duracion</w:t>
      </w:r>
      <w:proofErr w:type="spellEnd"/>
    </w:p>
    <w:p w14:paraId="4B4D66FE" w14:textId="77777777" w:rsidR="00331AD7" w:rsidRPr="00331AD7" w:rsidRDefault="00331AD7" w:rsidP="00331A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31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31AD7">
        <w:rPr>
          <w:rFonts w:ascii="Courier New" w:hAnsi="Courier New" w:cs="Courier New"/>
          <w:color w:val="808000"/>
          <w:sz w:val="20"/>
          <w:szCs w:val="20"/>
          <w:lang w:val="en-US"/>
        </w:rPr>
        <w:t>cod_piloto</w:t>
      </w:r>
      <w:proofErr w:type="spellEnd"/>
      <w:r w:rsidRPr="00331AD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31AD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331AD7">
        <w:rPr>
          <w:rFonts w:ascii="Courier New" w:hAnsi="Courier New" w:cs="Courier New"/>
          <w:color w:val="808000"/>
          <w:sz w:val="20"/>
          <w:szCs w:val="20"/>
          <w:lang w:val="en-US"/>
        </w:rPr>
        <w:t>cod_piloto</w:t>
      </w:r>
      <w:proofErr w:type="spellEnd"/>
      <w:r w:rsidRPr="00331AD7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3750E70" w14:textId="77777777" w:rsidR="00331AD7" w:rsidRPr="00331AD7" w:rsidRDefault="00331AD7" w:rsidP="00331A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31AD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END/</w:t>
      </w:r>
      <w:r w:rsidRPr="00331AD7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6CB7DBAA" w14:textId="77777777" w:rsidR="00331AD7" w:rsidRPr="00331AD7" w:rsidRDefault="00331AD7" w:rsidP="00331AD7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331AD7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331A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31AD7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60410148" w14:textId="77777777" w:rsidR="000E5716" w:rsidRDefault="000E5716" w:rsidP="000E5716">
      <w:pPr>
        <w:pStyle w:val="Prrafodelista"/>
      </w:pPr>
    </w:p>
    <w:p w14:paraId="1042E633" w14:textId="7842259F" w:rsidR="00F3059F" w:rsidRDefault="00436307" w:rsidP="00436307">
      <w:pPr>
        <w:pStyle w:val="Prrafodelista"/>
        <w:numPr>
          <w:ilvl w:val="0"/>
          <w:numId w:val="11"/>
        </w:numPr>
      </w:pPr>
      <w:r w:rsidRPr="00436307">
        <w:t>Implementa</w:t>
      </w:r>
      <w:r>
        <w:t xml:space="preserve"> </w:t>
      </w:r>
      <w:r w:rsidRPr="00436307">
        <w:t>un</w:t>
      </w:r>
      <w:r>
        <w:t xml:space="preserve"> </w:t>
      </w:r>
      <w:proofErr w:type="spellStart"/>
      <w:r w:rsidRPr="00436307">
        <w:t>trigger</w:t>
      </w:r>
      <w:proofErr w:type="spellEnd"/>
      <w:r>
        <w:t xml:space="preserve"> </w:t>
      </w:r>
      <w:r w:rsidRPr="00436307">
        <w:t>que</w:t>
      </w:r>
      <w:r>
        <w:t xml:space="preserve"> </w:t>
      </w:r>
      <w:r w:rsidRPr="00436307">
        <w:t>tras</w:t>
      </w:r>
      <w:r>
        <w:t xml:space="preserve"> </w:t>
      </w:r>
      <w:r w:rsidRPr="00436307">
        <w:t>la</w:t>
      </w:r>
      <w:r>
        <w:t xml:space="preserve"> </w:t>
      </w:r>
      <w:r w:rsidRPr="00436307">
        <w:t>modificación</w:t>
      </w:r>
      <w:r>
        <w:t xml:space="preserve"> </w:t>
      </w:r>
      <w:r w:rsidRPr="00436307">
        <w:t>del</w:t>
      </w:r>
      <w:r>
        <w:t xml:space="preserve"> </w:t>
      </w:r>
      <w:proofErr w:type="spellStart"/>
      <w:r w:rsidRPr="00436307">
        <w:t>id_concierto</w:t>
      </w:r>
      <w:proofErr w:type="spellEnd"/>
      <w:r>
        <w:t xml:space="preserve"> </w:t>
      </w:r>
      <w:r w:rsidRPr="00436307">
        <w:t>en</w:t>
      </w:r>
      <w:r>
        <w:t xml:space="preserve"> </w:t>
      </w:r>
      <w:r w:rsidRPr="00436307">
        <w:t>la</w:t>
      </w:r>
      <w:r>
        <w:t xml:space="preserve"> </w:t>
      </w:r>
      <w:r w:rsidRPr="00436307">
        <w:t>tabla</w:t>
      </w:r>
      <w:r>
        <w:t xml:space="preserve"> </w:t>
      </w:r>
      <w:r w:rsidR="004736B6">
        <w:t>interpreta</w:t>
      </w:r>
      <w:r>
        <w:t xml:space="preserve"> </w:t>
      </w:r>
      <w:r w:rsidRPr="00436307">
        <w:t>actualice</w:t>
      </w:r>
      <w:r>
        <w:t xml:space="preserve"> </w:t>
      </w:r>
      <w:r w:rsidRPr="00436307">
        <w:t>automáticamente</w:t>
      </w:r>
      <w:r>
        <w:t xml:space="preserve"> </w:t>
      </w:r>
      <w:r w:rsidRPr="00436307">
        <w:t>el</w:t>
      </w:r>
      <w:r>
        <w:t xml:space="preserve"> </w:t>
      </w:r>
      <w:r w:rsidRPr="00436307">
        <w:t>campo</w:t>
      </w:r>
      <w:r>
        <w:t xml:space="preserve"> </w:t>
      </w:r>
      <w:proofErr w:type="spellStart"/>
      <w:r w:rsidRPr="00436307">
        <w:t>num_obras</w:t>
      </w:r>
      <w:proofErr w:type="spellEnd"/>
      <w:r>
        <w:t xml:space="preserve"> </w:t>
      </w:r>
      <w:r w:rsidRPr="00436307">
        <w:t>de</w:t>
      </w:r>
      <w:r>
        <w:t xml:space="preserve"> </w:t>
      </w:r>
      <w:r w:rsidRPr="00436307">
        <w:t>la</w:t>
      </w:r>
      <w:r>
        <w:t xml:space="preserve"> </w:t>
      </w:r>
      <w:r w:rsidRPr="00436307">
        <w:t>tabla</w:t>
      </w:r>
      <w:r>
        <w:t xml:space="preserve"> </w:t>
      </w:r>
      <w:r w:rsidR="004736B6">
        <w:t>concierto</w:t>
      </w:r>
      <w:r>
        <w:t xml:space="preserve"> </w:t>
      </w:r>
      <w:r w:rsidRPr="00436307">
        <w:t>(base</w:t>
      </w:r>
      <w:r>
        <w:t xml:space="preserve"> </w:t>
      </w:r>
      <w:r w:rsidRPr="00436307">
        <w:t>de</w:t>
      </w:r>
      <w:r>
        <w:t xml:space="preserve"> </w:t>
      </w:r>
      <w:r w:rsidRPr="00436307">
        <w:t>datos</w:t>
      </w:r>
      <w:r>
        <w:t xml:space="preserve"> </w:t>
      </w:r>
      <w:proofErr w:type="spellStart"/>
      <w:r w:rsidRPr="00436307">
        <w:t>Cursos</w:t>
      </w:r>
      <w:r w:rsidR="00A810D6">
        <w:t>Verano</w:t>
      </w:r>
      <w:r w:rsidRPr="00436307">
        <w:t>Piano</w:t>
      </w:r>
      <w:proofErr w:type="spellEnd"/>
      <w:r w:rsidRPr="00436307">
        <w:t>).</w:t>
      </w:r>
    </w:p>
    <w:p w14:paraId="50F00E00" w14:textId="77777777" w:rsidR="00F32484" w:rsidRPr="00F32484" w:rsidRDefault="00F32484" w:rsidP="00F3248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32484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F32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 w:rsidRPr="00F32484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2455E7D3" w14:textId="77777777" w:rsidR="00F32484" w:rsidRPr="00F32484" w:rsidRDefault="00F32484" w:rsidP="00F3248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F3248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F32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248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F32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2484">
        <w:rPr>
          <w:rFonts w:ascii="Courier New" w:hAnsi="Courier New" w:cs="Courier New"/>
          <w:color w:val="808000"/>
          <w:sz w:val="20"/>
          <w:szCs w:val="20"/>
          <w:lang w:val="en-US"/>
        </w:rPr>
        <w:t>interpreta_BU_TRIGGER</w:t>
      </w:r>
      <w:proofErr w:type="spellEnd"/>
    </w:p>
    <w:p w14:paraId="0EAB4A9E" w14:textId="77777777" w:rsidR="00F32484" w:rsidRPr="00F32484" w:rsidRDefault="00F32484" w:rsidP="00F3248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F3248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F32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248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F32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248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32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2484">
        <w:rPr>
          <w:rFonts w:ascii="Courier New" w:hAnsi="Courier New" w:cs="Courier New"/>
          <w:color w:val="FF00FF"/>
          <w:sz w:val="20"/>
          <w:szCs w:val="20"/>
          <w:lang w:val="en-US"/>
        </w:rPr>
        <w:t>interpreta</w:t>
      </w:r>
      <w:proofErr w:type="spellEnd"/>
    </w:p>
    <w:p w14:paraId="5C5A5561" w14:textId="77777777" w:rsidR="00F32484" w:rsidRPr="00F32484" w:rsidRDefault="00F32484" w:rsidP="00F3248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3248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F32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248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F32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248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108A5D1B" w14:textId="77777777" w:rsidR="00F32484" w:rsidRPr="00F32484" w:rsidRDefault="00F32484" w:rsidP="00F3248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F3248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272299BF" w14:textId="77777777" w:rsidR="00F32484" w:rsidRPr="00F32484" w:rsidRDefault="00F32484" w:rsidP="00F3248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F3248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F32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2484">
        <w:rPr>
          <w:rFonts w:ascii="Courier New" w:hAnsi="Courier New" w:cs="Courier New"/>
          <w:color w:val="FF00FF"/>
          <w:sz w:val="20"/>
          <w:szCs w:val="20"/>
          <w:lang w:val="en-US"/>
        </w:rPr>
        <w:t>concierto</w:t>
      </w:r>
      <w:proofErr w:type="spellEnd"/>
    </w:p>
    <w:p w14:paraId="7570EC0E" w14:textId="77777777" w:rsidR="00F32484" w:rsidRPr="00F32484" w:rsidRDefault="00F32484" w:rsidP="00F3248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s-ES"/>
        </w:rPr>
      </w:pPr>
      <w:r w:rsidRPr="00F3248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F3248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32484">
        <w:rPr>
          <w:rFonts w:ascii="Courier New" w:hAnsi="Courier New" w:cs="Courier New"/>
          <w:color w:val="808000"/>
          <w:sz w:val="20"/>
          <w:szCs w:val="20"/>
          <w:lang w:val="es-ES"/>
        </w:rPr>
        <w:t>num_obras</w:t>
      </w:r>
      <w:proofErr w:type="spellEnd"/>
      <w:r w:rsidRPr="00F32484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F32484">
        <w:rPr>
          <w:rFonts w:ascii="Courier New" w:hAnsi="Courier New" w:cs="Courier New"/>
          <w:color w:val="808000"/>
          <w:sz w:val="20"/>
          <w:szCs w:val="20"/>
          <w:lang w:val="es-ES"/>
        </w:rPr>
        <w:t>num_obras</w:t>
      </w:r>
      <w:r w:rsidRPr="00F32484">
        <w:rPr>
          <w:rFonts w:ascii="Courier New" w:hAnsi="Courier New" w:cs="Courier New"/>
          <w:color w:val="0000FF"/>
          <w:sz w:val="20"/>
          <w:szCs w:val="20"/>
          <w:lang w:val="es-ES"/>
        </w:rPr>
        <w:t>+</w:t>
      </w:r>
      <w:r w:rsidRPr="00F32484">
        <w:rPr>
          <w:rFonts w:ascii="Courier New" w:hAnsi="Courier New" w:cs="Courier New"/>
          <w:color w:val="800080"/>
          <w:sz w:val="20"/>
          <w:szCs w:val="20"/>
          <w:lang w:val="es-ES"/>
        </w:rPr>
        <w:t>1</w:t>
      </w:r>
    </w:p>
    <w:p w14:paraId="081CD3B8" w14:textId="77777777" w:rsidR="00F32484" w:rsidRPr="00F32484" w:rsidRDefault="00F32484" w:rsidP="00F3248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F3248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F3248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32484">
        <w:rPr>
          <w:rFonts w:ascii="Courier New" w:hAnsi="Courier New" w:cs="Courier New"/>
          <w:color w:val="808000"/>
          <w:sz w:val="20"/>
          <w:szCs w:val="20"/>
          <w:lang w:val="es-ES"/>
        </w:rPr>
        <w:t>id_concierto</w:t>
      </w:r>
      <w:proofErr w:type="spellEnd"/>
      <w:r w:rsidRPr="00F32484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F3248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F32484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F32484">
        <w:rPr>
          <w:rFonts w:ascii="Courier New" w:hAnsi="Courier New" w:cs="Courier New"/>
          <w:color w:val="808000"/>
          <w:sz w:val="20"/>
          <w:szCs w:val="20"/>
          <w:lang w:val="es-ES"/>
        </w:rPr>
        <w:t>id_concierto</w:t>
      </w:r>
      <w:proofErr w:type="spellEnd"/>
      <w:r w:rsidRPr="00F32484">
        <w:rPr>
          <w:rFonts w:ascii="Courier New" w:hAnsi="Courier New" w:cs="Courier New"/>
          <w:color w:val="0000FF"/>
          <w:sz w:val="20"/>
          <w:szCs w:val="20"/>
          <w:lang w:val="es-ES"/>
        </w:rPr>
        <w:t>;</w:t>
      </w:r>
    </w:p>
    <w:p w14:paraId="54F2EC6B" w14:textId="77777777" w:rsidR="00F32484" w:rsidRPr="00F32484" w:rsidRDefault="00F32484" w:rsidP="00F3248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F3248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F32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2484">
        <w:rPr>
          <w:rFonts w:ascii="Courier New" w:hAnsi="Courier New" w:cs="Courier New"/>
          <w:color w:val="FF00FF"/>
          <w:sz w:val="20"/>
          <w:szCs w:val="20"/>
          <w:lang w:val="en-US"/>
        </w:rPr>
        <w:t>concierto</w:t>
      </w:r>
      <w:proofErr w:type="spellEnd"/>
    </w:p>
    <w:p w14:paraId="0664B604" w14:textId="77777777" w:rsidR="00F32484" w:rsidRPr="00F32484" w:rsidRDefault="00F32484" w:rsidP="00F3248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s-ES"/>
        </w:rPr>
      </w:pPr>
      <w:r w:rsidRPr="00F3248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F3248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32484">
        <w:rPr>
          <w:rFonts w:ascii="Courier New" w:hAnsi="Courier New" w:cs="Courier New"/>
          <w:color w:val="808000"/>
          <w:sz w:val="20"/>
          <w:szCs w:val="20"/>
          <w:lang w:val="es-ES"/>
        </w:rPr>
        <w:t>num_obras</w:t>
      </w:r>
      <w:proofErr w:type="spellEnd"/>
      <w:r w:rsidRPr="00F32484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F32484">
        <w:rPr>
          <w:rFonts w:ascii="Courier New" w:hAnsi="Courier New" w:cs="Courier New"/>
          <w:color w:val="808000"/>
          <w:sz w:val="20"/>
          <w:szCs w:val="20"/>
          <w:lang w:val="es-ES"/>
        </w:rPr>
        <w:t>num_obras</w:t>
      </w:r>
      <w:r w:rsidRPr="00F32484">
        <w:rPr>
          <w:rFonts w:ascii="Courier New" w:hAnsi="Courier New" w:cs="Courier New"/>
          <w:color w:val="0000FF"/>
          <w:sz w:val="20"/>
          <w:szCs w:val="20"/>
          <w:lang w:val="es-ES"/>
        </w:rPr>
        <w:t>-</w:t>
      </w:r>
      <w:r w:rsidRPr="00F32484">
        <w:rPr>
          <w:rFonts w:ascii="Courier New" w:hAnsi="Courier New" w:cs="Courier New"/>
          <w:color w:val="800080"/>
          <w:sz w:val="20"/>
          <w:szCs w:val="20"/>
          <w:lang w:val="es-ES"/>
        </w:rPr>
        <w:t>1</w:t>
      </w:r>
    </w:p>
    <w:p w14:paraId="60A77591" w14:textId="77777777" w:rsidR="00F32484" w:rsidRPr="00F32484" w:rsidRDefault="00F32484" w:rsidP="00F3248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proofErr w:type="spellStart"/>
      <w:r w:rsidRPr="00F3248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F32484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F32484">
        <w:rPr>
          <w:rFonts w:ascii="Courier New" w:hAnsi="Courier New" w:cs="Courier New"/>
          <w:color w:val="808000"/>
          <w:sz w:val="20"/>
          <w:szCs w:val="20"/>
          <w:lang w:val="es-ES"/>
        </w:rPr>
        <w:t>id_concierto</w:t>
      </w:r>
      <w:proofErr w:type="spellEnd"/>
      <w:r w:rsidRPr="00F32484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F32484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old</w:t>
      </w:r>
      <w:r w:rsidRPr="00F32484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F32484">
        <w:rPr>
          <w:rFonts w:ascii="Courier New" w:hAnsi="Courier New" w:cs="Courier New"/>
          <w:color w:val="808000"/>
          <w:sz w:val="20"/>
          <w:szCs w:val="20"/>
          <w:lang w:val="es-ES"/>
        </w:rPr>
        <w:t>id_concierto</w:t>
      </w:r>
      <w:proofErr w:type="spellEnd"/>
      <w:r w:rsidRPr="00F32484">
        <w:rPr>
          <w:rFonts w:ascii="Courier New" w:hAnsi="Courier New" w:cs="Courier New"/>
          <w:color w:val="0000FF"/>
          <w:sz w:val="20"/>
          <w:szCs w:val="20"/>
          <w:lang w:val="es-ES"/>
        </w:rPr>
        <w:t>;</w:t>
      </w:r>
    </w:p>
    <w:p w14:paraId="13562BC6" w14:textId="77777777" w:rsidR="00F32484" w:rsidRPr="00F32484" w:rsidRDefault="00F32484" w:rsidP="00F3248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3248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END/</w:t>
      </w:r>
      <w:r w:rsidRPr="00F32484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6BD9F436" w14:textId="77777777" w:rsidR="00F32484" w:rsidRPr="00F32484" w:rsidRDefault="00F32484" w:rsidP="00F32484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F32484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F3248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2484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1CAA420B" w14:textId="77777777" w:rsidR="00331AD7" w:rsidRPr="00765B3C" w:rsidRDefault="00331AD7" w:rsidP="00331AD7">
      <w:pPr>
        <w:pStyle w:val="Prrafodelista"/>
        <w:rPr>
          <w:lang w:val="en-US"/>
        </w:rPr>
      </w:pPr>
    </w:p>
    <w:p w14:paraId="7185EA92" w14:textId="32C8CD57" w:rsidR="00436307" w:rsidRDefault="00436307" w:rsidP="00436307">
      <w:pPr>
        <w:pStyle w:val="Prrafodelista"/>
        <w:numPr>
          <w:ilvl w:val="0"/>
          <w:numId w:val="11"/>
        </w:numPr>
      </w:pPr>
      <w:r w:rsidRPr="00436307">
        <w:lastRenderedPageBreak/>
        <w:t xml:space="preserve">Crea un </w:t>
      </w:r>
      <w:proofErr w:type="spellStart"/>
      <w:r w:rsidRPr="00436307">
        <w:t>trigger</w:t>
      </w:r>
      <w:proofErr w:type="spellEnd"/>
      <w:r w:rsidRPr="00436307">
        <w:t xml:space="preserve"> que permita actualizar el número de obras del concierto tras la inserción en interpreta (base de datos </w:t>
      </w:r>
      <w:proofErr w:type="spellStart"/>
      <w:r w:rsidRPr="00436307">
        <w:t>cursos</w:t>
      </w:r>
      <w:r w:rsidR="00A810D6">
        <w:t>Verano</w:t>
      </w:r>
      <w:r w:rsidRPr="00436307">
        <w:t>Piano</w:t>
      </w:r>
      <w:proofErr w:type="spellEnd"/>
      <w:r w:rsidRPr="00436307">
        <w:t>).</w:t>
      </w:r>
    </w:p>
    <w:p w14:paraId="30EFB59B" w14:textId="77777777" w:rsidR="00C22D65" w:rsidRPr="00C22D65" w:rsidRDefault="00C22D65" w:rsidP="00C22D6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22D65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C22D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 w:rsidRPr="00C22D65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7716CE07" w14:textId="77777777" w:rsidR="00C22D65" w:rsidRPr="00C22D65" w:rsidRDefault="00C22D65" w:rsidP="00C22D6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C22D6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C22D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2D6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C22D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2D65">
        <w:rPr>
          <w:rFonts w:ascii="Courier New" w:hAnsi="Courier New" w:cs="Courier New"/>
          <w:color w:val="808000"/>
          <w:sz w:val="20"/>
          <w:szCs w:val="20"/>
          <w:lang w:val="en-US"/>
        </w:rPr>
        <w:t>interpreta_BI_TRIGGER</w:t>
      </w:r>
      <w:proofErr w:type="spellEnd"/>
    </w:p>
    <w:p w14:paraId="40EAD0C3" w14:textId="77777777" w:rsidR="00C22D65" w:rsidRPr="00C22D65" w:rsidRDefault="00C22D65" w:rsidP="00C22D6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22D6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C22D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2D6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C22D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2D6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C22D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2D65">
        <w:rPr>
          <w:rFonts w:ascii="Courier New" w:hAnsi="Courier New" w:cs="Courier New"/>
          <w:color w:val="FF00FF"/>
          <w:sz w:val="20"/>
          <w:szCs w:val="20"/>
          <w:lang w:val="en-US"/>
        </w:rPr>
        <w:t>interpreta</w:t>
      </w:r>
      <w:proofErr w:type="spellEnd"/>
    </w:p>
    <w:p w14:paraId="0B57AA2D" w14:textId="77777777" w:rsidR="00C22D65" w:rsidRPr="00C22D65" w:rsidRDefault="00C22D65" w:rsidP="00C22D6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C22D6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C22D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2D6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C22D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2D6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3D2831F3" w14:textId="77777777" w:rsidR="00C22D65" w:rsidRPr="00C22D65" w:rsidRDefault="00C22D65" w:rsidP="00C22D6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C22D6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4A111A8F" w14:textId="77777777" w:rsidR="00C22D65" w:rsidRPr="00C22D65" w:rsidRDefault="00C22D65" w:rsidP="00C22D6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22D6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C22D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22D65">
        <w:rPr>
          <w:rFonts w:ascii="Courier New" w:hAnsi="Courier New" w:cs="Courier New"/>
          <w:color w:val="FF00FF"/>
          <w:sz w:val="20"/>
          <w:szCs w:val="20"/>
          <w:lang w:val="en-US"/>
        </w:rPr>
        <w:t>concierto</w:t>
      </w:r>
      <w:proofErr w:type="spellEnd"/>
    </w:p>
    <w:p w14:paraId="0D34AD47" w14:textId="77777777" w:rsidR="00C22D65" w:rsidRPr="00C22D65" w:rsidRDefault="00C22D65" w:rsidP="00C22D6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s-ES"/>
        </w:rPr>
      </w:pPr>
      <w:r w:rsidRPr="00C22D65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C22D65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C22D65">
        <w:rPr>
          <w:rFonts w:ascii="Courier New" w:hAnsi="Courier New" w:cs="Courier New"/>
          <w:color w:val="808000"/>
          <w:sz w:val="20"/>
          <w:szCs w:val="20"/>
          <w:lang w:val="es-ES"/>
        </w:rPr>
        <w:t>num_obras</w:t>
      </w:r>
      <w:proofErr w:type="spellEnd"/>
      <w:r w:rsidRPr="00C22D65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C22D65">
        <w:rPr>
          <w:rFonts w:ascii="Courier New" w:hAnsi="Courier New" w:cs="Courier New"/>
          <w:color w:val="808000"/>
          <w:sz w:val="20"/>
          <w:szCs w:val="20"/>
          <w:lang w:val="es-ES"/>
        </w:rPr>
        <w:t>num_obras</w:t>
      </w:r>
      <w:r w:rsidRPr="00C22D65">
        <w:rPr>
          <w:rFonts w:ascii="Courier New" w:hAnsi="Courier New" w:cs="Courier New"/>
          <w:color w:val="0000FF"/>
          <w:sz w:val="20"/>
          <w:szCs w:val="20"/>
          <w:lang w:val="es-ES"/>
        </w:rPr>
        <w:t>+</w:t>
      </w:r>
      <w:r w:rsidRPr="00C22D65">
        <w:rPr>
          <w:rFonts w:ascii="Courier New" w:hAnsi="Courier New" w:cs="Courier New"/>
          <w:color w:val="800080"/>
          <w:sz w:val="20"/>
          <w:szCs w:val="20"/>
          <w:lang w:val="es-ES"/>
        </w:rPr>
        <w:t>1</w:t>
      </w:r>
    </w:p>
    <w:p w14:paraId="79622856" w14:textId="77777777" w:rsidR="00E27679" w:rsidRDefault="00E27679" w:rsidP="00E27679">
      <w:pPr>
        <w:autoSpaceDE w:val="0"/>
        <w:autoSpaceDN w:val="0"/>
        <w:adjustRightInd w:val="0"/>
        <w:spacing w:line="240" w:lineRule="auto"/>
        <w:ind w:firstLine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id_concierto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id_concierto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12B7ABC" w14:textId="77777777" w:rsidR="00C22D65" w:rsidRPr="00C22D65" w:rsidRDefault="00C22D65" w:rsidP="00C22D6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22D6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END/</w:t>
      </w:r>
      <w:r w:rsidRPr="00C22D65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3C105AAF" w14:textId="77777777" w:rsidR="00C22D65" w:rsidRPr="00C22D65" w:rsidRDefault="00C22D65" w:rsidP="00C22D6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C22D65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C22D6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22D6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5C7A607D" w14:textId="77777777" w:rsidR="00765B3C" w:rsidRDefault="00765B3C" w:rsidP="00765B3C">
      <w:pPr>
        <w:pStyle w:val="Prrafodelista"/>
      </w:pPr>
    </w:p>
    <w:p w14:paraId="3984DE26" w14:textId="33AA8F9C" w:rsidR="00436307" w:rsidRDefault="00436307" w:rsidP="00436307">
      <w:pPr>
        <w:pStyle w:val="Prrafodelista"/>
        <w:numPr>
          <w:ilvl w:val="0"/>
          <w:numId w:val="11"/>
        </w:numPr>
      </w:pPr>
      <w:r w:rsidRPr="00436307">
        <w:t>Diseña un disparador (</w:t>
      </w:r>
      <w:proofErr w:type="spellStart"/>
      <w:r w:rsidRPr="00436307">
        <w:t>trigger</w:t>
      </w:r>
      <w:proofErr w:type="spellEnd"/>
      <w:r w:rsidRPr="00436307">
        <w:t>) para actualizar el número de pilotos ante una inserción en la relación participa (base de datos campeonato).</w:t>
      </w:r>
    </w:p>
    <w:p w14:paraId="265ED211" w14:textId="77777777" w:rsidR="002C13A0" w:rsidRPr="002C13A0" w:rsidRDefault="002C13A0" w:rsidP="002C13A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C13A0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2C13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 w:rsidRPr="002C13A0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1EADAB85" w14:textId="77777777" w:rsidR="002C13A0" w:rsidRPr="002C13A0" w:rsidRDefault="002C13A0" w:rsidP="002C13A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2C13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2C13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13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2C13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13A0">
        <w:rPr>
          <w:rFonts w:ascii="Courier New" w:hAnsi="Courier New" w:cs="Courier New"/>
          <w:color w:val="808000"/>
          <w:sz w:val="20"/>
          <w:szCs w:val="20"/>
          <w:lang w:val="en-US"/>
        </w:rPr>
        <w:t>participa_BI_TRIGGER</w:t>
      </w:r>
      <w:proofErr w:type="spellEnd"/>
    </w:p>
    <w:p w14:paraId="0799E2E3" w14:textId="77777777" w:rsidR="002C13A0" w:rsidRPr="002C13A0" w:rsidRDefault="002C13A0" w:rsidP="002C13A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2C13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2C13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13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2C13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13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2C13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13A0">
        <w:rPr>
          <w:rFonts w:ascii="Courier New" w:hAnsi="Courier New" w:cs="Courier New"/>
          <w:color w:val="FF00FF"/>
          <w:sz w:val="20"/>
          <w:szCs w:val="20"/>
          <w:lang w:val="en-US"/>
        </w:rPr>
        <w:t>participa</w:t>
      </w:r>
      <w:proofErr w:type="spellEnd"/>
    </w:p>
    <w:p w14:paraId="35A1E293" w14:textId="77777777" w:rsidR="002C13A0" w:rsidRPr="002C13A0" w:rsidRDefault="002C13A0" w:rsidP="002C13A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C13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C13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13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2C13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13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1E7DFF84" w14:textId="77777777" w:rsidR="002C13A0" w:rsidRPr="002C13A0" w:rsidRDefault="002C13A0" w:rsidP="002C13A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2C13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62C023D2" w14:textId="77777777" w:rsidR="002C13A0" w:rsidRPr="002C13A0" w:rsidRDefault="002C13A0" w:rsidP="002C13A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2C13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C13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13A0">
        <w:rPr>
          <w:rFonts w:ascii="Courier New" w:hAnsi="Courier New" w:cs="Courier New"/>
          <w:color w:val="FF00FF"/>
          <w:sz w:val="20"/>
          <w:szCs w:val="20"/>
          <w:lang w:val="en-US"/>
        </w:rPr>
        <w:t>prueba</w:t>
      </w:r>
      <w:proofErr w:type="spellEnd"/>
    </w:p>
    <w:p w14:paraId="002B2A53" w14:textId="77777777" w:rsidR="002C13A0" w:rsidRPr="002C13A0" w:rsidRDefault="002C13A0" w:rsidP="002C13A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2C13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C13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13A0">
        <w:rPr>
          <w:rFonts w:ascii="Courier New" w:hAnsi="Courier New" w:cs="Courier New"/>
          <w:color w:val="808000"/>
          <w:sz w:val="20"/>
          <w:szCs w:val="20"/>
          <w:lang w:val="en-US"/>
        </w:rPr>
        <w:t>num_pilotos</w:t>
      </w:r>
      <w:proofErr w:type="spellEnd"/>
      <w:r w:rsidRPr="002C13A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2C13A0">
        <w:rPr>
          <w:rFonts w:ascii="Courier New" w:hAnsi="Courier New" w:cs="Courier New"/>
          <w:color w:val="808000"/>
          <w:sz w:val="20"/>
          <w:szCs w:val="20"/>
          <w:lang w:val="en-US"/>
        </w:rPr>
        <w:t>num_pilotos</w:t>
      </w:r>
      <w:r w:rsidRPr="002C13A0">
        <w:rPr>
          <w:rFonts w:ascii="Courier New" w:hAnsi="Courier New" w:cs="Courier New"/>
          <w:color w:val="0000FF"/>
          <w:sz w:val="20"/>
          <w:szCs w:val="20"/>
          <w:lang w:val="en-US"/>
        </w:rPr>
        <w:t>+</w:t>
      </w:r>
      <w:r w:rsidRPr="002C13A0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14:paraId="13036F5F" w14:textId="77777777" w:rsidR="002C13A0" w:rsidRPr="002C13A0" w:rsidRDefault="002C13A0" w:rsidP="002C13A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C13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2C13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13A0">
        <w:rPr>
          <w:rFonts w:ascii="Courier New" w:hAnsi="Courier New" w:cs="Courier New"/>
          <w:color w:val="808000"/>
          <w:sz w:val="20"/>
          <w:szCs w:val="20"/>
          <w:lang w:val="en-US"/>
        </w:rPr>
        <w:t>codcir</w:t>
      </w:r>
      <w:proofErr w:type="spellEnd"/>
      <w:r w:rsidRPr="002C13A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proofErr w:type="gramStart"/>
      <w:r w:rsidRPr="002C13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C13A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C13A0">
        <w:rPr>
          <w:rFonts w:ascii="Courier New" w:hAnsi="Courier New" w:cs="Courier New"/>
          <w:color w:val="808000"/>
          <w:sz w:val="20"/>
          <w:szCs w:val="20"/>
          <w:lang w:val="en-US"/>
        </w:rPr>
        <w:t>codcir</w:t>
      </w:r>
      <w:proofErr w:type="spellEnd"/>
      <w:proofErr w:type="gramEnd"/>
      <w:r w:rsidRPr="002C13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13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2C13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C13A0">
        <w:rPr>
          <w:rFonts w:ascii="Courier New" w:hAnsi="Courier New" w:cs="Courier New"/>
          <w:color w:val="808000"/>
          <w:sz w:val="20"/>
          <w:szCs w:val="20"/>
          <w:lang w:val="en-US"/>
        </w:rPr>
        <w:t>anyo</w:t>
      </w:r>
      <w:proofErr w:type="spellEnd"/>
      <w:r w:rsidRPr="002C13A0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2C13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C13A0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2C13A0">
        <w:rPr>
          <w:rFonts w:ascii="Courier New" w:hAnsi="Courier New" w:cs="Courier New"/>
          <w:color w:val="808000"/>
          <w:sz w:val="20"/>
          <w:szCs w:val="20"/>
          <w:lang w:val="en-US"/>
        </w:rPr>
        <w:t>anyo</w:t>
      </w:r>
      <w:proofErr w:type="spellEnd"/>
      <w:r w:rsidRPr="002C13A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5D4525A" w14:textId="77777777" w:rsidR="002C13A0" w:rsidRPr="002C13A0" w:rsidRDefault="002C13A0" w:rsidP="002C13A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C13A0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END/</w:t>
      </w:r>
      <w:r w:rsidRPr="002C13A0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3D680970" w14:textId="77777777" w:rsidR="002C13A0" w:rsidRPr="002C13A0" w:rsidRDefault="002C13A0" w:rsidP="002C13A0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2C13A0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2C13A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C13A0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315423EC" w14:textId="77777777" w:rsidR="004439E1" w:rsidRDefault="004439E1" w:rsidP="004439E1">
      <w:pPr>
        <w:pStyle w:val="Prrafodelista"/>
      </w:pPr>
    </w:p>
    <w:p w14:paraId="394B1C11" w14:textId="77777777" w:rsidR="00911518" w:rsidRDefault="00911518" w:rsidP="00A810D6">
      <w:pPr>
        <w:pStyle w:val="Prrafodelista"/>
        <w:numPr>
          <w:ilvl w:val="0"/>
          <w:numId w:val="11"/>
        </w:numPr>
      </w:pPr>
      <w:r>
        <w:t>Realiza lo siguiente:</w:t>
      </w:r>
    </w:p>
    <w:p w14:paraId="11807DDD" w14:textId="77777777" w:rsidR="00436307" w:rsidRDefault="00436307" w:rsidP="00911518">
      <w:pPr>
        <w:pStyle w:val="Prrafodelista"/>
        <w:numPr>
          <w:ilvl w:val="1"/>
          <w:numId w:val="11"/>
        </w:numPr>
      </w:pPr>
      <w:r>
        <w:t>Crear una base de datos ‘centro’ que contenga 3 tablas:</w:t>
      </w:r>
    </w:p>
    <w:p w14:paraId="096937EB" w14:textId="77777777" w:rsidR="00A810D6" w:rsidRDefault="00436307" w:rsidP="00436307">
      <w:pPr>
        <w:ind w:left="709"/>
      </w:pPr>
      <w:r>
        <w:tab/>
      </w:r>
      <w:r w:rsidR="00A810D6">
        <w:t>alumno</w:t>
      </w:r>
      <w:r w:rsidR="009335D2">
        <w:t xml:space="preserve"> (</w:t>
      </w:r>
      <w:proofErr w:type="spellStart"/>
      <w:r w:rsidR="00A810D6">
        <w:t>idAlumno</w:t>
      </w:r>
      <w:proofErr w:type="spellEnd"/>
      <w:r w:rsidR="009335D2">
        <w:t xml:space="preserve">, </w:t>
      </w:r>
      <w:r w:rsidR="00A810D6">
        <w:t>nombre</w:t>
      </w:r>
      <w:r w:rsidR="00AB4965">
        <w:t xml:space="preserve">, </w:t>
      </w:r>
      <w:proofErr w:type="spellStart"/>
      <w:r w:rsidR="00AB4965">
        <w:t>calificacion</w:t>
      </w:r>
      <w:proofErr w:type="spellEnd"/>
      <w:r w:rsidR="009335D2">
        <w:t>)</w:t>
      </w:r>
    </w:p>
    <w:p w14:paraId="2492E16E" w14:textId="0312788C" w:rsidR="009335D2" w:rsidRDefault="009335D2" w:rsidP="00436307">
      <w:pPr>
        <w:ind w:left="709"/>
      </w:pPr>
      <w:r>
        <w:tab/>
      </w:r>
      <w:r>
        <w:tab/>
        <w:t>Clave primaria: {</w:t>
      </w:r>
      <w:proofErr w:type="spellStart"/>
      <w:r>
        <w:t>idAlumno</w:t>
      </w:r>
      <w:proofErr w:type="spellEnd"/>
      <w:r>
        <w:t>}</w:t>
      </w:r>
    </w:p>
    <w:p w14:paraId="76A73C37" w14:textId="4F64B117" w:rsidR="000D12AF" w:rsidRDefault="000D12AF" w:rsidP="00436307">
      <w:pPr>
        <w:ind w:left="709"/>
      </w:pPr>
      <w:r>
        <w:rPr>
          <w:noProof/>
        </w:rPr>
        <w:drawing>
          <wp:inline distT="0" distB="0" distL="0" distR="0" wp14:anchorId="64EAB1C5" wp14:editId="54D26F8C">
            <wp:extent cx="5396230" cy="6584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EF23" w14:textId="77777777" w:rsidR="00A810D6" w:rsidRDefault="00A810D6" w:rsidP="00436307">
      <w:pPr>
        <w:ind w:left="709"/>
      </w:pPr>
      <w:r>
        <w:tab/>
        <w:t>asi</w:t>
      </w:r>
      <w:r w:rsidR="009335D2">
        <w:t>gnatura (</w:t>
      </w:r>
      <w:proofErr w:type="spellStart"/>
      <w:r w:rsidR="009335D2">
        <w:t>idAsignatura</w:t>
      </w:r>
      <w:proofErr w:type="spellEnd"/>
      <w:r w:rsidR="009335D2">
        <w:t>, nombre)</w:t>
      </w:r>
    </w:p>
    <w:p w14:paraId="5088D1B4" w14:textId="280E39AF" w:rsidR="009335D2" w:rsidRDefault="009335D2" w:rsidP="009335D2">
      <w:pPr>
        <w:ind w:left="709"/>
      </w:pPr>
      <w:r>
        <w:tab/>
      </w:r>
      <w:r>
        <w:tab/>
        <w:t>Clave primaria: {</w:t>
      </w:r>
      <w:proofErr w:type="spellStart"/>
      <w:r>
        <w:t>idAsignatura</w:t>
      </w:r>
      <w:proofErr w:type="spellEnd"/>
      <w:r>
        <w:t>}</w:t>
      </w:r>
    </w:p>
    <w:p w14:paraId="44C7B0A9" w14:textId="702BE55D" w:rsidR="000D12AF" w:rsidRDefault="000D12AF" w:rsidP="009335D2">
      <w:pPr>
        <w:ind w:left="709"/>
      </w:pPr>
      <w:r>
        <w:rPr>
          <w:noProof/>
        </w:rPr>
        <w:drawing>
          <wp:inline distT="0" distB="0" distL="0" distR="0" wp14:anchorId="5F0B1719" wp14:editId="1D158AF9">
            <wp:extent cx="5396230" cy="542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C4E0" w14:textId="77777777" w:rsidR="009335D2" w:rsidRDefault="009335D2" w:rsidP="00436307">
      <w:pPr>
        <w:ind w:left="709"/>
      </w:pPr>
      <w:r>
        <w:tab/>
        <w:t>nota (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idAsignatura</w:t>
      </w:r>
      <w:proofErr w:type="spellEnd"/>
      <w:r>
        <w:t xml:space="preserve">, </w:t>
      </w:r>
      <w:proofErr w:type="spellStart"/>
      <w:proofErr w:type="gramStart"/>
      <w:r>
        <w:t>nota:integer</w:t>
      </w:r>
      <w:proofErr w:type="spellEnd"/>
      <w:proofErr w:type="gramEnd"/>
      <w:r>
        <w:t>)</w:t>
      </w:r>
    </w:p>
    <w:p w14:paraId="0F4AA117" w14:textId="77777777" w:rsidR="009335D2" w:rsidRDefault="009335D2" w:rsidP="00436307">
      <w:pPr>
        <w:ind w:left="709"/>
      </w:pPr>
      <w:r>
        <w:tab/>
      </w:r>
      <w:r>
        <w:tab/>
        <w:t>Clave prim</w:t>
      </w:r>
      <w:r w:rsidR="00911518">
        <w:t>a</w:t>
      </w:r>
      <w:r>
        <w:t>ria: {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idAsignatura</w:t>
      </w:r>
      <w:proofErr w:type="spellEnd"/>
      <w:r>
        <w:t>}</w:t>
      </w:r>
    </w:p>
    <w:p w14:paraId="3D12AF6B" w14:textId="77777777" w:rsidR="009335D2" w:rsidRDefault="009335D2" w:rsidP="00436307">
      <w:pPr>
        <w:ind w:left="709"/>
      </w:pPr>
      <w:r>
        <w:tab/>
      </w:r>
      <w:r>
        <w:tab/>
        <w:t>Clave ajena</w:t>
      </w:r>
      <w:r w:rsidR="00911518">
        <w:t>: {</w:t>
      </w:r>
      <w:proofErr w:type="spellStart"/>
      <w:r w:rsidR="00911518">
        <w:t>idAlumno</w:t>
      </w:r>
      <w:proofErr w:type="spellEnd"/>
      <w:r w:rsidR="00911518">
        <w:t>}</w:t>
      </w:r>
    </w:p>
    <w:p w14:paraId="10E08154" w14:textId="3BD1252D" w:rsidR="00911518" w:rsidRDefault="00911518" w:rsidP="00436307">
      <w:pPr>
        <w:ind w:left="709"/>
      </w:pPr>
      <w:r>
        <w:lastRenderedPageBreak/>
        <w:tab/>
      </w:r>
      <w:r>
        <w:tab/>
        <w:t>Clave ajena: {</w:t>
      </w:r>
      <w:proofErr w:type="spellStart"/>
      <w:r>
        <w:t>idAlumno</w:t>
      </w:r>
      <w:proofErr w:type="spellEnd"/>
      <w:r>
        <w:t>}</w:t>
      </w:r>
    </w:p>
    <w:p w14:paraId="618C0AC2" w14:textId="6D732BE6" w:rsidR="000D12AF" w:rsidRDefault="000D12AF" w:rsidP="00436307">
      <w:pPr>
        <w:ind w:left="709"/>
      </w:pPr>
      <w:r>
        <w:rPr>
          <w:noProof/>
        </w:rPr>
        <w:drawing>
          <wp:inline distT="0" distB="0" distL="0" distR="0" wp14:anchorId="76680E10" wp14:editId="06681486">
            <wp:extent cx="5396230" cy="20847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24BF" w14:textId="77777777" w:rsidR="00911518" w:rsidRDefault="00AB4965" w:rsidP="00AB4965">
      <w:pPr>
        <w:pStyle w:val="Prrafodelista"/>
        <w:numPr>
          <w:ilvl w:val="1"/>
          <w:numId w:val="11"/>
        </w:numPr>
      </w:pPr>
      <w:r>
        <w:t>Introduce los siguientes registros:</w:t>
      </w:r>
    </w:p>
    <w:p w14:paraId="726473D3" w14:textId="58903240" w:rsidR="00AB4965" w:rsidRDefault="00AB4965" w:rsidP="00AB4965">
      <w:pPr>
        <w:pStyle w:val="Prrafodelista"/>
        <w:numPr>
          <w:ilvl w:val="2"/>
          <w:numId w:val="11"/>
        </w:numPr>
      </w:pPr>
      <w:r>
        <w:t>Tabla alumno: (</w:t>
      </w:r>
      <w:proofErr w:type="gramStart"/>
      <w:r>
        <w:t>1,Pepe</w:t>
      </w:r>
      <w:proofErr w:type="gramEnd"/>
      <w:r>
        <w:t>,NULL), (2,Manolo,NULL)</w:t>
      </w:r>
    </w:p>
    <w:p w14:paraId="23FF0A85" w14:textId="77777777" w:rsidR="009E7218" w:rsidRPr="009E7218" w:rsidRDefault="009E7218" w:rsidP="009E7218">
      <w:pPr>
        <w:pStyle w:val="Prrafodelista"/>
        <w:autoSpaceDE w:val="0"/>
        <w:autoSpaceDN w:val="0"/>
        <w:adjustRightInd w:val="0"/>
        <w:spacing w:line="240" w:lineRule="auto"/>
        <w:ind w:left="1282"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E7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E7218">
        <w:rPr>
          <w:rFonts w:ascii="Courier New" w:hAnsi="Courier New" w:cs="Courier New"/>
          <w:color w:val="808000"/>
          <w:sz w:val="20"/>
          <w:szCs w:val="20"/>
          <w:lang w:val="en-US"/>
        </w:rPr>
        <w:t>centro</w:t>
      </w:r>
      <w:proofErr w:type="spellEnd"/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A4354BB" w14:textId="449558BE" w:rsidR="009E7218" w:rsidRPr="009E7218" w:rsidRDefault="009E7218" w:rsidP="009E7218">
      <w:pPr>
        <w:pStyle w:val="Prrafodelista"/>
        <w:autoSpaceDE w:val="0"/>
        <w:autoSpaceDN w:val="0"/>
        <w:adjustRightInd w:val="0"/>
        <w:spacing w:line="240" w:lineRule="auto"/>
        <w:ind w:left="1282"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E7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E7218">
        <w:rPr>
          <w:rFonts w:ascii="Courier New" w:hAnsi="Courier New" w:cs="Courier New"/>
          <w:color w:val="FF00FF"/>
          <w:sz w:val="20"/>
          <w:szCs w:val="20"/>
          <w:lang w:val="en-US"/>
        </w:rPr>
        <w:t>alumno</w:t>
      </w:r>
      <w:proofErr w:type="spellEnd"/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E7218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E7218">
        <w:rPr>
          <w:rFonts w:ascii="Courier New" w:hAnsi="Courier New" w:cs="Courier New"/>
          <w:color w:val="008000"/>
          <w:sz w:val="20"/>
          <w:szCs w:val="20"/>
          <w:lang w:val="en-US"/>
        </w:rPr>
        <w:t>'Pepe</w:t>
      </w:r>
      <w:proofErr w:type="gramStart"/>
      <w:r w:rsidRPr="009E7218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E7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465FC5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EE49DF0" w14:textId="7B9B8282" w:rsidR="009E7218" w:rsidRPr="009E7218" w:rsidRDefault="009E7218" w:rsidP="009E7218">
      <w:pPr>
        <w:pStyle w:val="Prrafodelista"/>
        <w:autoSpaceDE w:val="0"/>
        <w:autoSpaceDN w:val="0"/>
        <w:adjustRightInd w:val="0"/>
        <w:spacing w:line="240" w:lineRule="auto"/>
        <w:ind w:left="2847"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9E7218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E7218">
        <w:rPr>
          <w:rFonts w:ascii="Courier New" w:hAnsi="Courier New" w:cs="Courier New"/>
          <w:color w:val="008000"/>
          <w:sz w:val="20"/>
          <w:szCs w:val="20"/>
          <w:lang w:val="en-US"/>
        </w:rPr>
        <w:t>'Manolo</w:t>
      </w:r>
      <w:proofErr w:type="gramStart"/>
      <w:r w:rsidRPr="009E7218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E7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proofErr w:type="gramEnd"/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F71BD55" w14:textId="15F35084" w:rsidR="000D12AF" w:rsidRDefault="00AB4965" w:rsidP="009E7218">
      <w:pPr>
        <w:pStyle w:val="Prrafodelista"/>
        <w:numPr>
          <w:ilvl w:val="2"/>
          <w:numId w:val="11"/>
        </w:numPr>
      </w:pPr>
      <w:r>
        <w:t>Tabla asignatura: (</w:t>
      </w:r>
      <w:proofErr w:type="gramStart"/>
      <w:r>
        <w:t>1,BBDD</w:t>
      </w:r>
      <w:proofErr w:type="gramEnd"/>
      <w:r>
        <w:t>), (2,ED), (3,PRG)</w:t>
      </w:r>
    </w:p>
    <w:p w14:paraId="3429C585" w14:textId="77777777" w:rsidR="009E7218" w:rsidRPr="009E7218" w:rsidRDefault="009E7218" w:rsidP="009E7218">
      <w:pPr>
        <w:pStyle w:val="Prrafodelista"/>
        <w:autoSpaceDE w:val="0"/>
        <w:autoSpaceDN w:val="0"/>
        <w:adjustRightInd w:val="0"/>
        <w:spacing w:line="240" w:lineRule="auto"/>
        <w:ind w:left="1282"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E7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E7218">
        <w:rPr>
          <w:rFonts w:ascii="Courier New" w:hAnsi="Courier New" w:cs="Courier New"/>
          <w:color w:val="808000"/>
          <w:sz w:val="20"/>
          <w:szCs w:val="20"/>
          <w:lang w:val="en-US"/>
        </w:rPr>
        <w:t>centro</w:t>
      </w:r>
      <w:proofErr w:type="spellEnd"/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18B54CF" w14:textId="77777777" w:rsidR="009E7218" w:rsidRPr="009E7218" w:rsidRDefault="009E7218" w:rsidP="009E7218">
      <w:pPr>
        <w:pStyle w:val="Prrafodelista"/>
        <w:autoSpaceDE w:val="0"/>
        <w:autoSpaceDN w:val="0"/>
        <w:adjustRightInd w:val="0"/>
        <w:spacing w:line="240" w:lineRule="auto"/>
        <w:ind w:left="1282"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E7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E7218">
        <w:rPr>
          <w:rFonts w:ascii="Courier New" w:hAnsi="Courier New" w:cs="Courier New"/>
          <w:color w:val="FF00FF"/>
          <w:sz w:val="20"/>
          <w:szCs w:val="20"/>
          <w:lang w:val="en-US"/>
        </w:rPr>
        <w:t>asignatura</w:t>
      </w:r>
      <w:proofErr w:type="spellEnd"/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2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Start"/>
      <w:r w:rsidRPr="009E7218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E7218">
        <w:rPr>
          <w:rFonts w:ascii="Courier New" w:hAnsi="Courier New" w:cs="Courier New"/>
          <w:color w:val="808000"/>
          <w:sz w:val="20"/>
          <w:szCs w:val="20"/>
          <w:lang w:val="en-US"/>
        </w:rPr>
        <w:t>BBDD</w:t>
      </w:r>
      <w:proofErr w:type="gramEnd"/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9416CB5" w14:textId="77777777" w:rsidR="009E7218" w:rsidRPr="009E7218" w:rsidRDefault="009E7218" w:rsidP="009E7218">
      <w:pPr>
        <w:pStyle w:val="Prrafodelista"/>
        <w:autoSpaceDE w:val="0"/>
        <w:autoSpaceDN w:val="0"/>
        <w:adjustRightInd w:val="0"/>
        <w:spacing w:line="240" w:lineRule="auto"/>
        <w:ind w:left="4974" w:firstLine="698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Start"/>
      <w:r w:rsidRPr="009E7218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E7218">
        <w:rPr>
          <w:rFonts w:ascii="Courier New" w:hAnsi="Courier New" w:cs="Courier New"/>
          <w:color w:val="808000"/>
          <w:sz w:val="20"/>
          <w:szCs w:val="20"/>
          <w:lang w:val="en-US"/>
        </w:rPr>
        <w:t>ED</w:t>
      </w:r>
      <w:proofErr w:type="gramEnd"/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DF4179E" w14:textId="5F2F2657" w:rsidR="009E7218" w:rsidRPr="009E7218" w:rsidRDefault="009E7218" w:rsidP="009E7218">
      <w:pPr>
        <w:autoSpaceDE w:val="0"/>
        <w:autoSpaceDN w:val="0"/>
        <w:adjustRightInd w:val="0"/>
        <w:spacing w:line="240" w:lineRule="auto"/>
        <w:ind w:left="36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E721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Start"/>
      <w:r w:rsidRPr="009E7218"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E7218">
        <w:rPr>
          <w:rFonts w:ascii="Courier New" w:hAnsi="Courier New" w:cs="Courier New"/>
          <w:color w:val="808000"/>
          <w:sz w:val="20"/>
          <w:szCs w:val="20"/>
          <w:lang w:val="en-US"/>
        </w:rPr>
        <w:t>PRG</w:t>
      </w:r>
      <w:proofErr w:type="gramEnd"/>
      <w:r w:rsidRPr="009E7218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2649AB7" w14:textId="77777777" w:rsidR="009E7218" w:rsidRDefault="009E7218" w:rsidP="009E7218">
      <w:pPr>
        <w:pStyle w:val="Prrafodelista"/>
        <w:ind w:left="2160"/>
      </w:pPr>
    </w:p>
    <w:p w14:paraId="5C13088D" w14:textId="5DECAE16" w:rsidR="00AB4965" w:rsidRDefault="00AB4965" w:rsidP="00AB4965">
      <w:pPr>
        <w:pStyle w:val="Prrafodelista"/>
        <w:numPr>
          <w:ilvl w:val="0"/>
          <w:numId w:val="11"/>
        </w:numPr>
      </w:pPr>
      <w:r>
        <w:t xml:space="preserve">Realiza un </w:t>
      </w:r>
      <w:proofErr w:type="spellStart"/>
      <w:r>
        <w:t>trigger</w:t>
      </w:r>
      <w:proofErr w:type="spellEnd"/>
      <w:r>
        <w:t xml:space="preserve"> </w:t>
      </w:r>
      <w:r w:rsidR="0092072B">
        <w:t>que</w:t>
      </w:r>
      <w:r>
        <w:t xml:space="preserve"> </w:t>
      </w:r>
      <w:r w:rsidRPr="00AB4965">
        <w:t>cuando se inserte un nuevo registro de nota de un alumno para una asignatura, automáticamente se deberá añadir el comentario a la tabla alumno</w:t>
      </w:r>
      <w:r w:rsidR="0092072B">
        <w:t xml:space="preserve">. </w:t>
      </w:r>
      <w:r w:rsidRPr="00AB4965">
        <w:t>Se deberá calcular la nota media y según dicha nota media aparecerá el mensaje de insuficiente, suficiente, bien, notable o excelente.</w:t>
      </w:r>
    </w:p>
    <w:p w14:paraId="2E051105" w14:textId="77777777" w:rsidR="00BE3A1A" w:rsidRPr="00BE3A1A" w:rsidRDefault="00BE3A1A" w:rsidP="00BE3A1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bookmarkStart w:id="0" w:name="_GoBack"/>
      <w:bookmarkEnd w:id="0"/>
      <w:r w:rsidRPr="00BE3A1A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</w:t>
      </w:r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136AC370" w14:textId="77777777" w:rsidR="00BE3A1A" w:rsidRPr="00BE3A1A" w:rsidRDefault="00BE3A1A" w:rsidP="00BE3A1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1A">
        <w:rPr>
          <w:rFonts w:ascii="Courier New" w:hAnsi="Courier New" w:cs="Courier New"/>
          <w:color w:val="808000"/>
          <w:sz w:val="20"/>
          <w:szCs w:val="20"/>
          <w:lang w:val="en-US"/>
        </w:rPr>
        <w:t>nota_BI_TRIGGER</w:t>
      </w:r>
      <w:proofErr w:type="spellEnd"/>
    </w:p>
    <w:p w14:paraId="01D85245" w14:textId="77777777" w:rsidR="00BE3A1A" w:rsidRPr="00BE3A1A" w:rsidRDefault="00BE3A1A" w:rsidP="00BE3A1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BEFORE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1A">
        <w:rPr>
          <w:rFonts w:ascii="Courier New" w:hAnsi="Courier New" w:cs="Courier New"/>
          <w:color w:val="FF00FF"/>
          <w:sz w:val="20"/>
          <w:szCs w:val="20"/>
          <w:lang w:val="en-US"/>
        </w:rPr>
        <w:t>nota</w:t>
      </w:r>
    </w:p>
    <w:p w14:paraId="62D8C57B" w14:textId="77777777" w:rsidR="00BE3A1A" w:rsidRPr="00BE3A1A" w:rsidRDefault="00BE3A1A" w:rsidP="00BE3A1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EACH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ROW</w:t>
      </w:r>
    </w:p>
    <w:p w14:paraId="311CE42A" w14:textId="77777777" w:rsidR="00BE3A1A" w:rsidRPr="00BE3A1A" w:rsidRDefault="00BE3A1A" w:rsidP="00BE3A1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BEGIN</w:t>
      </w:r>
    </w:p>
    <w:p w14:paraId="3C69FFFE" w14:textId="77777777" w:rsidR="00BE3A1A" w:rsidRPr="00BE3A1A" w:rsidRDefault="00BE3A1A" w:rsidP="00BE3A1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E3A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1A">
        <w:rPr>
          <w:rFonts w:ascii="Courier New" w:hAnsi="Courier New" w:cs="Courier New"/>
          <w:color w:val="808000"/>
          <w:sz w:val="20"/>
          <w:szCs w:val="20"/>
          <w:lang w:val="en-US"/>
        </w:rPr>
        <w:t>notaMedia</w:t>
      </w:r>
      <w:proofErr w:type="spellEnd"/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1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98E79DB" w14:textId="77777777" w:rsidR="00BE3A1A" w:rsidRPr="00BE3A1A" w:rsidRDefault="00BE3A1A" w:rsidP="00BE3A1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E3A1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DECLARE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1A">
        <w:rPr>
          <w:rFonts w:ascii="Courier New" w:hAnsi="Courier New" w:cs="Courier New"/>
          <w:color w:val="808000"/>
          <w:sz w:val="20"/>
          <w:szCs w:val="20"/>
          <w:lang w:val="en-US"/>
        </w:rPr>
        <w:t>comentario</w:t>
      </w:r>
      <w:proofErr w:type="spellEnd"/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E3A1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 w:rsidRPr="00BE3A1A"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9E5A471" w14:textId="77777777" w:rsidR="00BE3A1A" w:rsidRPr="00BE3A1A" w:rsidRDefault="00BE3A1A" w:rsidP="00BE3A1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9E273BD" w14:textId="77777777" w:rsidR="00BE3A1A" w:rsidRPr="00BE3A1A" w:rsidRDefault="00BE3A1A" w:rsidP="00BE3A1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1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BE3A1A">
        <w:rPr>
          <w:rFonts w:ascii="Courier New" w:hAnsi="Courier New" w:cs="Courier New"/>
          <w:color w:val="808000"/>
          <w:sz w:val="20"/>
          <w:szCs w:val="20"/>
          <w:lang w:val="en-US"/>
        </w:rPr>
        <w:t>mark</w:t>
      </w:r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1A">
        <w:rPr>
          <w:rFonts w:ascii="Courier New" w:hAnsi="Courier New" w:cs="Courier New"/>
          <w:color w:val="808000"/>
          <w:sz w:val="20"/>
          <w:szCs w:val="20"/>
          <w:lang w:val="en-US"/>
        </w:rPr>
        <w:t>notaMedia</w:t>
      </w:r>
      <w:proofErr w:type="spellEnd"/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1A">
        <w:rPr>
          <w:rFonts w:ascii="Courier New" w:hAnsi="Courier New" w:cs="Courier New"/>
          <w:color w:val="FF00FF"/>
          <w:sz w:val="20"/>
          <w:szCs w:val="20"/>
          <w:lang w:val="en-US"/>
        </w:rPr>
        <w:t>nota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1A">
        <w:rPr>
          <w:rFonts w:ascii="Courier New" w:hAnsi="Courier New" w:cs="Courier New"/>
          <w:color w:val="808000"/>
          <w:sz w:val="20"/>
          <w:szCs w:val="20"/>
          <w:lang w:val="en-US"/>
        </w:rPr>
        <w:t>idAlumno</w:t>
      </w:r>
      <w:proofErr w:type="spellEnd"/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BE3A1A">
        <w:rPr>
          <w:rFonts w:ascii="Courier New" w:hAnsi="Courier New" w:cs="Courier New"/>
          <w:color w:val="808000"/>
          <w:sz w:val="20"/>
          <w:szCs w:val="20"/>
          <w:lang w:val="en-US"/>
        </w:rPr>
        <w:t>idAlumno</w:t>
      </w:r>
      <w:proofErr w:type="spellEnd"/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F7F210D" w14:textId="77777777" w:rsidR="00BE3A1A" w:rsidRPr="00BE3A1A" w:rsidRDefault="00BE3A1A" w:rsidP="00BE3A1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E3A1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1A">
        <w:rPr>
          <w:rFonts w:ascii="Courier New" w:hAnsi="Courier New" w:cs="Courier New"/>
          <w:color w:val="808000"/>
          <w:sz w:val="20"/>
          <w:szCs w:val="20"/>
          <w:lang w:val="en-US"/>
        </w:rPr>
        <w:t>notaMedia</w:t>
      </w:r>
      <w:proofErr w:type="spellEnd"/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BE3A1A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1A">
        <w:rPr>
          <w:rFonts w:ascii="Courier New" w:hAnsi="Courier New" w:cs="Courier New"/>
          <w:color w:val="808000"/>
          <w:sz w:val="20"/>
          <w:szCs w:val="20"/>
          <w:lang w:val="en-US"/>
        </w:rPr>
        <w:t>comentario</w:t>
      </w:r>
      <w:proofErr w:type="spellEnd"/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E3A1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BE3A1A">
        <w:rPr>
          <w:rFonts w:ascii="Courier New" w:hAnsi="Courier New" w:cs="Courier New"/>
          <w:color w:val="008000"/>
          <w:sz w:val="20"/>
          <w:szCs w:val="20"/>
          <w:lang w:val="en-US"/>
        </w:rPr>
        <w:t>Suspenso</w:t>
      </w:r>
      <w:proofErr w:type="spellEnd"/>
      <w:r w:rsidRPr="00BE3A1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B23F89E" w14:textId="77777777" w:rsidR="00BE3A1A" w:rsidRPr="00BE3A1A" w:rsidRDefault="00BE3A1A" w:rsidP="00BE3A1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elseif</w:t>
      </w:r>
      <w:proofErr w:type="spellEnd"/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1A">
        <w:rPr>
          <w:rFonts w:ascii="Courier New" w:hAnsi="Courier New" w:cs="Courier New"/>
          <w:color w:val="808000"/>
          <w:sz w:val="20"/>
          <w:szCs w:val="20"/>
          <w:lang w:val="en-US"/>
        </w:rPr>
        <w:t>notaMedia</w:t>
      </w:r>
      <w:proofErr w:type="spellEnd"/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 w:rsidRPr="00BE3A1A"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1A">
        <w:rPr>
          <w:rFonts w:ascii="Courier New" w:hAnsi="Courier New" w:cs="Courier New"/>
          <w:color w:val="808000"/>
          <w:sz w:val="20"/>
          <w:szCs w:val="20"/>
          <w:lang w:val="en-US"/>
        </w:rPr>
        <w:t>notaMedia</w:t>
      </w:r>
      <w:proofErr w:type="spellEnd"/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BE3A1A"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1A">
        <w:rPr>
          <w:rFonts w:ascii="Courier New" w:hAnsi="Courier New" w:cs="Courier New"/>
          <w:color w:val="808000"/>
          <w:sz w:val="20"/>
          <w:szCs w:val="20"/>
          <w:lang w:val="en-US"/>
        </w:rPr>
        <w:t>comentario</w:t>
      </w:r>
      <w:proofErr w:type="spellEnd"/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E3A1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BE3A1A">
        <w:rPr>
          <w:rFonts w:ascii="Courier New" w:hAnsi="Courier New" w:cs="Courier New"/>
          <w:color w:val="008000"/>
          <w:sz w:val="20"/>
          <w:szCs w:val="20"/>
          <w:lang w:val="en-US"/>
        </w:rPr>
        <w:t>Suficiente</w:t>
      </w:r>
      <w:proofErr w:type="spellEnd"/>
      <w:r w:rsidRPr="00BE3A1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E0599D8" w14:textId="77777777" w:rsidR="00BE3A1A" w:rsidRPr="00BE3A1A" w:rsidRDefault="00BE3A1A" w:rsidP="00BE3A1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elseif</w:t>
      </w:r>
      <w:proofErr w:type="spellEnd"/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1A">
        <w:rPr>
          <w:rFonts w:ascii="Courier New" w:hAnsi="Courier New" w:cs="Courier New"/>
          <w:color w:val="808000"/>
          <w:sz w:val="20"/>
          <w:szCs w:val="20"/>
          <w:lang w:val="en-US"/>
        </w:rPr>
        <w:t>notaMedia</w:t>
      </w:r>
      <w:proofErr w:type="spellEnd"/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 w:rsidRPr="00BE3A1A"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1A">
        <w:rPr>
          <w:rFonts w:ascii="Courier New" w:hAnsi="Courier New" w:cs="Courier New"/>
          <w:color w:val="808000"/>
          <w:sz w:val="20"/>
          <w:szCs w:val="20"/>
          <w:lang w:val="en-US"/>
        </w:rPr>
        <w:t>notaMedia</w:t>
      </w:r>
      <w:proofErr w:type="spellEnd"/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BE3A1A">
        <w:rPr>
          <w:rFonts w:ascii="Courier New" w:hAnsi="Courier New" w:cs="Courier New"/>
          <w:color w:val="800080"/>
          <w:sz w:val="20"/>
          <w:szCs w:val="20"/>
          <w:lang w:val="en-US"/>
        </w:rPr>
        <w:t>7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1A">
        <w:rPr>
          <w:rFonts w:ascii="Courier New" w:hAnsi="Courier New" w:cs="Courier New"/>
          <w:color w:val="808000"/>
          <w:sz w:val="20"/>
          <w:szCs w:val="20"/>
          <w:lang w:val="en-US"/>
        </w:rPr>
        <w:t>comentario</w:t>
      </w:r>
      <w:proofErr w:type="spellEnd"/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E3A1A">
        <w:rPr>
          <w:rFonts w:ascii="Courier New" w:hAnsi="Courier New" w:cs="Courier New"/>
          <w:color w:val="008000"/>
          <w:sz w:val="20"/>
          <w:szCs w:val="20"/>
          <w:lang w:val="en-US"/>
        </w:rPr>
        <w:t>'Bien'</w:t>
      </w:r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7EBC224" w14:textId="77777777" w:rsidR="00BE3A1A" w:rsidRPr="00BE3A1A" w:rsidRDefault="00BE3A1A" w:rsidP="00BE3A1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elseif</w:t>
      </w:r>
      <w:proofErr w:type="spellEnd"/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1A">
        <w:rPr>
          <w:rFonts w:ascii="Courier New" w:hAnsi="Courier New" w:cs="Courier New"/>
          <w:color w:val="808000"/>
          <w:sz w:val="20"/>
          <w:szCs w:val="20"/>
          <w:lang w:val="en-US"/>
        </w:rPr>
        <w:t>notaMedia</w:t>
      </w:r>
      <w:proofErr w:type="spellEnd"/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 w:rsidRPr="00BE3A1A">
        <w:rPr>
          <w:rFonts w:ascii="Courier New" w:hAnsi="Courier New" w:cs="Courier New"/>
          <w:color w:val="800080"/>
          <w:sz w:val="20"/>
          <w:szCs w:val="20"/>
          <w:lang w:val="en-US"/>
        </w:rPr>
        <w:t>7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1A">
        <w:rPr>
          <w:rFonts w:ascii="Courier New" w:hAnsi="Courier New" w:cs="Courier New"/>
          <w:color w:val="808000"/>
          <w:sz w:val="20"/>
          <w:szCs w:val="20"/>
          <w:lang w:val="en-US"/>
        </w:rPr>
        <w:t>notaMedia</w:t>
      </w:r>
      <w:proofErr w:type="spellEnd"/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BE3A1A"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1A">
        <w:rPr>
          <w:rFonts w:ascii="Courier New" w:hAnsi="Courier New" w:cs="Courier New"/>
          <w:color w:val="808000"/>
          <w:sz w:val="20"/>
          <w:szCs w:val="20"/>
          <w:lang w:val="en-US"/>
        </w:rPr>
        <w:t>comentario</w:t>
      </w:r>
      <w:proofErr w:type="spellEnd"/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E3A1A">
        <w:rPr>
          <w:rFonts w:ascii="Courier New" w:hAnsi="Courier New" w:cs="Courier New"/>
          <w:color w:val="008000"/>
          <w:sz w:val="20"/>
          <w:szCs w:val="20"/>
          <w:lang w:val="en-US"/>
        </w:rPr>
        <w:t>'Notable'</w:t>
      </w:r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2A83D4A4" w14:textId="77777777" w:rsidR="00BE3A1A" w:rsidRPr="00BE3A1A" w:rsidRDefault="00BE3A1A" w:rsidP="00BE3A1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elseif</w:t>
      </w:r>
      <w:proofErr w:type="spellEnd"/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1A">
        <w:rPr>
          <w:rFonts w:ascii="Courier New" w:hAnsi="Courier New" w:cs="Courier New"/>
          <w:color w:val="808000"/>
          <w:sz w:val="20"/>
          <w:szCs w:val="20"/>
          <w:lang w:val="en-US"/>
        </w:rPr>
        <w:t>notaMedia</w:t>
      </w:r>
      <w:proofErr w:type="spellEnd"/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 w:rsidRPr="00BE3A1A"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1A">
        <w:rPr>
          <w:rFonts w:ascii="Courier New" w:hAnsi="Courier New" w:cs="Courier New"/>
          <w:color w:val="808000"/>
          <w:sz w:val="20"/>
          <w:szCs w:val="20"/>
          <w:lang w:val="en-US"/>
        </w:rPr>
        <w:t>notaMedia</w:t>
      </w:r>
      <w:proofErr w:type="spellEnd"/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 w:rsidRPr="00BE3A1A"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3A1A">
        <w:rPr>
          <w:rFonts w:ascii="Courier New" w:hAnsi="Courier New" w:cs="Courier New"/>
          <w:color w:val="808000"/>
          <w:sz w:val="20"/>
          <w:szCs w:val="20"/>
          <w:lang w:val="en-US"/>
        </w:rPr>
        <w:t>comentario</w:t>
      </w:r>
      <w:proofErr w:type="spellEnd"/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BE3A1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 w:rsidRPr="00BE3A1A">
        <w:rPr>
          <w:rFonts w:ascii="Courier New" w:hAnsi="Courier New" w:cs="Courier New"/>
          <w:color w:val="008000"/>
          <w:sz w:val="20"/>
          <w:szCs w:val="20"/>
          <w:lang w:val="en-US"/>
        </w:rPr>
        <w:t>Sobresaliente</w:t>
      </w:r>
      <w:proofErr w:type="spellEnd"/>
      <w:r w:rsidRPr="00BE3A1A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1E817145" w14:textId="77777777" w:rsidR="00BE3A1A" w:rsidRPr="00BE3A1A" w:rsidRDefault="00BE3A1A" w:rsidP="00BE3A1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1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6E327CD" w14:textId="77777777" w:rsidR="00BE3A1A" w:rsidRPr="00BE3A1A" w:rsidRDefault="00BE3A1A" w:rsidP="00BE3A1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s-ES"/>
        </w:rPr>
      </w:pP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UPDATE</w:t>
      </w:r>
      <w:r w:rsidRPr="00BE3A1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E3A1A">
        <w:rPr>
          <w:rFonts w:ascii="Courier New" w:hAnsi="Courier New" w:cs="Courier New"/>
          <w:color w:val="FF00FF"/>
          <w:sz w:val="20"/>
          <w:szCs w:val="20"/>
          <w:lang w:val="es-ES"/>
        </w:rPr>
        <w:t>alumno</w:t>
      </w:r>
      <w:r w:rsidRPr="00BE3A1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set</w:t>
      </w:r>
      <w:r w:rsidRPr="00BE3A1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E3A1A">
        <w:rPr>
          <w:rFonts w:ascii="Courier New" w:hAnsi="Courier New" w:cs="Courier New"/>
          <w:color w:val="808000"/>
          <w:sz w:val="20"/>
          <w:szCs w:val="20"/>
          <w:lang w:val="es-ES"/>
        </w:rPr>
        <w:t>calificacion</w:t>
      </w:r>
      <w:proofErr w:type="spellEnd"/>
      <w:r w:rsidRPr="00BE3A1A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r w:rsidRPr="00BE3A1A">
        <w:rPr>
          <w:rFonts w:ascii="Courier New" w:hAnsi="Courier New" w:cs="Courier New"/>
          <w:color w:val="808000"/>
          <w:sz w:val="20"/>
          <w:szCs w:val="20"/>
          <w:lang w:val="es-ES"/>
        </w:rPr>
        <w:t>comentario</w:t>
      </w:r>
      <w:r w:rsidRPr="00BE3A1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where</w:t>
      </w:r>
      <w:proofErr w:type="spellEnd"/>
      <w:r w:rsidRPr="00BE3A1A">
        <w:rPr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proofErr w:type="spellStart"/>
      <w:r w:rsidRPr="00BE3A1A">
        <w:rPr>
          <w:rFonts w:ascii="Courier New" w:hAnsi="Courier New" w:cs="Courier New"/>
          <w:color w:val="808000"/>
          <w:sz w:val="20"/>
          <w:szCs w:val="20"/>
          <w:lang w:val="es-ES"/>
        </w:rPr>
        <w:t>idAlumno</w:t>
      </w:r>
      <w:proofErr w:type="spellEnd"/>
      <w:r w:rsidRPr="00BE3A1A">
        <w:rPr>
          <w:rFonts w:ascii="Courier New" w:hAnsi="Courier New" w:cs="Courier New"/>
          <w:color w:val="0000FF"/>
          <w:sz w:val="20"/>
          <w:szCs w:val="20"/>
          <w:lang w:val="es-ES"/>
        </w:rPr>
        <w:t>=</w:t>
      </w:r>
      <w:proofErr w:type="spellStart"/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s-ES"/>
        </w:rPr>
        <w:t>new</w:t>
      </w:r>
      <w:r w:rsidRPr="00BE3A1A">
        <w:rPr>
          <w:rFonts w:ascii="Courier New" w:hAnsi="Courier New" w:cs="Courier New"/>
          <w:color w:val="0000FF"/>
          <w:sz w:val="20"/>
          <w:szCs w:val="20"/>
          <w:lang w:val="es-ES"/>
        </w:rPr>
        <w:t>.</w:t>
      </w:r>
      <w:r w:rsidRPr="00BE3A1A">
        <w:rPr>
          <w:rFonts w:ascii="Courier New" w:hAnsi="Courier New" w:cs="Courier New"/>
          <w:color w:val="808000"/>
          <w:sz w:val="20"/>
          <w:szCs w:val="20"/>
          <w:lang w:val="es-ES"/>
        </w:rPr>
        <w:t>idAlumno</w:t>
      </w:r>
      <w:proofErr w:type="spellEnd"/>
      <w:r w:rsidRPr="00BE3A1A">
        <w:rPr>
          <w:rFonts w:ascii="Courier New" w:hAnsi="Courier New" w:cs="Courier New"/>
          <w:color w:val="0000FF"/>
          <w:sz w:val="20"/>
          <w:szCs w:val="20"/>
          <w:lang w:val="es-ES"/>
        </w:rPr>
        <w:t>;</w:t>
      </w:r>
    </w:p>
    <w:p w14:paraId="337AC51B" w14:textId="77777777" w:rsidR="00BE3A1A" w:rsidRPr="00BE3A1A" w:rsidRDefault="00BE3A1A" w:rsidP="00BE3A1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E3A1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END/</w:t>
      </w:r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</w:p>
    <w:p w14:paraId="07E86A4A" w14:textId="77777777" w:rsidR="00BE3A1A" w:rsidRPr="00BE3A1A" w:rsidRDefault="00BE3A1A" w:rsidP="00BE3A1A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BE3A1A">
        <w:rPr>
          <w:rFonts w:ascii="Courier New" w:hAnsi="Courier New" w:cs="Courier New"/>
          <w:color w:val="808000"/>
          <w:sz w:val="20"/>
          <w:szCs w:val="20"/>
          <w:lang w:val="en-US"/>
        </w:rPr>
        <w:t>DELIMITER</w:t>
      </w:r>
      <w:r w:rsidRPr="00BE3A1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E3A1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14:paraId="5BDF5922" w14:textId="24AFBEE5" w:rsidR="005D39E1" w:rsidRDefault="005D39E1" w:rsidP="005D39E1">
      <w:pPr>
        <w:pStyle w:val="Prrafodelista"/>
      </w:pPr>
    </w:p>
    <w:sectPr w:rsidR="005D39E1" w:rsidSect="00822617">
      <w:headerReference w:type="default" r:id="rId10"/>
      <w:footerReference w:type="default" r:id="rId11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E7589" w14:textId="77777777" w:rsidR="00AB769C" w:rsidRDefault="00AB769C" w:rsidP="00822617">
      <w:pPr>
        <w:spacing w:line="240" w:lineRule="auto"/>
      </w:pPr>
      <w:r>
        <w:separator/>
      </w:r>
    </w:p>
  </w:endnote>
  <w:endnote w:type="continuationSeparator" w:id="0">
    <w:p w14:paraId="67373DDB" w14:textId="77777777" w:rsidR="00AB769C" w:rsidRDefault="00AB769C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D9A9F" w14:textId="77777777" w:rsidR="00436307" w:rsidRPr="00822617" w:rsidRDefault="0043630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28E3E" w14:textId="77777777" w:rsidR="00AB769C" w:rsidRDefault="00AB769C" w:rsidP="00822617">
      <w:pPr>
        <w:spacing w:line="240" w:lineRule="auto"/>
      </w:pPr>
      <w:r>
        <w:separator/>
      </w:r>
    </w:p>
  </w:footnote>
  <w:footnote w:type="continuationSeparator" w:id="0">
    <w:p w14:paraId="3AA23346" w14:textId="77777777" w:rsidR="00AB769C" w:rsidRDefault="00AB769C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12"/>
      <w:gridCol w:w="2483"/>
    </w:tblGrid>
    <w:tr w:rsidR="00436307" w14:paraId="15C24FCF" w14:textId="77777777" w:rsidTr="00411066">
      <w:tc>
        <w:tcPr>
          <w:tcW w:w="2829" w:type="dxa"/>
          <w:vMerge w:val="restart"/>
        </w:tcPr>
        <w:p w14:paraId="62A251A3" w14:textId="77777777" w:rsidR="00436307" w:rsidRDefault="00436307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629CCBBE" wp14:editId="3441344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0822BAF3" w14:textId="77777777" w:rsidR="00436307" w:rsidRDefault="00436307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  <w:t>1º DAW</w:t>
          </w:r>
        </w:p>
      </w:tc>
      <w:tc>
        <w:tcPr>
          <w:tcW w:w="2830" w:type="dxa"/>
        </w:tcPr>
        <w:p w14:paraId="376AC2DC" w14:textId="77777777" w:rsidR="00436307" w:rsidRDefault="00436307" w:rsidP="00411066">
          <w:r w:rsidRPr="00822617">
            <w:rPr>
              <w:b/>
              <w:sz w:val="21"/>
              <w:szCs w:val="21"/>
            </w:rPr>
            <w:t>Módulo</w:t>
          </w:r>
          <w:r>
            <w:rPr>
              <w:b/>
              <w:sz w:val="21"/>
              <w:szCs w:val="21"/>
            </w:rPr>
            <w:t xml:space="preserve"> BBDD</w:t>
          </w:r>
        </w:p>
      </w:tc>
    </w:tr>
    <w:tr w:rsidR="00436307" w14:paraId="55FAF95B" w14:textId="77777777" w:rsidTr="00411066">
      <w:tc>
        <w:tcPr>
          <w:tcW w:w="2829" w:type="dxa"/>
          <w:vMerge/>
        </w:tcPr>
        <w:p w14:paraId="5A7C8287" w14:textId="77777777" w:rsidR="00436307" w:rsidRDefault="00436307" w:rsidP="00411066"/>
      </w:tc>
      <w:tc>
        <w:tcPr>
          <w:tcW w:w="5659" w:type="dxa"/>
          <w:gridSpan w:val="2"/>
        </w:tcPr>
        <w:p w14:paraId="75A85612" w14:textId="77777777" w:rsidR="00436307" w:rsidRDefault="00436307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  <w:t>6</w:t>
          </w:r>
        </w:p>
      </w:tc>
    </w:tr>
    <w:tr w:rsidR="00436307" w14:paraId="3C973A69" w14:textId="77777777" w:rsidTr="00411066">
      <w:tc>
        <w:tcPr>
          <w:tcW w:w="2829" w:type="dxa"/>
          <w:vMerge/>
        </w:tcPr>
        <w:p w14:paraId="183D0BFA" w14:textId="77777777" w:rsidR="00436307" w:rsidRDefault="00436307" w:rsidP="00411066"/>
      </w:tc>
      <w:tc>
        <w:tcPr>
          <w:tcW w:w="5659" w:type="dxa"/>
          <w:gridSpan w:val="2"/>
        </w:tcPr>
        <w:p w14:paraId="79012938" w14:textId="77777777" w:rsidR="00436307" w:rsidRDefault="00436307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  <w:t>2</w:t>
          </w:r>
        </w:p>
      </w:tc>
    </w:tr>
    <w:tr w:rsidR="00436307" w14:paraId="390A2C44" w14:textId="77777777" w:rsidTr="00D90991">
      <w:trPr>
        <w:trHeight w:val="288"/>
      </w:trPr>
      <w:tc>
        <w:tcPr>
          <w:tcW w:w="2829" w:type="dxa"/>
          <w:vMerge/>
        </w:tcPr>
        <w:p w14:paraId="10A8ABBC" w14:textId="77777777" w:rsidR="00436307" w:rsidRDefault="00436307" w:rsidP="00411066"/>
      </w:tc>
      <w:tc>
        <w:tcPr>
          <w:tcW w:w="5659" w:type="dxa"/>
          <w:gridSpan w:val="2"/>
        </w:tcPr>
        <w:p w14:paraId="31D0F9C1" w14:textId="77777777" w:rsidR="00436307" w:rsidRDefault="00436307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56510DA9" w14:textId="77777777" w:rsidR="00436307" w:rsidRPr="00822617" w:rsidRDefault="0043630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33ABF"/>
    <w:multiLevelType w:val="hybridMultilevel"/>
    <w:tmpl w:val="894CCE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9188A"/>
    <w:multiLevelType w:val="hybridMultilevel"/>
    <w:tmpl w:val="4C26AFC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D4"/>
    <w:rsid w:val="000B6C55"/>
    <w:rsid w:val="000D12AF"/>
    <w:rsid w:val="000E5716"/>
    <w:rsid w:val="00182BF8"/>
    <w:rsid w:val="001E3BA6"/>
    <w:rsid w:val="00216761"/>
    <w:rsid w:val="00225BF4"/>
    <w:rsid w:val="002C13A0"/>
    <w:rsid w:val="002D51EC"/>
    <w:rsid w:val="00331AD7"/>
    <w:rsid w:val="00411066"/>
    <w:rsid w:val="00436307"/>
    <w:rsid w:val="004439E1"/>
    <w:rsid w:val="00465FC5"/>
    <w:rsid w:val="004736B6"/>
    <w:rsid w:val="005D39E1"/>
    <w:rsid w:val="00670963"/>
    <w:rsid w:val="006A1625"/>
    <w:rsid w:val="00765B3C"/>
    <w:rsid w:val="00766636"/>
    <w:rsid w:val="007B6391"/>
    <w:rsid w:val="00822617"/>
    <w:rsid w:val="00911518"/>
    <w:rsid w:val="0092072B"/>
    <w:rsid w:val="009335D2"/>
    <w:rsid w:val="009E7218"/>
    <w:rsid w:val="00A810D6"/>
    <w:rsid w:val="00A97371"/>
    <w:rsid w:val="00AB4965"/>
    <w:rsid w:val="00AB769C"/>
    <w:rsid w:val="00B228D4"/>
    <w:rsid w:val="00BE3A1A"/>
    <w:rsid w:val="00C14DE6"/>
    <w:rsid w:val="00C22D65"/>
    <w:rsid w:val="00CC17D4"/>
    <w:rsid w:val="00D90991"/>
    <w:rsid w:val="00E27679"/>
    <w:rsid w:val="00E40996"/>
    <w:rsid w:val="00E74ADC"/>
    <w:rsid w:val="00F3059F"/>
    <w:rsid w:val="00F32484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E9835"/>
  <w15:chartTrackingRefBased/>
  <w15:docId w15:val="{F42951A5-3FAA-4FBA-BA39-E6D5EDF5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625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 w:val="20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7-18\Plantillas\Plantilla_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Plantilla_Ejercicios.dotx</Template>
  <TotalTime>216</TotalTime>
  <Pages>4</Pages>
  <Words>539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PABLO JORDA GARCIA</cp:lastModifiedBy>
  <cp:revision>14</cp:revision>
  <dcterms:created xsi:type="dcterms:W3CDTF">2018-01-31T15:42:00Z</dcterms:created>
  <dcterms:modified xsi:type="dcterms:W3CDTF">2018-02-05T09:36:00Z</dcterms:modified>
</cp:coreProperties>
</file>