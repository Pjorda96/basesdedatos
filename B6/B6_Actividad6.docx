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CDE68" w14:textId="77777777" w:rsidR="00F3059F" w:rsidRPr="000A4576" w:rsidRDefault="000A4576" w:rsidP="000A4576">
      <w:pPr>
        <w:jc w:val="center"/>
        <w:rPr>
          <w:b/>
          <w:color w:val="FF0000"/>
          <w:sz w:val="28"/>
          <w:szCs w:val="28"/>
        </w:rPr>
      </w:pPr>
      <w:r w:rsidRPr="000A4576">
        <w:rPr>
          <w:b/>
          <w:color w:val="FF0000"/>
          <w:sz w:val="28"/>
          <w:szCs w:val="28"/>
        </w:rPr>
        <w:t>BBDD aeropuerto</w:t>
      </w:r>
    </w:p>
    <w:p w14:paraId="6B1CF6E6" w14:textId="77777777" w:rsidR="000A4576" w:rsidRDefault="000A4576">
      <w:r>
        <w:t xml:space="preserve">En la base de datos del aeropuerto se les ha olvidado anotar las horas de vuelo de cada piloto. Éstas son anotadas en el campo </w:t>
      </w:r>
      <w:proofErr w:type="spellStart"/>
      <w:r>
        <w:t>horas_vuelo</w:t>
      </w:r>
      <w:proofErr w:type="spellEnd"/>
      <w:r>
        <w:t xml:space="preserve"> de la tabla piloto, que actualmente tiene como valor 0 en todos los registros.</w:t>
      </w:r>
    </w:p>
    <w:p w14:paraId="5138BB75" w14:textId="139A7776" w:rsidR="000A4576" w:rsidRDefault="000A4576" w:rsidP="000A4576">
      <w:pPr>
        <w:pStyle w:val="Prrafodelista"/>
        <w:numPr>
          <w:ilvl w:val="0"/>
          <w:numId w:val="11"/>
        </w:numPr>
      </w:pPr>
      <w:r>
        <w:t>Realiza un procedimiento para poder anotar todas las horas de vuelo de los pilotos hasta el momento.</w:t>
      </w:r>
    </w:p>
    <w:p w14:paraId="52B7A957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CREATE</w:t>
      </w:r>
      <w:r w:rsidRPr="004A125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DEFINER</w:t>
      </w:r>
      <w:r w:rsidRPr="004A125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4A125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4A125F">
        <w:rPr>
          <w:rFonts w:ascii="Courier New" w:hAnsi="Courier New" w:cs="Courier New"/>
          <w:color w:val="808000"/>
          <w:sz w:val="20"/>
          <w:szCs w:val="20"/>
          <w:lang w:val="es-ES"/>
        </w:rPr>
        <w:t>root</w:t>
      </w:r>
      <w:proofErr w:type="spellEnd"/>
      <w:r w:rsidRPr="004A125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4A125F">
        <w:rPr>
          <w:rFonts w:ascii="Courier New" w:hAnsi="Courier New" w:cs="Courier New"/>
          <w:color w:val="0000FF"/>
          <w:sz w:val="20"/>
          <w:szCs w:val="20"/>
          <w:lang w:val="es-ES"/>
        </w:rPr>
        <w:t>@</w:t>
      </w:r>
      <w:r w:rsidRPr="004A125F">
        <w:rPr>
          <w:rFonts w:ascii="Courier New" w:hAnsi="Courier New" w:cs="Courier New"/>
          <w:color w:val="808000"/>
          <w:sz w:val="20"/>
          <w:szCs w:val="20"/>
          <w:lang w:val="es-ES"/>
        </w:rPr>
        <w:t>`localhost`</w:t>
      </w:r>
      <w:r w:rsidRPr="004A125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FUNCTION</w:t>
      </w:r>
      <w:r w:rsidRPr="004A125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125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proofErr w:type="spellStart"/>
      <w:r w:rsidRPr="004A125F">
        <w:rPr>
          <w:rFonts w:ascii="Courier New" w:hAnsi="Courier New" w:cs="Courier New"/>
          <w:color w:val="808000"/>
          <w:sz w:val="20"/>
          <w:szCs w:val="20"/>
          <w:lang w:val="es-ES"/>
        </w:rPr>
        <w:t>calcular_horas_vuelo</w:t>
      </w:r>
      <w:proofErr w:type="spellEnd"/>
      <w:proofErr w:type="gramStart"/>
      <w:r w:rsidRPr="004A125F">
        <w:rPr>
          <w:rFonts w:ascii="Courier New" w:hAnsi="Courier New" w:cs="Courier New"/>
          <w:color w:val="808000"/>
          <w:sz w:val="20"/>
          <w:szCs w:val="20"/>
          <w:lang w:val="es-ES"/>
        </w:rPr>
        <w:t>`</w:t>
      </w:r>
      <w:r w:rsidRPr="004A125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gramEnd"/>
    </w:p>
    <w:p w14:paraId="6AE8599A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cod_pilot</w:t>
      </w:r>
      <w:proofErr w:type="spellEnd"/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A125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4A125F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C25178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FBC516B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RETURNS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14:paraId="668C5434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0874308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50235236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7615C651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C66166D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337716F6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7AB89A27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horas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6FED29D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horas</w:t>
      </w:r>
      <w:proofErr w:type="gramStart"/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4A125F"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duracion</w:t>
      </w:r>
      <w:proofErr w:type="spellEnd"/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8E2A208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25F"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396EF44F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25F"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cod_pilot</w:t>
      </w:r>
      <w:proofErr w:type="spellEnd"/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09F47A6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A12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25F">
        <w:rPr>
          <w:rFonts w:ascii="Courier New" w:hAnsi="Courier New" w:cs="Courier New"/>
          <w:color w:val="808000"/>
          <w:sz w:val="20"/>
          <w:szCs w:val="20"/>
          <w:lang w:val="en-US"/>
        </w:rPr>
        <w:t>horas</w:t>
      </w:r>
      <w:r w:rsidRPr="004A125F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8C9A0D" w14:textId="77777777" w:rsidR="004A125F" w:rsidRPr="004A125F" w:rsidRDefault="004A125F" w:rsidP="004A125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4A125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27E5A2BD" w14:textId="6071D4C2" w:rsidR="005130C2" w:rsidRPr="00144070" w:rsidRDefault="005130C2" w:rsidP="005130C2">
      <w:pPr>
        <w:pStyle w:val="Prrafodelista"/>
        <w:rPr>
          <w:lang w:val="en-US"/>
        </w:rPr>
      </w:pPr>
    </w:p>
    <w:p w14:paraId="36F96C91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root`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horas_piloto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14:paraId="19C6CAF9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piloto_nombre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9FB0205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D8969FC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BB3BF3E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09BC6712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1BCAE433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1A13704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0C88107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170AA497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E58ED6E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994DC3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cod_pil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</w:p>
    <w:p w14:paraId="0848D92E" w14:textId="77777777" w:rsidR="00144070" w:rsidRP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14407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14407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44070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</w:p>
    <w:p w14:paraId="6DC07B0C" w14:textId="77777777" w:rsidR="00144070" w:rsidRP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14407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14407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4407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144070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144070">
        <w:rPr>
          <w:rFonts w:ascii="Courier New" w:hAnsi="Courier New" w:cs="Courier New"/>
          <w:color w:val="808000"/>
          <w:sz w:val="20"/>
          <w:szCs w:val="20"/>
          <w:lang w:val="es-ES"/>
        </w:rPr>
        <w:t>piloto_nombre</w:t>
      </w:r>
      <w:proofErr w:type="spellEnd"/>
      <w:r w:rsidRPr="00144070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C3D6430" w14:textId="77777777" w:rsidR="00144070" w:rsidRP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14407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proofErr w:type="spellEnd"/>
      <w:r w:rsidRPr="0014407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44070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14407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4407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14407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144070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proofErr w:type="spellEnd"/>
      <w:proofErr w:type="gramStart"/>
      <w:r w:rsidRPr="00144070">
        <w:rPr>
          <w:rFonts w:ascii="Courier New" w:hAnsi="Courier New" w:cs="Courier New"/>
          <w:color w:val="0000FF"/>
          <w:sz w:val="20"/>
          <w:szCs w:val="20"/>
          <w:lang w:val="es-ES"/>
        </w:rPr>
        <w:t>=(</w:t>
      </w:r>
      <w:proofErr w:type="spellStart"/>
      <w:proofErr w:type="gramEnd"/>
      <w:r w:rsidRPr="0014407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14407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144070">
        <w:rPr>
          <w:rFonts w:ascii="Courier New" w:hAnsi="Courier New" w:cs="Courier New"/>
          <w:color w:val="000000"/>
          <w:sz w:val="20"/>
          <w:szCs w:val="20"/>
          <w:lang w:val="es-ES"/>
        </w:rPr>
        <w:t>calcular_horas_vuelo</w:t>
      </w:r>
      <w:proofErr w:type="spellEnd"/>
      <w:r w:rsidRPr="0014407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144070">
        <w:rPr>
          <w:rFonts w:ascii="Courier New" w:hAnsi="Courier New" w:cs="Courier New"/>
          <w:color w:val="808000"/>
          <w:sz w:val="20"/>
          <w:szCs w:val="20"/>
          <w:lang w:val="es-ES"/>
        </w:rPr>
        <w:t>cod_pil</w:t>
      </w:r>
      <w:proofErr w:type="spellEnd"/>
      <w:r w:rsidRPr="00144070">
        <w:rPr>
          <w:rFonts w:ascii="Courier New" w:hAnsi="Courier New" w:cs="Courier New"/>
          <w:color w:val="0000FF"/>
          <w:sz w:val="20"/>
          <w:szCs w:val="20"/>
          <w:lang w:val="es-ES"/>
        </w:rPr>
        <w:t>))</w:t>
      </w:r>
    </w:p>
    <w:p w14:paraId="2A393D69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piloto_nombre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0F5B2EB" w14:textId="77777777" w:rsidR="00144070" w:rsidRDefault="00144070" w:rsidP="00144070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bookmarkStart w:id="0" w:name="_GoBack"/>
      <w:bookmarkEnd w:id="0"/>
    </w:p>
    <w:p w14:paraId="09FBF3C4" w14:textId="77777777" w:rsidR="00557706" w:rsidRDefault="00557706" w:rsidP="005130C2">
      <w:pPr>
        <w:pStyle w:val="Prrafodelista"/>
      </w:pPr>
    </w:p>
    <w:p w14:paraId="087C528C" w14:textId="49A2EBE3" w:rsidR="000A4576" w:rsidRDefault="000A4576" w:rsidP="000A4576">
      <w:pPr>
        <w:pStyle w:val="Prrafodelista"/>
        <w:numPr>
          <w:ilvl w:val="0"/>
          <w:numId w:val="11"/>
        </w:numPr>
      </w:pPr>
      <w:r>
        <w:t xml:space="preserve">Realiza un </w:t>
      </w:r>
      <w:proofErr w:type="spellStart"/>
      <w:r>
        <w:t>trigger</w:t>
      </w:r>
      <w:proofErr w:type="spellEnd"/>
      <w:r>
        <w:t xml:space="preserve"> para que se automatice esa suma de las horas de vuelo al piloto, cada vez que se introduzca un nuevo vuelo.</w:t>
      </w:r>
    </w:p>
    <w:p w14:paraId="706262F5" w14:textId="77777777" w:rsidR="00F778B8" w:rsidRPr="00F778B8" w:rsidRDefault="00F778B8" w:rsidP="00F778B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 w:rsidRPr="00F778B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root`</w:t>
      </w:r>
      <w:r w:rsidRPr="00F778B8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vuelo_AI_TRIGGER</w:t>
      </w:r>
      <w:proofErr w:type="spellEnd"/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vuelo</w:t>
      </w:r>
      <w:proofErr w:type="spellEnd"/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97B4B84" w14:textId="77777777" w:rsidR="00F778B8" w:rsidRPr="00F778B8" w:rsidRDefault="00F778B8" w:rsidP="00F778B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8B8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5A0CB9D4" w14:textId="77777777" w:rsidR="00F778B8" w:rsidRPr="00F778B8" w:rsidRDefault="00F778B8" w:rsidP="00F778B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set</w:t>
      </w:r>
      <w:r w:rsidRPr="00F778B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F778B8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F778B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F778B8">
        <w:rPr>
          <w:rFonts w:ascii="Courier New" w:hAnsi="Courier New" w:cs="Courier New"/>
          <w:color w:val="808000"/>
          <w:sz w:val="20"/>
          <w:szCs w:val="20"/>
          <w:lang w:val="es-ES"/>
        </w:rPr>
        <w:t>horas</w:t>
      </w:r>
      <w:proofErr w:type="gramEnd"/>
      <w:r w:rsidRPr="00F778B8">
        <w:rPr>
          <w:rFonts w:ascii="Courier New" w:hAnsi="Courier New" w:cs="Courier New"/>
          <w:color w:val="808000"/>
          <w:sz w:val="20"/>
          <w:szCs w:val="20"/>
          <w:lang w:val="es-ES"/>
        </w:rPr>
        <w:t>_vuelo</w:t>
      </w:r>
      <w:proofErr w:type="spellEnd"/>
      <w:r w:rsidRPr="00F778B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778B8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F778B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F778B8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F778B8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778B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F778B8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proofErr w:type="spellEnd"/>
    </w:p>
    <w:p w14:paraId="3541E0AB" w14:textId="77777777" w:rsidR="00F778B8" w:rsidRPr="00F778B8" w:rsidRDefault="00F778B8" w:rsidP="00F778B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77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F778B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778B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778B8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F778B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B54D41E" w14:textId="77777777" w:rsidR="00F778B8" w:rsidRPr="00F778B8" w:rsidRDefault="00F778B8" w:rsidP="00F778B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778B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0A403FEE" w14:textId="77777777" w:rsidR="00606263" w:rsidRDefault="00606263" w:rsidP="00606263">
      <w:pPr>
        <w:pStyle w:val="Prrafodelista"/>
      </w:pPr>
    </w:p>
    <w:p w14:paraId="24776C93" w14:textId="3FB97728" w:rsidR="000A4576" w:rsidRDefault="000A4576" w:rsidP="000A4576">
      <w:pPr>
        <w:pStyle w:val="Prrafodelista"/>
        <w:numPr>
          <w:ilvl w:val="0"/>
          <w:numId w:val="11"/>
        </w:numPr>
      </w:pPr>
      <w:r>
        <w:t xml:space="preserve">Como la duración de los vuelos a veces varía, realiza un </w:t>
      </w:r>
      <w:proofErr w:type="spellStart"/>
      <w:r>
        <w:t>trigger</w:t>
      </w:r>
      <w:proofErr w:type="spellEnd"/>
      <w:r>
        <w:t xml:space="preserve"> para que cuando se modifique la duración de un vuelo, esta modificación se vea reflejada en las horas del piloto.</w:t>
      </w:r>
    </w:p>
    <w:p w14:paraId="6A325474" w14:textId="77777777" w:rsidR="005130C2" w:rsidRPr="005130C2" w:rsidRDefault="005130C2" w:rsidP="00513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 w:rsidRPr="005130C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root`</w:t>
      </w:r>
      <w:r w:rsidRPr="005130C2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vuelo_AU_TRIGGER</w:t>
      </w:r>
      <w:proofErr w:type="spellEnd"/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vuelo</w:t>
      </w:r>
      <w:proofErr w:type="spellEnd"/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7DEC7D9" w14:textId="77777777" w:rsidR="005130C2" w:rsidRPr="005130C2" w:rsidRDefault="005130C2" w:rsidP="00513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30C2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28A5A447" w14:textId="77777777" w:rsidR="005130C2" w:rsidRPr="005130C2" w:rsidRDefault="005130C2" w:rsidP="00513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5130C2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5130C2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5130C2">
        <w:rPr>
          <w:rFonts w:ascii="Courier New" w:hAnsi="Courier New" w:cs="Courier New"/>
          <w:color w:val="808000"/>
          <w:sz w:val="20"/>
          <w:szCs w:val="20"/>
          <w:lang w:val="es-ES"/>
        </w:rPr>
        <w:t>horas</w:t>
      </w:r>
      <w:proofErr w:type="gramEnd"/>
      <w:r w:rsidRPr="005130C2">
        <w:rPr>
          <w:rFonts w:ascii="Courier New" w:hAnsi="Courier New" w:cs="Courier New"/>
          <w:color w:val="808000"/>
          <w:sz w:val="20"/>
          <w:szCs w:val="20"/>
          <w:lang w:val="es-ES"/>
        </w:rPr>
        <w:t>_vuelo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5130C2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5130C2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+(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5130C2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5130C2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5130C2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759C0677" w14:textId="77777777" w:rsidR="005130C2" w:rsidRPr="005130C2" w:rsidRDefault="005130C2" w:rsidP="00513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13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5130C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5130C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130C2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5130C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DB0F8CA" w14:textId="77777777" w:rsidR="005130C2" w:rsidRPr="005130C2" w:rsidRDefault="005130C2" w:rsidP="00513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513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491D1252" w14:textId="77777777" w:rsidR="005130C2" w:rsidRDefault="005130C2" w:rsidP="005130C2">
      <w:pPr>
        <w:pStyle w:val="Prrafodelista"/>
      </w:pPr>
    </w:p>
    <w:sectPr w:rsidR="005130C2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44FFB" w14:textId="77777777" w:rsidR="0062067F" w:rsidRDefault="0062067F" w:rsidP="00822617">
      <w:pPr>
        <w:spacing w:line="240" w:lineRule="auto"/>
      </w:pPr>
      <w:r>
        <w:separator/>
      </w:r>
    </w:p>
  </w:endnote>
  <w:endnote w:type="continuationSeparator" w:id="0">
    <w:p w14:paraId="47C6F6BF" w14:textId="77777777" w:rsidR="0062067F" w:rsidRDefault="0062067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6E3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8DE1B" w14:textId="77777777" w:rsidR="0062067F" w:rsidRDefault="0062067F" w:rsidP="00822617">
      <w:pPr>
        <w:spacing w:line="240" w:lineRule="auto"/>
      </w:pPr>
      <w:r>
        <w:separator/>
      </w:r>
    </w:p>
  </w:footnote>
  <w:footnote w:type="continuationSeparator" w:id="0">
    <w:p w14:paraId="11C2EA83" w14:textId="77777777" w:rsidR="0062067F" w:rsidRDefault="0062067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411066" w14:paraId="316AF4D2" w14:textId="77777777" w:rsidTr="00411066">
      <w:tc>
        <w:tcPr>
          <w:tcW w:w="2829" w:type="dxa"/>
          <w:vMerge w:val="restart"/>
        </w:tcPr>
        <w:p w14:paraId="1172A123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66CC05" wp14:editId="1CADD2A8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59C8178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4576">
            <w:rPr>
              <w:b/>
              <w:sz w:val="21"/>
              <w:szCs w:val="21"/>
            </w:rPr>
            <w:t>1ºDAW</w:t>
          </w:r>
        </w:p>
      </w:tc>
      <w:tc>
        <w:tcPr>
          <w:tcW w:w="2830" w:type="dxa"/>
        </w:tcPr>
        <w:p w14:paraId="101FDCEC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0A4576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D354705" w14:textId="77777777" w:rsidTr="00411066">
      <w:tc>
        <w:tcPr>
          <w:tcW w:w="2829" w:type="dxa"/>
          <w:vMerge/>
        </w:tcPr>
        <w:p w14:paraId="6F3EE0C5" w14:textId="77777777" w:rsidR="00411066" w:rsidRDefault="00411066" w:rsidP="00411066"/>
      </w:tc>
      <w:tc>
        <w:tcPr>
          <w:tcW w:w="5659" w:type="dxa"/>
          <w:gridSpan w:val="2"/>
        </w:tcPr>
        <w:p w14:paraId="5A41E684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4576">
            <w:rPr>
              <w:b/>
              <w:sz w:val="21"/>
              <w:szCs w:val="21"/>
            </w:rPr>
            <w:t>6</w:t>
          </w:r>
        </w:p>
      </w:tc>
    </w:tr>
    <w:tr w:rsidR="00411066" w14:paraId="2C47E180" w14:textId="77777777" w:rsidTr="00411066">
      <w:tc>
        <w:tcPr>
          <w:tcW w:w="2829" w:type="dxa"/>
          <w:vMerge/>
        </w:tcPr>
        <w:p w14:paraId="6FF26853" w14:textId="77777777" w:rsidR="00411066" w:rsidRDefault="00411066" w:rsidP="00411066"/>
      </w:tc>
      <w:tc>
        <w:tcPr>
          <w:tcW w:w="5659" w:type="dxa"/>
          <w:gridSpan w:val="2"/>
        </w:tcPr>
        <w:p w14:paraId="41992C5E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0A4576">
            <w:rPr>
              <w:b/>
              <w:sz w:val="21"/>
              <w:szCs w:val="21"/>
            </w:rPr>
            <w:t>6</w:t>
          </w:r>
        </w:p>
      </w:tc>
    </w:tr>
    <w:tr w:rsidR="00411066" w14:paraId="73BDA327" w14:textId="77777777" w:rsidTr="00D90991">
      <w:trPr>
        <w:trHeight w:val="288"/>
      </w:trPr>
      <w:tc>
        <w:tcPr>
          <w:tcW w:w="2829" w:type="dxa"/>
          <w:vMerge/>
        </w:tcPr>
        <w:p w14:paraId="5CA2ACB0" w14:textId="77777777" w:rsidR="00411066" w:rsidRDefault="00411066" w:rsidP="00411066"/>
      </w:tc>
      <w:tc>
        <w:tcPr>
          <w:tcW w:w="5659" w:type="dxa"/>
          <w:gridSpan w:val="2"/>
        </w:tcPr>
        <w:p w14:paraId="67C7B6D3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4D28FB9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BB5A9E"/>
    <w:multiLevelType w:val="hybridMultilevel"/>
    <w:tmpl w:val="631EE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76"/>
    <w:rsid w:val="00040BE3"/>
    <w:rsid w:val="000A4576"/>
    <w:rsid w:val="00144070"/>
    <w:rsid w:val="00182BF8"/>
    <w:rsid w:val="001E3BA6"/>
    <w:rsid w:val="00216761"/>
    <w:rsid w:val="00225BF4"/>
    <w:rsid w:val="002D51EC"/>
    <w:rsid w:val="00411066"/>
    <w:rsid w:val="004A125F"/>
    <w:rsid w:val="005130C2"/>
    <w:rsid w:val="00557706"/>
    <w:rsid w:val="00606263"/>
    <w:rsid w:val="0062067F"/>
    <w:rsid w:val="006A1625"/>
    <w:rsid w:val="007B6391"/>
    <w:rsid w:val="00822617"/>
    <w:rsid w:val="00CC17D4"/>
    <w:rsid w:val="00D90991"/>
    <w:rsid w:val="00E74ADC"/>
    <w:rsid w:val="00F3059F"/>
    <w:rsid w:val="00F778B8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F4978"/>
  <w15:chartTrackingRefBased/>
  <w15:docId w15:val="{2AB7AD72-7C72-4355-9B08-841E6E4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139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Jordá García</cp:lastModifiedBy>
  <cp:revision>4</cp:revision>
  <dcterms:created xsi:type="dcterms:W3CDTF">2018-04-28T07:07:00Z</dcterms:created>
  <dcterms:modified xsi:type="dcterms:W3CDTF">2018-05-02T09:06:00Z</dcterms:modified>
</cp:coreProperties>
</file>