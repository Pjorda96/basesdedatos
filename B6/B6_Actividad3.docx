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80BFE" w14:textId="77777777" w:rsidR="00F3059F" w:rsidRPr="00B70BD7" w:rsidRDefault="00B70BD7">
      <w:pPr>
        <w:rPr>
          <w:color w:val="FF0000"/>
          <w:sz w:val="32"/>
        </w:rPr>
      </w:pPr>
      <w:r w:rsidRPr="00B70BD7">
        <w:rPr>
          <w:color w:val="FF0000"/>
          <w:sz w:val="32"/>
        </w:rPr>
        <w:t xml:space="preserve">Ejecuta el archivo </w:t>
      </w:r>
      <w:proofErr w:type="spellStart"/>
      <w:r w:rsidRPr="00B70BD7">
        <w:rPr>
          <w:color w:val="FF0000"/>
          <w:sz w:val="32"/>
        </w:rPr>
        <w:t>practicaTriggers.sql</w:t>
      </w:r>
      <w:proofErr w:type="spellEnd"/>
    </w:p>
    <w:p w14:paraId="5730EEA8" w14:textId="77777777" w:rsidR="00B70BD7" w:rsidRDefault="00B70BD7">
      <w:r>
        <w:t>La base de datos es de una liga de baloncesto. Equipos, jugadores y partidos.</w:t>
      </w:r>
    </w:p>
    <w:p w14:paraId="0B4085A4" w14:textId="77777777" w:rsidR="00B70BD7" w:rsidRDefault="00B70BD7">
      <w:r>
        <w:t>Los jugadores pertenecen a unos equipos. Estos almacenan información del equipo, y además los puntos que tienen acumulados en todos los partidos y la suma de los sueldos de todos los jugadores. Los partidos enfrentan a dos equipos (</w:t>
      </w:r>
      <w:proofErr w:type="spellStart"/>
      <w:r w:rsidR="00F148FD">
        <w:t>equipo_</w:t>
      </w:r>
      <w:r>
        <w:t>local</w:t>
      </w:r>
      <w:proofErr w:type="spellEnd"/>
      <w:r>
        <w:t xml:space="preserve"> y </w:t>
      </w:r>
      <w:proofErr w:type="spellStart"/>
      <w:r w:rsidR="00F148FD">
        <w:t>equipo_</w:t>
      </w:r>
      <w:r>
        <w:t>visitante</w:t>
      </w:r>
      <w:proofErr w:type="spellEnd"/>
      <w:r>
        <w:t>) y almacenan el resultado (</w:t>
      </w:r>
      <w:proofErr w:type="spellStart"/>
      <w:r>
        <w:t>punt_local</w:t>
      </w:r>
      <w:proofErr w:type="spellEnd"/>
      <w:r>
        <w:t xml:space="preserve"> y </w:t>
      </w:r>
      <w:proofErr w:type="spellStart"/>
      <w:r>
        <w:t>punt_visitante</w:t>
      </w:r>
      <w:proofErr w:type="spellEnd"/>
      <w:r>
        <w:t>).</w:t>
      </w:r>
    </w:p>
    <w:p w14:paraId="4553998D" w14:textId="77777777" w:rsidR="00B70BD7" w:rsidRDefault="00B70BD7">
      <w:r>
        <w:t xml:space="preserve">Crea los siguientes </w:t>
      </w:r>
      <w:proofErr w:type="spellStart"/>
      <w:r>
        <w:t>Triggers</w:t>
      </w:r>
      <w:proofErr w:type="spellEnd"/>
      <w:r>
        <w:t>:</w:t>
      </w:r>
    </w:p>
    <w:p w14:paraId="3336A02C" w14:textId="7B4AE1EA" w:rsidR="00B70BD7" w:rsidRDefault="00B70BD7" w:rsidP="00B70BD7">
      <w:pPr>
        <w:pStyle w:val="Prrafodelista"/>
        <w:numPr>
          <w:ilvl w:val="0"/>
          <w:numId w:val="11"/>
        </w:numPr>
      </w:pPr>
      <w:r>
        <w:t>Cuando se introduzca un partido, se actualice la puntuación correspondiente en el equipo.</w:t>
      </w:r>
    </w:p>
    <w:p w14:paraId="7514E390" w14:textId="77777777" w:rsidR="007723E1" w:rsidRPr="007723E1" w:rsidRDefault="007723E1" w:rsidP="007723E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723E1">
        <w:rPr>
          <w:rFonts w:ascii="Courier New" w:hAnsi="Courier New" w:cs="Courier New"/>
          <w:color w:val="808000"/>
          <w:sz w:val="20"/>
          <w:szCs w:val="20"/>
          <w:lang w:val="en-US"/>
        </w:rPr>
        <w:t>DELIMITER</w:t>
      </w:r>
      <w:r w:rsidRPr="007723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</w:t>
      </w:r>
      <w:r w:rsidRPr="007723E1">
        <w:rPr>
          <w:rFonts w:ascii="Courier New" w:hAnsi="Courier New" w:cs="Courier New"/>
          <w:color w:val="0000FF"/>
          <w:sz w:val="20"/>
          <w:szCs w:val="20"/>
          <w:lang w:val="en-US"/>
        </w:rPr>
        <w:t>/</w:t>
      </w:r>
    </w:p>
    <w:p w14:paraId="3D6AFD6E" w14:textId="77777777" w:rsidR="007723E1" w:rsidRPr="007723E1" w:rsidRDefault="007723E1" w:rsidP="007723E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7723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7723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23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TRIGGER</w:t>
      </w:r>
      <w:r w:rsidRPr="007723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723E1">
        <w:rPr>
          <w:rFonts w:ascii="Courier New" w:hAnsi="Courier New" w:cs="Courier New"/>
          <w:color w:val="808000"/>
          <w:sz w:val="20"/>
          <w:szCs w:val="20"/>
          <w:lang w:val="en-US"/>
        </w:rPr>
        <w:t>partido_AI_TRIGGER</w:t>
      </w:r>
      <w:proofErr w:type="spellEnd"/>
    </w:p>
    <w:p w14:paraId="4C893103" w14:textId="77777777" w:rsidR="007723E1" w:rsidRPr="007723E1" w:rsidRDefault="007723E1" w:rsidP="007723E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7723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 w:rsidRPr="007723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23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7723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23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7723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723E1">
        <w:rPr>
          <w:rFonts w:ascii="Courier New" w:hAnsi="Courier New" w:cs="Courier New"/>
          <w:color w:val="FF00FF"/>
          <w:sz w:val="20"/>
          <w:szCs w:val="20"/>
          <w:lang w:val="en-US"/>
        </w:rPr>
        <w:t>partido</w:t>
      </w:r>
      <w:proofErr w:type="spellEnd"/>
    </w:p>
    <w:p w14:paraId="462A27F1" w14:textId="77777777" w:rsidR="007723E1" w:rsidRPr="007723E1" w:rsidRDefault="007723E1" w:rsidP="007723E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7723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7723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23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EACH</w:t>
      </w:r>
      <w:r w:rsidRPr="007723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23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ROW</w:t>
      </w:r>
    </w:p>
    <w:p w14:paraId="5A4B18F3" w14:textId="77777777" w:rsidR="007723E1" w:rsidRPr="007723E1" w:rsidRDefault="007723E1" w:rsidP="007723E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7723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0E08F84C" w14:textId="77777777" w:rsidR="007723E1" w:rsidRPr="007723E1" w:rsidRDefault="007723E1" w:rsidP="007723E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7723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7723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723E1">
        <w:rPr>
          <w:rFonts w:ascii="Courier New" w:hAnsi="Courier New" w:cs="Courier New"/>
          <w:color w:val="FF00FF"/>
          <w:sz w:val="20"/>
          <w:szCs w:val="20"/>
          <w:lang w:val="en-US"/>
        </w:rPr>
        <w:t>equipo</w:t>
      </w:r>
      <w:proofErr w:type="spellEnd"/>
    </w:p>
    <w:p w14:paraId="50BE0577" w14:textId="77777777" w:rsidR="00A605AE" w:rsidRDefault="00A605AE" w:rsidP="00A605AE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puntos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id_equipo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+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punt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_local</w:t>
      </w:r>
      <w:proofErr w:type="spellEnd"/>
    </w:p>
    <w:p w14:paraId="24E497E6" w14:textId="77777777" w:rsidR="00A605AE" w:rsidRDefault="00A605AE" w:rsidP="00A605AE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id_equipo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punt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_local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70A41B15" w14:textId="77777777" w:rsidR="00A605AE" w:rsidRPr="00A605AE" w:rsidRDefault="00A605AE" w:rsidP="00A605AE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hAnsi="Courier New" w:cs="Courier New"/>
          <w:color w:val="FF00FF"/>
          <w:sz w:val="20"/>
          <w:szCs w:val="20"/>
          <w:lang w:val="es-ES"/>
        </w:rPr>
      </w:pPr>
      <w:r w:rsidRPr="00A605A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UPDATE</w:t>
      </w:r>
      <w:r w:rsidRPr="00A605A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A605AE">
        <w:rPr>
          <w:rFonts w:ascii="Courier New" w:hAnsi="Courier New" w:cs="Courier New"/>
          <w:color w:val="FF00FF"/>
          <w:sz w:val="20"/>
          <w:szCs w:val="20"/>
          <w:lang w:val="es-ES"/>
        </w:rPr>
        <w:t>equipo</w:t>
      </w:r>
    </w:p>
    <w:p w14:paraId="62AFEE3C" w14:textId="2576829B" w:rsidR="00A605AE" w:rsidRPr="00A605AE" w:rsidRDefault="00A605AE" w:rsidP="00A605A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  <w:lang w:val="es-ES"/>
        </w:rPr>
        <w:tab/>
      </w:r>
      <w:r w:rsidRPr="00A605AE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set</w:t>
      </w:r>
      <w:r w:rsidRPr="00A605AE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A605AE">
        <w:rPr>
          <w:rFonts w:ascii="Courier New" w:hAnsi="Courier New" w:cs="Courier New"/>
          <w:color w:val="808000"/>
          <w:sz w:val="20"/>
          <w:szCs w:val="20"/>
          <w:lang w:val="es-ES"/>
        </w:rPr>
        <w:t>puntos</w:t>
      </w:r>
      <w:r w:rsidRPr="00A605AE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proofErr w:type="spellStart"/>
      <w:r w:rsidRPr="00A605AE">
        <w:rPr>
          <w:rFonts w:ascii="Courier New" w:hAnsi="Courier New" w:cs="Courier New"/>
          <w:color w:val="808000"/>
          <w:sz w:val="20"/>
          <w:szCs w:val="20"/>
          <w:lang w:val="es-ES"/>
        </w:rPr>
        <w:t>id_equipo</w:t>
      </w:r>
      <w:r w:rsidRPr="00A605AE">
        <w:rPr>
          <w:rFonts w:ascii="Courier New" w:hAnsi="Courier New" w:cs="Courier New"/>
          <w:color w:val="0000FF"/>
          <w:sz w:val="20"/>
          <w:szCs w:val="20"/>
          <w:lang w:val="es-ES"/>
        </w:rPr>
        <w:t>+</w:t>
      </w:r>
      <w:r w:rsidRPr="00A605AE">
        <w:rPr>
          <w:rFonts w:ascii="Courier New" w:hAnsi="Courier New" w:cs="Courier New"/>
          <w:color w:val="808000"/>
          <w:sz w:val="20"/>
          <w:szCs w:val="20"/>
          <w:lang w:val="es-ES"/>
        </w:rPr>
        <w:t>punt_visitante</w:t>
      </w:r>
      <w:proofErr w:type="spellEnd"/>
    </w:p>
    <w:p w14:paraId="43CF4D5F" w14:textId="77777777" w:rsidR="007723E1" w:rsidRPr="007723E1" w:rsidRDefault="007723E1" w:rsidP="007723E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723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7723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723E1">
        <w:rPr>
          <w:rFonts w:ascii="Courier New" w:hAnsi="Courier New" w:cs="Courier New"/>
          <w:color w:val="808000"/>
          <w:sz w:val="20"/>
          <w:szCs w:val="20"/>
          <w:lang w:val="en-US"/>
        </w:rPr>
        <w:t>id_equipo</w:t>
      </w:r>
      <w:proofErr w:type="spellEnd"/>
      <w:r w:rsidRPr="007723E1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proofErr w:type="gramStart"/>
      <w:r w:rsidRPr="007723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7723E1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7723E1">
        <w:rPr>
          <w:rFonts w:ascii="Courier New" w:hAnsi="Courier New" w:cs="Courier New"/>
          <w:color w:val="808000"/>
          <w:sz w:val="20"/>
          <w:szCs w:val="20"/>
          <w:lang w:val="en-US"/>
        </w:rPr>
        <w:t>punt</w:t>
      </w:r>
      <w:proofErr w:type="gramEnd"/>
      <w:r w:rsidRPr="007723E1">
        <w:rPr>
          <w:rFonts w:ascii="Courier New" w:hAnsi="Courier New" w:cs="Courier New"/>
          <w:color w:val="808000"/>
          <w:sz w:val="20"/>
          <w:szCs w:val="20"/>
          <w:lang w:val="en-US"/>
        </w:rPr>
        <w:t>_visitante</w:t>
      </w:r>
      <w:proofErr w:type="spellEnd"/>
      <w:r w:rsidRPr="007723E1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02D8108E" w14:textId="77777777" w:rsidR="007723E1" w:rsidRPr="007723E1" w:rsidRDefault="007723E1" w:rsidP="007723E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723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END/</w:t>
      </w:r>
      <w:r w:rsidRPr="007723E1">
        <w:rPr>
          <w:rFonts w:ascii="Courier New" w:hAnsi="Courier New" w:cs="Courier New"/>
          <w:color w:val="0000FF"/>
          <w:sz w:val="20"/>
          <w:szCs w:val="20"/>
          <w:lang w:val="en-US"/>
        </w:rPr>
        <w:t>/</w:t>
      </w:r>
    </w:p>
    <w:p w14:paraId="35FFBF4D" w14:textId="77777777" w:rsidR="007723E1" w:rsidRPr="007723E1" w:rsidRDefault="007723E1" w:rsidP="007723E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 w:rsidRPr="007723E1">
        <w:rPr>
          <w:rFonts w:ascii="Courier New" w:hAnsi="Courier New" w:cs="Courier New"/>
          <w:color w:val="808000"/>
          <w:sz w:val="20"/>
          <w:szCs w:val="20"/>
          <w:lang w:val="en-US"/>
        </w:rPr>
        <w:t>DELIMITER</w:t>
      </w:r>
      <w:r w:rsidRPr="007723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23E1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02C9C97E" w14:textId="77777777" w:rsidR="00A46164" w:rsidRDefault="00A46164" w:rsidP="00A46164">
      <w:pPr>
        <w:pStyle w:val="Prrafodelista"/>
      </w:pPr>
    </w:p>
    <w:p w14:paraId="51AB8BAE" w14:textId="3F392CB1" w:rsidR="00B70BD7" w:rsidRDefault="00B70BD7" w:rsidP="00B70BD7">
      <w:pPr>
        <w:pStyle w:val="Prrafodelista"/>
        <w:numPr>
          <w:ilvl w:val="0"/>
          <w:numId w:val="11"/>
        </w:numPr>
      </w:pPr>
      <w:r>
        <w:t>Cuando se introduzca un jugador, se sume su salario a los salarios en la tabla del equipo.</w:t>
      </w:r>
    </w:p>
    <w:p w14:paraId="5881874E" w14:textId="77777777" w:rsidR="007723E1" w:rsidRPr="007723E1" w:rsidRDefault="007723E1" w:rsidP="007723E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723E1">
        <w:rPr>
          <w:rFonts w:ascii="Courier New" w:hAnsi="Courier New" w:cs="Courier New"/>
          <w:color w:val="808000"/>
          <w:sz w:val="20"/>
          <w:szCs w:val="20"/>
          <w:lang w:val="en-US"/>
        </w:rPr>
        <w:t>DELIMITER</w:t>
      </w:r>
      <w:r w:rsidRPr="007723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</w:t>
      </w:r>
      <w:r w:rsidRPr="007723E1">
        <w:rPr>
          <w:rFonts w:ascii="Courier New" w:hAnsi="Courier New" w:cs="Courier New"/>
          <w:color w:val="0000FF"/>
          <w:sz w:val="20"/>
          <w:szCs w:val="20"/>
          <w:lang w:val="en-US"/>
        </w:rPr>
        <w:t>/</w:t>
      </w:r>
    </w:p>
    <w:p w14:paraId="7C309120" w14:textId="77777777" w:rsidR="007723E1" w:rsidRPr="007723E1" w:rsidRDefault="007723E1" w:rsidP="007723E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7723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7723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23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TRIGGER</w:t>
      </w:r>
      <w:r w:rsidRPr="007723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723E1">
        <w:rPr>
          <w:rFonts w:ascii="Courier New" w:hAnsi="Courier New" w:cs="Courier New"/>
          <w:color w:val="808000"/>
          <w:sz w:val="20"/>
          <w:szCs w:val="20"/>
          <w:lang w:val="en-US"/>
        </w:rPr>
        <w:t>jugador_AI_TRIGGER</w:t>
      </w:r>
      <w:proofErr w:type="spellEnd"/>
    </w:p>
    <w:p w14:paraId="6E3C7800" w14:textId="77777777" w:rsidR="007723E1" w:rsidRPr="007723E1" w:rsidRDefault="007723E1" w:rsidP="007723E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7723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 w:rsidRPr="007723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23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7723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23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7723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723E1">
        <w:rPr>
          <w:rFonts w:ascii="Courier New" w:hAnsi="Courier New" w:cs="Courier New"/>
          <w:color w:val="FF00FF"/>
          <w:sz w:val="20"/>
          <w:szCs w:val="20"/>
          <w:lang w:val="en-US"/>
        </w:rPr>
        <w:t>jugador</w:t>
      </w:r>
      <w:proofErr w:type="spellEnd"/>
    </w:p>
    <w:p w14:paraId="20D4901D" w14:textId="77777777" w:rsidR="007723E1" w:rsidRPr="007723E1" w:rsidRDefault="007723E1" w:rsidP="007723E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7723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7723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23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EACH</w:t>
      </w:r>
      <w:r w:rsidRPr="007723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23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ROW</w:t>
      </w:r>
    </w:p>
    <w:p w14:paraId="15A9629C" w14:textId="77777777" w:rsidR="007723E1" w:rsidRPr="007723E1" w:rsidRDefault="007723E1" w:rsidP="007723E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7723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1E38A562" w14:textId="77777777" w:rsidR="007723E1" w:rsidRPr="007723E1" w:rsidRDefault="007723E1" w:rsidP="007723E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7723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7723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723E1">
        <w:rPr>
          <w:rFonts w:ascii="Courier New" w:hAnsi="Courier New" w:cs="Courier New"/>
          <w:color w:val="FF00FF"/>
          <w:sz w:val="20"/>
          <w:szCs w:val="20"/>
          <w:lang w:val="en-US"/>
        </w:rPr>
        <w:t>equipo</w:t>
      </w:r>
      <w:proofErr w:type="spellEnd"/>
    </w:p>
    <w:p w14:paraId="7E2D689B" w14:textId="77777777" w:rsidR="007723E1" w:rsidRPr="007723E1" w:rsidRDefault="007723E1" w:rsidP="007723E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7723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7723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723E1">
        <w:rPr>
          <w:rFonts w:ascii="Courier New" w:hAnsi="Courier New" w:cs="Courier New"/>
          <w:color w:val="808000"/>
          <w:sz w:val="20"/>
          <w:szCs w:val="20"/>
          <w:lang w:val="en-US"/>
        </w:rPr>
        <w:t>sueldos</w:t>
      </w:r>
      <w:proofErr w:type="spellEnd"/>
      <w:r w:rsidRPr="007723E1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7723E1">
        <w:rPr>
          <w:rFonts w:ascii="Courier New" w:hAnsi="Courier New" w:cs="Courier New"/>
          <w:color w:val="808000"/>
          <w:sz w:val="20"/>
          <w:szCs w:val="20"/>
          <w:lang w:val="en-US"/>
        </w:rPr>
        <w:t>sueldos</w:t>
      </w:r>
      <w:r w:rsidRPr="007723E1">
        <w:rPr>
          <w:rFonts w:ascii="Courier New" w:hAnsi="Courier New" w:cs="Courier New"/>
          <w:color w:val="0000FF"/>
          <w:sz w:val="20"/>
          <w:szCs w:val="20"/>
          <w:lang w:val="en-US"/>
        </w:rPr>
        <w:t>+</w:t>
      </w:r>
      <w:proofErr w:type="gramStart"/>
      <w:r w:rsidRPr="007723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7723E1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7723E1"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proofErr w:type="spellEnd"/>
      <w:proofErr w:type="gramEnd"/>
    </w:p>
    <w:p w14:paraId="2F12F181" w14:textId="77777777" w:rsidR="007723E1" w:rsidRPr="007723E1" w:rsidRDefault="007723E1" w:rsidP="007723E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723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7723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723E1">
        <w:rPr>
          <w:rFonts w:ascii="Courier New" w:hAnsi="Courier New" w:cs="Courier New"/>
          <w:color w:val="808000"/>
          <w:sz w:val="20"/>
          <w:szCs w:val="20"/>
          <w:lang w:val="en-US"/>
        </w:rPr>
        <w:t>id_equipo</w:t>
      </w:r>
      <w:proofErr w:type="spellEnd"/>
      <w:r w:rsidRPr="007723E1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7723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7723E1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7723E1">
        <w:rPr>
          <w:rFonts w:ascii="Courier New" w:hAnsi="Courier New" w:cs="Courier New"/>
          <w:color w:val="808000"/>
          <w:sz w:val="20"/>
          <w:szCs w:val="20"/>
          <w:lang w:val="en-US"/>
        </w:rPr>
        <w:t>id_equipo</w:t>
      </w:r>
      <w:proofErr w:type="spellEnd"/>
      <w:r w:rsidRPr="007723E1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04C7AA9F" w14:textId="77777777" w:rsidR="007723E1" w:rsidRPr="007723E1" w:rsidRDefault="007723E1" w:rsidP="007723E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723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END/</w:t>
      </w:r>
      <w:r w:rsidRPr="007723E1">
        <w:rPr>
          <w:rFonts w:ascii="Courier New" w:hAnsi="Courier New" w:cs="Courier New"/>
          <w:color w:val="0000FF"/>
          <w:sz w:val="20"/>
          <w:szCs w:val="20"/>
          <w:lang w:val="en-US"/>
        </w:rPr>
        <w:t>/</w:t>
      </w:r>
    </w:p>
    <w:p w14:paraId="7AE9578C" w14:textId="77777777" w:rsidR="007723E1" w:rsidRPr="007723E1" w:rsidRDefault="007723E1" w:rsidP="007723E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 w:rsidRPr="007723E1">
        <w:rPr>
          <w:rFonts w:ascii="Courier New" w:hAnsi="Courier New" w:cs="Courier New"/>
          <w:color w:val="808000"/>
          <w:sz w:val="20"/>
          <w:szCs w:val="20"/>
          <w:lang w:val="en-US"/>
        </w:rPr>
        <w:t>DELIMITER</w:t>
      </w:r>
      <w:r w:rsidRPr="007723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23E1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0F744A16" w14:textId="77777777" w:rsidR="00A46164" w:rsidRDefault="00A46164" w:rsidP="00A46164">
      <w:pPr>
        <w:pStyle w:val="Prrafodelista"/>
      </w:pPr>
    </w:p>
    <w:p w14:paraId="3D1A67EE" w14:textId="7182BF21" w:rsidR="00B70BD7" w:rsidRDefault="00B70BD7" w:rsidP="00B70BD7">
      <w:pPr>
        <w:pStyle w:val="Prrafodelista"/>
        <w:numPr>
          <w:ilvl w:val="0"/>
          <w:numId w:val="11"/>
        </w:numPr>
      </w:pPr>
      <w:r>
        <w:t>Cuando se elimine un jugador, se actualice de forma correcta el campo sueldos del registro de su equipo en la tabla equipo.</w:t>
      </w:r>
    </w:p>
    <w:p w14:paraId="4418E202" w14:textId="77777777" w:rsidR="007723E1" w:rsidRPr="007723E1" w:rsidRDefault="007723E1" w:rsidP="007723E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723E1">
        <w:rPr>
          <w:rFonts w:ascii="Courier New" w:hAnsi="Courier New" w:cs="Courier New"/>
          <w:color w:val="808000"/>
          <w:sz w:val="20"/>
          <w:szCs w:val="20"/>
          <w:lang w:val="en-US"/>
        </w:rPr>
        <w:t>DELIMITER</w:t>
      </w:r>
      <w:r w:rsidRPr="007723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</w:t>
      </w:r>
      <w:r w:rsidRPr="007723E1">
        <w:rPr>
          <w:rFonts w:ascii="Courier New" w:hAnsi="Courier New" w:cs="Courier New"/>
          <w:color w:val="0000FF"/>
          <w:sz w:val="20"/>
          <w:szCs w:val="20"/>
          <w:lang w:val="en-US"/>
        </w:rPr>
        <w:t>/</w:t>
      </w:r>
    </w:p>
    <w:p w14:paraId="09A341FE" w14:textId="77777777" w:rsidR="007723E1" w:rsidRPr="007723E1" w:rsidRDefault="007723E1" w:rsidP="007723E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7723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7723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23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TRIGGER</w:t>
      </w:r>
      <w:r w:rsidRPr="007723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723E1">
        <w:rPr>
          <w:rFonts w:ascii="Courier New" w:hAnsi="Courier New" w:cs="Courier New"/>
          <w:color w:val="808000"/>
          <w:sz w:val="20"/>
          <w:szCs w:val="20"/>
          <w:lang w:val="en-US"/>
        </w:rPr>
        <w:t>jugador_BD_TRIGGER</w:t>
      </w:r>
      <w:proofErr w:type="spellEnd"/>
    </w:p>
    <w:p w14:paraId="572769E4" w14:textId="77777777" w:rsidR="007723E1" w:rsidRPr="007723E1" w:rsidRDefault="007723E1" w:rsidP="007723E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7723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BEFORE</w:t>
      </w:r>
      <w:r w:rsidRPr="007723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23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7723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23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7723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723E1">
        <w:rPr>
          <w:rFonts w:ascii="Courier New" w:hAnsi="Courier New" w:cs="Courier New"/>
          <w:color w:val="FF00FF"/>
          <w:sz w:val="20"/>
          <w:szCs w:val="20"/>
          <w:lang w:val="en-US"/>
        </w:rPr>
        <w:t>jugador</w:t>
      </w:r>
      <w:proofErr w:type="spellEnd"/>
    </w:p>
    <w:p w14:paraId="1E1627A5" w14:textId="77777777" w:rsidR="007723E1" w:rsidRPr="007723E1" w:rsidRDefault="007723E1" w:rsidP="007723E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7723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7723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23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EACH</w:t>
      </w:r>
      <w:r w:rsidRPr="007723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23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ROW</w:t>
      </w:r>
    </w:p>
    <w:p w14:paraId="52FBBA49" w14:textId="77777777" w:rsidR="007723E1" w:rsidRPr="007723E1" w:rsidRDefault="007723E1" w:rsidP="007723E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7723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BEGIN</w:t>
      </w:r>
    </w:p>
    <w:p w14:paraId="1E265817" w14:textId="77777777" w:rsidR="007723E1" w:rsidRPr="007723E1" w:rsidRDefault="007723E1" w:rsidP="007723E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7723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7723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723E1">
        <w:rPr>
          <w:rFonts w:ascii="Courier New" w:hAnsi="Courier New" w:cs="Courier New"/>
          <w:color w:val="FF00FF"/>
          <w:sz w:val="20"/>
          <w:szCs w:val="20"/>
          <w:lang w:val="en-US"/>
        </w:rPr>
        <w:t>equipo</w:t>
      </w:r>
      <w:proofErr w:type="spellEnd"/>
    </w:p>
    <w:p w14:paraId="400E2E77" w14:textId="77777777" w:rsidR="007723E1" w:rsidRPr="007723E1" w:rsidRDefault="007723E1" w:rsidP="007723E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7723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7723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723E1">
        <w:rPr>
          <w:rFonts w:ascii="Courier New" w:hAnsi="Courier New" w:cs="Courier New"/>
          <w:color w:val="808000"/>
          <w:sz w:val="20"/>
          <w:szCs w:val="20"/>
          <w:lang w:val="en-US"/>
        </w:rPr>
        <w:t>sueldos</w:t>
      </w:r>
      <w:proofErr w:type="spellEnd"/>
      <w:r w:rsidRPr="007723E1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7723E1">
        <w:rPr>
          <w:rFonts w:ascii="Courier New" w:hAnsi="Courier New" w:cs="Courier New"/>
          <w:color w:val="808000"/>
          <w:sz w:val="20"/>
          <w:szCs w:val="20"/>
          <w:lang w:val="en-US"/>
        </w:rPr>
        <w:t>sueldos</w:t>
      </w:r>
      <w:r w:rsidRPr="007723E1">
        <w:rPr>
          <w:rFonts w:ascii="Courier New" w:hAnsi="Courier New" w:cs="Courier New"/>
          <w:color w:val="0000FF"/>
          <w:sz w:val="20"/>
          <w:szCs w:val="20"/>
          <w:lang w:val="en-US"/>
        </w:rPr>
        <w:t>-</w:t>
      </w:r>
      <w:proofErr w:type="gramStart"/>
      <w:r w:rsidRPr="007723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old</w:t>
      </w:r>
      <w:r w:rsidRPr="007723E1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7723E1"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proofErr w:type="spellEnd"/>
      <w:proofErr w:type="gramEnd"/>
    </w:p>
    <w:p w14:paraId="7B196956" w14:textId="77777777" w:rsidR="007723E1" w:rsidRPr="007723E1" w:rsidRDefault="007723E1" w:rsidP="007723E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723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7723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723E1">
        <w:rPr>
          <w:rFonts w:ascii="Courier New" w:hAnsi="Courier New" w:cs="Courier New"/>
          <w:color w:val="808000"/>
          <w:sz w:val="20"/>
          <w:szCs w:val="20"/>
          <w:lang w:val="en-US"/>
        </w:rPr>
        <w:t>id_equipo</w:t>
      </w:r>
      <w:proofErr w:type="spellEnd"/>
      <w:r w:rsidRPr="007723E1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7723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old</w:t>
      </w:r>
      <w:r w:rsidRPr="007723E1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7723E1">
        <w:rPr>
          <w:rFonts w:ascii="Courier New" w:hAnsi="Courier New" w:cs="Courier New"/>
          <w:color w:val="808000"/>
          <w:sz w:val="20"/>
          <w:szCs w:val="20"/>
          <w:lang w:val="en-US"/>
        </w:rPr>
        <w:t>id_equipo</w:t>
      </w:r>
      <w:proofErr w:type="spellEnd"/>
      <w:r w:rsidRPr="007723E1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18EB0DD8" w14:textId="77777777" w:rsidR="007723E1" w:rsidRPr="007723E1" w:rsidRDefault="007723E1" w:rsidP="007723E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723E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END/</w:t>
      </w:r>
      <w:r w:rsidRPr="007723E1">
        <w:rPr>
          <w:rFonts w:ascii="Courier New" w:hAnsi="Courier New" w:cs="Courier New"/>
          <w:color w:val="0000FF"/>
          <w:sz w:val="20"/>
          <w:szCs w:val="20"/>
          <w:lang w:val="en-US"/>
        </w:rPr>
        <w:t>/</w:t>
      </w:r>
    </w:p>
    <w:p w14:paraId="0C7EC5DA" w14:textId="77777777" w:rsidR="007723E1" w:rsidRPr="007723E1" w:rsidRDefault="007723E1" w:rsidP="007723E1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 w:rsidRPr="007723E1">
        <w:rPr>
          <w:rFonts w:ascii="Courier New" w:hAnsi="Courier New" w:cs="Courier New"/>
          <w:color w:val="808000"/>
          <w:sz w:val="20"/>
          <w:szCs w:val="20"/>
          <w:lang w:val="en-US"/>
        </w:rPr>
        <w:t>DELIMITER</w:t>
      </w:r>
      <w:r w:rsidRPr="007723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723E1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3FEB4169" w14:textId="77777777" w:rsidR="00A46164" w:rsidRDefault="00A46164" w:rsidP="00A46164">
      <w:pPr>
        <w:pStyle w:val="Prrafodelista"/>
      </w:pPr>
    </w:p>
    <w:p w14:paraId="3911E782" w14:textId="766DDF74" w:rsidR="00B70BD7" w:rsidRDefault="00B70BD7" w:rsidP="00B70BD7">
      <w:pPr>
        <w:pStyle w:val="Prrafodelista"/>
        <w:numPr>
          <w:ilvl w:val="0"/>
          <w:numId w:val="11"/>
        </w:numPr>
      </w:pPr>
      <w:r>
        <w:t>Cuando se renueve el contrato a un jugador, la variación de su sueldo quede correctamente reflejada en la tabla de equipo.</w:t>
      </w:r>
    </w:p>
    <w:p w14:paraId="19815B8D" w14:textId="77777777" w:rsidR="000F4917" w:rsidRPr="000F4917" w:rsidRDefault="000F4917" w:rsidP="000F4917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0F4917">
        <w:rPr>
          <w:rFonts w:ascii="Courier New" w:hAnsi="Courier New" w:cs="Courier New"/>
          <w:color w:val="808000"/>
          <w:sz w:val="20"/>
          <w:szCs w:val="20"/>
          <w:lang w:val="en-US"/>
        </w:rPr>
        <w:t>DELIMITER</w:t>
      </w:r>
      <w:r w:rsidRPr="000F49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</w:t>
      </w:r>
      <w:r w:rsidRPr="000F4917">
        <w:rPr>
          <w:rFonts w:ascii="Courier New" w:hAnsi="Courier New" w:cs="Courier New"/>
          <w:color w:val="0000FF"/>
          <w:sz w:val="20"/>
          <w:szCs w:val="20"/>
          <w:lang w:val="en-US"/>
        </w:rPr>
        <w:t>/</w:t>
      </w:r>
    </w:p>
    <w:p w14:paraId="12A1DFCE" w14:textId="77777777" w:rsidR="000F4917" w:rsidRPr="000F4917" w:rsidRDefault="000F4917" w:rsidP="000F4917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0F491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0F49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F491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TRIGGER</w:t>
      </w:r>
      <w:r w:rsidRPr="000F49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F4917">
        <w:rPr>
          <w:rFonts w:ascii="Courier New" w:hAnsi="Courier New" w:cs="Courier New"/>
          <w:color w:val="808000"/>
          <w:sz w:val="20"/>
          <w:szCs w:val="20"/>
          <w:lang w:val="en-US"/>
        </w:rPr>
        <w:t>jugador_AU_TRIGGER</w:t>
      </w:r>
      <w:proofErr w:type="spellEnd"/>
    </w:p>
    <w:p w14:paraId="6713A26C" w14:textId="77777777" w:rsidR="000F4917" w:rsidRPr="000F4917" w:rsidRDefault="000F4917" w:rsidP="000F4917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0F491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 w:rsidRPr="000F49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F491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0F49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F491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0F49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F4917">
        <w:rPr>
          <w:rFonts w:ascii="Courier New" w:hAnsi="Courier New" w:cs="Courier New"/>
          <w:color w:val="FF00FF"/>
          <w:sz w:val="20"/>
          <w:szCs w:val="20"/>
          <w:lang w:val="en-US"/>
        </w:rPr>
        <w:t>jugador</w:t>
      </w:r>
      <w:proofErr w:type="spellEnd"/>
    </w:p>
    <w:p w14:paraId="774AF919" w14:textId="77777777" w:rsidR="000F4917" w:rsidRPr="000F4917" w:rsidRDefault="000F4917" w:rsidP="000F4917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0F491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0F49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F491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EACH</w:t>
      </w:r>
      <w:r w:rsidRPr="000F49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F491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ROW</w:t>
      </w:r>
    </w:p>
    <w:p w14:paraId="12433B8E" w14:textId="77777777" w:rsidR="000F4917" w:rsidRPr="000F4917" w:rsidRDefault="000F4917" w:rsidP="000F4917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0F491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385079A6" w14:textId="77777777" w:rsidR="000F4917" w:rsidRPr="000F4917" w:rsidRDefault="000F4917" w:rsidP="000F4917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0F491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0F49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F4917">
        <w:rPr>
          <w:rFonts w:ascii="Courier New" w:hAnsi="Courier New" w:cs="Courier New"/>
          <w:color w:val="FF00FF"/>
          <w:sz w:val="20"/>
          <w:szCs w:val="20"/>
          <w:lang w:val="en-US"/>
        </w:rPr>
        <w:t>equipo</w:t>
      </w:r>
      <w:proofErr w:type="spellEnd"/>
    </w:p>
    <w:p w14:paraId="02579E97" w14:textId="77777777" w:rsidR="000F4917" w:rsidRPr="000F4917" w:rsidRDefault="000F4917" w:rsidP="000F4917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r w:rsidRPr="000F4917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set</w:t>
      </w:r>
      <w:r w:rsidRPr="000F4917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0F4917">
        <w:rPr>
          <w:rFonts w:ascii="Courier New" w:hAnsi="Courier New" w:cs="Courier New"/>
          <w:color w:val="808000"/>
          <w:sz w:val="20"/>
          <w:szCs w:val="20"/>
          <w:lang w:val="es-ES"/>
        </w:rPr>
        <w:t>sueldos</w:t>
      </w:r>
      <w:r w:rsidRPr="000F4917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r w:rsidRPr="000F4917">
        <w:rPr>
          <w:rFonts w:ascii="Courier New" w:hAnsi="Courier New" w:cs="Courier New"/>
          <w:color w:val="808000"/>
          <w:sz w:val="20"/>
          <w:szCs w:val="20"/>
          <w:lang w:val="es-ES"/>
        </w:rPr>
        <w:t>sueldos</w:t>
      </w:r>
      <w:r w:rsidRPr="000F4917">
        <w:rPr>
          <w:rFonts w:ascii="Courier New" w:hAnsi="Courier New" w:cs="Courier New"/>
          <w:color w:val="0000FF"/>
          <w:sz w:val="20"/>
          <w:szCs w:val="20"/>
          <w:lang w:val="es-ES"/>
        </w:rPr>
        <w:t>+(</w:t>
      </w:r>
      <w:proofErr w:type="spellStart"/>
      <w:proofErr w:type="gramStart"/>
      <w:r w:rsidRPr="000F4917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new</w:t>
      </w:r>
      <w:r w:rsidRPr="000F4917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0F4917">
        <w:rPr>
          <w:rFonts w:ascii="Courier New" w:hAnsi="Courier New" w:cs="Courier New"/>
          <w:color w:val="808000"/>
          <w:sz w:val="20"/>
          <w:szCs w:val="20"/>
          <w:lang w:val="es-ES"/>
        </w:rPr>
        <w:t>salario</w:t>
      </w:r>
      <w:proofErr w:type="gramEnd"/>
      <w:r w:rsidRPr="000F4917">
        <w:rPr>
          <w:rFonts w:ascii="Courier New" w:hAnsi="Courier New" w:cs="Courier New"/>
          <w:color w:val="0000FF"/>
          <w:sz w:val="20"/>
          <w:szCs w:val="20"/>
          <w:lang w:val="es-ES"/>
        </w:rPr>
        <w:t>-</w:t>
      </w:r>
      <w:r w:rsidRPr="000F4917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old</w:t>
      </w:r>
      <w:r w:rsidRPr="000F4917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0F4917">
        <w:rPr>
          <w:rFonts w:ascii="Courier New" w:hAnsi="Courier New" w:cs="Courier New"/>
          <w:color w:val="808000"/>
          <w:sz w:val="20"/>
          <w:szCs w:val="20"/>
          <w:lang w:val="es-ES"/>
        </w:rPr>
        <w:t>salario</w:t>
      </w:r>
      <w:proofErr w:type="spellEnd"/>
      <w:r w:rsidRPr="000F4917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</w:p>
    <w:p w14:paraId="766BACB1" w14:textId="77777777" w:rsidR="000F4917" w:rsidRPr="000F4917" w:rsidRDefault="000F4917" w:rsidP="000F4917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0F491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0F49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F4917">
        <w:rPr>
          <w:rFonts w:ascii="Courier New" w:hAnsi="Courier New" w:cs="Courier New"/>
          <w:color w:val="808000"/>
          <w:sz w:val="20"/>
          <w:szCs w:val="20"/>
          <w:lang w:val="en-US"/>
        </w:rPr>
        <w:t>id_equipo</w:t>
      </w:r>
      <w:proofErr w:type="spellEnd"/>
      <w:r w:rsidRPr="000F4917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0F491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0F4917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0F4917">
        <w:rPr>
          <w:rFonts w:ascii="Courier New" w:hAnsi="Courier New" w:cs="Courier New"/>
          <w:color w:val="808000"/>
          <w:sz w:val="20"/>
          <w:szCs w:val="20"/>
          <w:lang w:val="en-US"/>
        </w:rPr>
        <w:t>id_equipo</w:t>
      </w:r>
      <w:proofErr w:type="spellEnd"/>
      <w:r w:rsidRPr="000F4917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1BCCF818" w14:textId="77777777" w:rsidR="000F4917" w:rsidRPr="000F4917" w:rsidRDefault="000F4917" w:rsidP="000F4917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0F491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END/</w:t>
      </w:r>
      <w:r w:rsidRPr="000F4917">
        <w:rPr>
          <w:rFonts w:ascii="Courier New" w:hAnsi="Courier New" w:cs="Courier New"/>
          <w:color w:val="0000FF"/>
          <w:sz w:val="20"/>
          <w:szCs w:val="20"/>
          <w:lang w:val="en-US"/>
        </w:rPr>
        <w:t>/</w:t>
      </w:r>
    </w:p>
    <w:p w14:paraId="21566997" w14:textId="77777777" w:rsidR="000F4917" w:rsidRPr="000F4917" w:rsidRDefault="000F4917" w:rsidP="000F4917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 w:rsidRPr="000F4917">
        <w:rPr>
          <w:rFonts w:ascii="Courier New" w:hAnsi="Courier New" w:cs="Courier New"/>
          <w:color w:val="808000"/>
          <w:sz w:val="20"/>
          <w:szCs w:val="20"/>
          <w:lang w:val="en-US"/>
        </w:rPr>
        <w:t>DELIMITER</w:t>
      </w:r>
      <w:r w:rsidRPr="000F491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F4917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70225E26" w14:textId="77777777" w:rsidR="00A46164" w:rsidRDefault="00A46164" w:rsidP="00A46164">
      <w:pPr>
        <w:pStyle w:val="Prrafodelista"/>
      </w:pPr>
    </w:p>
    <w:sectPr w:rsidR="00A46164" w:rsidSect="00822617">
      <w:headerReference w:type="default" r:id="rId7"/>
      <w:footerReference w:type="default" r:id="rId8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186F93" w14:textId="77777777" w:rsidR="001D4974" w:rsidRDefault="001D4974" w:rsidP="00822617">
      <w:pPr>
        <w:spacing w:line="240" w:lineRule="auto"/>
      </w:pPr>
      <w:r>
        <w:separator/>
      </w:r>
    </w:p>
  </w:endnote>
  <w:endnote w:type="continuationSeparator" w:id="0">
    <w:p w14:paraId="714F9FF7" w14:textId="77777777" w:rsidR="001D4974" w:rsidRDefault="001D4974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5D5917" w14:textId="77777777" w:rsidR="00B70BD7" w:rsidRPr="00822617" w:rsidRDefault="00B70BD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1CF4A5" w14:textId="77777777" w:rsidR="001D4974" w:rsidRDefault="001D4974" w:rsidP="00822617">
      <w:pPr>
        <w:spacing w:line="240" w:lineRule="auto"/>
      </w:pPr>
      <w:r>
        <w:separator/>
      </w:r>
    </w:p>
  </w:footnote>
  <w:footnote w:type="continuationSeparator" w:id="0">
    <w:p w14:paraId="27EB1A39" w14:textId="77777777" w:rsidR="001D4974" w:rsidRDefault="001D4974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568"/>
      <w:gridCol w:w="2427"/>
    </w:tblGrid>
    <w:tr w:rsidR="00B70BD7" w14:paraId="35315820" w14:textId="77777777" w:rsidTr="00411066">
      <w:tc>
        <w:tcPr>
          <w:tcW w:w="2829" w:type="dxa"/>
          <w:vMerge w:val="restart"/>
        </w:tcPr>
        <w:p w14:paraId="145267D6" w14:textId="77777777" w:rsidR="00B70BD7" w:rsidRDefault="00B70BD7" w:rsidP="00411066">
          <w:r>
            <w:rPr>
              <w:noProof/>
              <w:lang w:eastAsia="es-ES_tradnl"/>
            </w:rPr>
            <w:drawing>
              <wp:anchor distT="0" distB="0" distL="114300" distR="114300" simplePos="0" relativeHeight="251659264" behindDoc="0" locked="0" layoutInCell="1" allowOverlap="1" wp14:anchorId="04BA9AD9" wp14:editId="05D339BF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38662DF9" w14:textId="77777777" w:rsidR="00B70BD7" w:rsidRDefault="00B70BD7" w:rsidP="00411066">
          <w:r w:rsidRPr="00822617">
            <w:rPr>
              <w:b/>
              <w:sz w:val="21"/>
              <w:szCs w:val="21"/>
            </w:rPr>
            <w:t>Ciclo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  <w:t xml:space="preserve">1ºDAW </w:t>
          </w:r>
        </w:p>
      </w:tc>
      <w:tc>
        <w:tcPr>
          <w:tcW w:w="2830" w:type="dxa"/>
        </w:tcPr>
        <w:p w14:paraId="42FE69E5" w14:textId="77777777" w:rsidR="00B70BD7" w:rsidRDefault="00B70BD7" w:rsidP="00411066">
          <w:r w:rsidRPr="00822617">
            <w:rPr>
              <w:b/>
              <w:sz w:val="21"/>
              <w:szCs w:val="21"/>
            </w:rPr>
            <w:t>Módulo</w:t>
          </w:r>
          <w:r>
            <w:rPr>
              <w:b/>
              <w:sz w:val="21"/>
              <w:szCs w:val="21"/>
            </w:rPr>
            <w:t xml:space="preserve"> BBDD</w:t>
          </w:r>
        </w:p>
      </w:tc>
    </w:tr>
    <w:tr w:rsidR="00B70BD7" w14:paraId="2173E1A8" w14:textId="77777777" w:rsidTr="00411066">
      <w:tc>
        <w:tcPr>
          <w:tcW w:w="2829" w:type="dxa"/>
          <w:vMerge/>
        </w:tcPr>
        <w:p w14:paraId="410E869C" w14:textId="77777777" w:rsidR="00B70BD7" w:rsidRDefault="00B70BD7" w:rsidP="00411066"/>
      </w:tc>
      <w:tc>
        <w:tcPr>
          <w:tcW w:w="5659" w:type="dxa"/>
          <w:gridSpan w:val="2"/>
        </w:tcPr>
        <w:p w14:paraId="654EF758" w14:textId="77777777" w:rsidR="00B70BD7" w:rsidRDefault="00B70BD7" w:rsidP="00411066">
          <w:r w:rsidRPr="00822617">
            <w:rPr>
              <w:b/>
              <w:sz w:val="21"/>
              <w:szCs w:val="21"/>
            </w:rPr>
            <w:t>Bloque</w:t>
          </w:r>
          <w:r>
            <w:rPr>
              <w:b/>
              <w:sz w:val="21"/>
              <w:szCs w:val="21"/>
            </w:rPr>
            <w:t xml:space="preserve"> </w:t>
          </w:r>
          <w:r>
            <w:rPr>
              <w:b/>
              <w:sz w:val="21"/>
              <w:szCs w:val="21"/>
            </w:rPr>
            <w:tab/>
            <w:t>6</w:t>
          </w:r>
        </w:p>
      </w:tc>
    </w:tr>
    <w:tr w:rsidR="00B70BD7" w14:paraId="4F9369DB" w14:textId="77777777" w:rsidTr="00411066">
      <w:tc>
        <w:tcPr>
          <w:tcW w:w="2829" w:type="dxa"/>
          <w:vMerge/>
        </w:tcPr>
        <w:p w14:paraId="75A4B914" w14:textId="77777777" w:rsidR="00B70BD7" w:rsidRDefault="00B70BD7" w:rsidP="00411066"/>
      </w:tc>
      <w:tc>
        <w:tcPr>
          <w:tcW w:w="5659" w:type="dxa"/>
          <w:gridSpan w:val="2"/>
        </w:tcPr>
        <w:p w14:paraId="4B5D264E" w14:textId="77777777" w:rsidR="00B70BD7" w:rsidRDefault="00B70BD7" w:rsidP="00411066">
          <w:r w:rsidRPr="00822617">
            <w:rPr>
              <w:b/>
              <w:sz w:val="21"/>
              <w:szCs w:val="21"/>
            </w:rPr>
            <w:t>Actividad</w:t>
          </w:r>
          <w:r>
            <w:rPr>
              <w:b/>
              <w:sz w:val="21"/>
              <w:szCs w:val="21"/>
            </w:rPr>
            <w:tab/>
            <w:t>3</w:t>
          </w:r>
        </w:p>
      </w:tc>
    </w:tr>
    <w:tr w:rsidR="00B70BD7" w14:paraId="54620C55" w14:textId="77777777" w:rsidTr="00D90991">
      <w:trPr>
        <w:trHeight w:val="288"/>
      </w:trPr>
      <w:tc>
        <w:tcPr>
          <w:tcW w:w="2829" w:type="dxa"/>
          <w:vMerge/>
        </w:tcPr>
        <w:p w14:paraId="6550E97F" w14:textId="77777777" w:rsidR="00B70BD7" w:rsidRDefault="00B70BD7" w:rsidP="00411066"/>
      </w:tc>
      <w:tc>
        <w:tcPr>
          <w:tcW w:w="5659" w:type="dxa"/>
          <w:gridSpan w:val="2"/>
        </w:tcPr>
        <w:p w14:paraId="6C1A9F66" w14:textId="77777777" w:rsidR="00B70BD7" w:rsidRDefault="00B70BD7" w:rsidP="00411066">
          <w:r w:rsidRPr="00822617">
            <w:rPr>
              <w:b/>
              <w:sz w:val="21"/>
              <w:szCs w:val="21"/>
            </w:rPr>
            <w:t>Nombre</w:t>
          </w:r>
          <w:r>
            <w:rPr>
              <w:b/>
              <w:sz w:val="21"/>
              <w:szCs w:val="21"/>
            </w:rPr>
            <w:tab/>
          </w:r>
        </w:p>
      </w:tc>
    </w:tr>
  </w:tbl>
  <w:p w14:paraId="507FF185" w14:textId="77777777" w:rsidR="00B70BD7" w:rsidRPr="00822617" w:rsidRDefault="00B70BD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2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701939A2"/>
    <w:multiLevelType w:val="hybridMultilevel"/>
    <w:tmpl w:val="8FAC53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BD7"/>
    <w:rsid w:val="000F4917"/>
    <w:rsid w:val="00182BF8"/>
    <w:rsid w:val="001D4974"/>
    <w:rsid w:val="001E3BA6"/>
    <w:rsid w:val="00216761"/>
    <w:rsid w:val="00225BF4"/>
    <w:rsid w:val="002D51EC"/>
    <w:rsid w:val="003378F4"/>
    <w:rsid w:val="00411066"/>
    <w:rsid w:val="0048116E"/>
    <w:rsid w:val="006A1625"/>
    <w:rsid w:val="007723E1"/>
    <w:rsid w:val="007B6391"/>
    <w:rsid w:val="00822617"/>
    <w:rsid w:val="00A46164"/>
    <w:rsid w:val="00A605AE"/>
    <w:rsid w:val="00B70BD7"/>
    <w:rsid w:val="00C17BB9"/>
    <w:rsid w:val="00CC17D4"/>
    <w:rsid w:val="00D90991"/>
    <w:rsid w:val="00E74ADC"/>
    <w:rsid w:val="00F148FD"/>
    <w:rsid w:val="00F3059F"/>
    <w:rsid w:val="00F9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774D61"/>
  <w15:chartTrackingRefBased/>
  <w15:docId w15:val="{44B4D23E-B3EF-4165-941D-A3D61E2A4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1625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 w:after="12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 w:val="20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70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te\OneDrive%20-%20Grupo%20Florida\FLORIDA\17-18\Plantillas\Plantilla_Ejercici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Plantilla_Ejercicios.dotx</Template>
  <TotalTime>388</TotalTime>
  <Pages>1</Pages>
  <Words>268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</dc:creator>
  <cp:keywords/>
  <dc:description/>
  <cp:lastModifiedBy>PABLO JORDA GARCIA</cp:lastModifiedBy>
  <cp:revision>4</cp:revision>
  <dcterms:created xsi:type="dcterms:W3CDTF">2018-02-05T09:51:00Z</dcterms:created>
  <dcterms:modified xsi:type="dcterms:W3CDTF">2018-02-06T07:25:00Z</dcterms:modified>
</cp:coreProperties>
</file>