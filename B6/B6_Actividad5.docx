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C317" w14:textId="77777777" w:rsidR="00F3059F" w:rsidRDefault="00CB18C3">
      <w:r>
        <w:t>APAÑANDO LA BBDD DEL CAMPEONATO</w:t>
      </w:r>
    </w:p>
    <w:p w14:paraId="5F80005A" w14:textId="77777777" w:rsidR="00CB18C3" w:rsidRDefault="00CB18C3">
      <w:r>
        <w:t>Hemos detectado unos errores en la BBDD del campeonato que tenemos que subsanar. Dado que ya está en funcionamiento no podemos hacer “borrón y cuenta nueva”, así que se propone lo siguiente:</w:t>
      </w:r>
    </w:p>
    <w:p w14:paraId="4C9A62F9" w14:textId="77777777" w:rsidR="00CB18C3" w:rsidRDefault="00CB18C3" w:rsidP="00CB18C3">
      <w:pPr>
        <w:pStyle w:val="Prrafodelista"/>
        <w:numPr>
          <w:ilvl w:val="0"/>
          <w:numId w:val="11"/>
        </w:numPr>
      </w:pPr>
      <w:r>
        <w:t>La tabla prueba dispone de un campo que es ‘num_pilotos’, pero que el desarrollador de la base de datos no ha tenido en cuenta y se encuentra vacío. Como ya disponemos de datos, la solución propuesta sería la siguiente:</w:t>
      </w:r>
    </w:p>
    <w:p w14:paraId="59D3D8FA" w14:textId="1016D94F" w:rsidR="00CB18C3" w:rsidRDefault="00CB18C3" w:rsidP="00CB18C3">
      <w:pPr>
        <w:pStyle w:val="Prrafodelista"/>
        <w:numPr>
          <w:ilvl w:val="1"/>
          <w:numId w:val="11"/>
        </w:numPr>
      </w:pPr>
      <w:r>
        <w:t>Realizar un procedimiento que inserte en este campo el número de pilotos que han realizado las pruebas, hasta la fecha.</w:t>
      </w:r>
    </w:p>
    <w:p w14:paraId="1B9EA715" w14:textId="77777777" w:rsidR="0001681E" w:rsidRPr="0001681E" w:rsidRDefault="0001681E" w:rsidP="00D44B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01681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01681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01681E">
        <w:rPr>
          <w:rFonts w:ascii="Courier New" w:hAnsi="Courier New" w:cs="Courier New"/>
          <w:color w:val="808000"/>
          <w:sz w:val="20"/>
          <w:szCs w:val="20"/>
          <w:lang w:val="es-ES"/>
        </w:rPr>
        <w:t>`root`</w:t>
      </w:r>
      <w:r w:rsidRPr="0001681E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01681E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01681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FUNCTION</w:t>
      </w:r>
      <w:r w:rsidRPr="0001681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1681E">
        <w:rPr>
          <w:rFonts w:ascii="Courier New" w:hAnsi="Courier New" w:cs="Courier New"/>
          <w:color w:val="808000"/>
          <w:sz w:val="20"/>
          <w:szCs w:val="20"/>
          <w:lang w:val="es-ES"/>
        </w:rPr>
        <w:t>`num_pilotos_prueba`</w:t>
      </w:r>
      <w:r w:rsidRPr="0001681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</w:p>
    <w:p w14:paraId="307CA2AD" w14:textId="77777777" w:rsidR="0001681E" w:rsidRPr="0001681E" w:rsidRDefault="0001681E" w:rsidP="00D44B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color w:val="808000"/>
          <w:sz w:val="20"/>
          <w:szCs w:val="20"/>
          <w:lang w:val="en-US"/>
        </w:rPr>
        <w:t>`num_circuito`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8799CB7" w14:textId="77777777" w:rsidR="0001681E" w:rsidRPr="0001681E" w:rsidRDefault="0001681E" w:rsidP="00D44B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01681E">
        <w:rPr>
          <w:rFonts w:ascii="Courier New" w:hAnsi="Courier New" w:cs="Courier New"/>
          <w:color w:val="808000"/>
          <w:sz w:val="20"/>
          <w:szCs w:val="20"/>
          <w:lang w:val="en-US"/>
        </w:rPr>
        <w:t>`num_anyo`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2C7DF877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14:paraId="77B1BADA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85A444A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01681E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9FAB7E7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626DFDD8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30B03B02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73D49902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3DFEE766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77000FB0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866D8C2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color w:val="808000"/>
          <w:sz w:val="20"/>
          <w:szCs w:val="20"/>
          <w:lang w:val="en-US"/>
        </w:rPr>
        <w:t>pilotos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C967432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color w:val="808000"/>
          <w:sz w:val="20"/>
          <w:szCs w:val="20"/>
          <w:lang w:val="en-US"/>
        </w:rPr>
        <w:t>pilotos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01681E">
        <w:rPr>
          <w:rFonts w:ascii="Courier New" w:hAnsi="Courier New" w:cs="Courier New"/>
          <w:color w:val="FF00FF"/>
          <w:sz w:val="20"/>
          <w:szCs w:val="20"/>
          <w:lang w:val="en-US"/>
        </w:rPr>
        <w:t>participa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1681E">
        <w:rPr>
          <w:rFonts w:ascii="Courier New" w:hAnsi="Courier New" w:cs="Courier New"/>
          <w:color w:val="808000"/>
          <w:sz w:val="20"/>
          <w:szCs w:val="20"/>
          <w:lang w:val="en-US"/>
        </w:rPr>
        <w:t>num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2F4ADAF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color w:val="FF00FF"/>
          <w:sz w:val="20"/>
          <w:szCs w:val="20"/>
          <w:lang w:val="en-US"/>
        </w:rPr>
        <w:t>participa</w:t>
      </w:r>
    </w:p>
    <w:p w14:paraId="6FB7CE70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color w:val="FF00FF"/>
          <w:sz w:val="20"/>
          <w:szCs w:val="20"/>
          <w:lang w:val="en-US"/>
        </w:rPr>
        <w:t>participa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1681E">
        <w:rPr>
          <w:rFonts w:ascii="Courier New" w:hAnsi="Courier New" w:cs="Courier New"/>
          <w:color w:val="808000"/>
          <w:sz w:val="20"/>
          <w:szCs w:val="20"/>
          <w:lang w:val="en-US"/>
        </w:rPr>
        <w:t>codcir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1681E">
        <w:rPr>
          <w:rFonts w:ascii="Courier New" w:hAnsi="Courier New" w:cs="Courier New"/>
          <w:color w:val="808000"/>
          <w:sz w:val="20"/>
          <w:szCs w:val="20"/>
          <w:lang w:val="en-US"/>
        </w:rPr>
        <w:t>num_circuito</w:t>
      </w:r>
    </w:p>
    <w:p w14:paraId="7977A3E8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color w:val="FF00FF"/>
          <w:sz w:val="20"/>
          <w:szCs w:val="20"/>
          <w:lang w:val="en-US"/>
        </w:rPr>
        <w:t>participa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1681E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1681E">
        <w:rPr>
          <w:rFonts w:ascii="Courier New" w:hAnsi="Courier New" w:cs="Courier New"/>
          <w:color w:val="808000"/>
          <w:sz w:val="20"/>
          <w:szCs w:val="20"/>
          <w:lang w:val="en-US"/>
        </w:rPr>
        <w:t>num_anyo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DD7F9FB" w14:textId="77777777" w:rsidR="0001681E" w:rsidRP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16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81E">
        <w:rPr>
          <w:rFonts w:ascii="Courier New" w:hAnsi="Courier New" w:cs="Courier New"/>
          <w:color w:val="808000"/>
          <w:sz w:val="20"/>
          <w:szCs w:val="20"/>
          <w:lang w:val="en-US"/>
        </w:rPr>
        <w:t>pilotos</w:t>
      </w:r>
      <w:r w:rsidRPr="0001681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19E1861" w14:textId="46F93D61" w:rsidR="0001681E" w:rsidRDefault="0001681E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168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62B48FD2" w14:textId="43FE6679" w:rsidR="00E02C7F" w:rsidRDefault="00E02C7F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A874221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 w:rsidRPr="00DE630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E6307">
        <w:rPr>
          <w:rFonts w:ascii="Courier New" w:hAnsi="Courier New" w:cs="Courier New"/>
          <w:color w:val="808000"/>
          <w:sz w:val="20"/>
          <w:szCs w:val="20"/>
          <w:lang w:val="en-US"/>
        </w:rPr>
        <w:t>`root`</w:t>
      </w:r>
      <w:r w:rsidRPr="00DE6307"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 w:rsidRPr="00DE6307">
        <w:rPr>
          <w:rFonts w:ascii="Courier New" w:hAnsi="Courier New" w:cs="Courier New"/>
          <w:color w:val="808000"/>
          <w:sz w:val="20"/>
          <w:szCs w:val="20"/>
          <w:lang w:val="en-US"/>
        </w:rPr>
        <w:t>`localhost`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color w:val="808000"/>
          <w:sz w:val="20"/>
          <w:szCs w:val="20"/>
          <w:lang w:val="en-US"/>
        </w:rPr>
        <w:t>`update_num_pilotos_prueba`</w:t>
      </w:r>
      <w:r w:rsidRPr="00DE630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200C77B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E630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color w:val="808000"/>
          <w:sz w:val="20"/>
          <w:szCs w:val="20"/>
          <w:lang w:val="en-US"/>
        </w:rPr>
        <w:t>`num_circuito`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DE630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2F164D8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DE630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color w:val="808000"/>
          <w:sz w:val="20"/>
          <w:szCs w:val="20"/>
          <w:lang w:val="en-US"/>
        </w:rPr>
        <w:t>`num_anyo`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41B67DEC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14:paraId="11099D34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E630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8E09EE5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E63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1C3C8A37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598F1D58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6265B01A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7221CE4D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15F45FA7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B0650EC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r w:rsidRPr="00DE630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DE6307">
        <w:rPr>
          <w:rFonts w:ascii="Courier New" w:hAnsi="Courier New" w:cs="Courier New"/>
          <w:color w:val="FF00FF"/>
          <w:sz w:val="20"/>
          <w:szCs w:val="20"/>
          <w:lang w:val="es-ES"/>
        </w:rPr>
        <w:t>prueba</w:t>
      </w:r>
      <w:r w:rsidRPr="00DE630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DE630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DE6307">
        <w:rPr>
          <w:rFonts w:ascii="Courier New" w:hAnsi="Courier New" w:cs="Courier New"/>
          <w:color w:val="808000"/>
          <w:sz w:val="20"/>
          <w:szCs w:val="20"/>
          <w:lang w:val="es-ES"/>
        </w:rPr>
        <w:t>num_pilotos</w:t>
      </w:r>
      <w:r w:rsidRPr="00DE6307">
        <w:rPr>
          <w:rFonts w:ascii="Courier New" w:hAnsi="Courier New" w:cs="Courier New"/>
          <w:color w:val="0000FF"/>
          <w:sz w:val="20"/>
          <w:szCs w:val="20"/>
          <w:lang w:val="es-ES"/>
        </w:rPr>
        <w:t>=(</w:t>
      </w: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DE630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num_pilotos_prueba</w:t>
      </w:r>
      <w:r w:rsidRPr="00DE6307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DE6307">
        <w:rPr>
          <w:rFonts w:ascii="Courier New" w:hAnsi="Courier New" w:cs="Courier New"/>
          <w:color w:val="808000"/>
          <w:sz w:val="20"/>
          <w:szCs w:val="20"/>
          <w:lang w:val="es-ES"/>
        </w:rPr>
        <w:t>num_circuito</w:t>
      </w:r>
      <w:r w:rsidRPr="00DE6307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DE6307">
        <w:rPr>
          <w:rFonts w:ascii="Courier New" w:hAnsi="Courier New" w:cs="Courier New"/>
          <w:color w:val="808000"/>
          <w:sz w:val="20"/>
          <w:szCs w:val="20"/>
          <w:lang w:val="es-ES"/>
        </w:rPr>
        <w:t>num_anyo</w:t>
      </w:r>
      <w:r w:rsidRPr="00DE6307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1C5B63F9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color w:val="FF00FF"/>
          <w:sz w:val="20"/>
          <w:szCs w:val="20"/>
          <w:lang w:val="en-US"/>
        </w:rPr>
        <w:t>prueba</w:t>
      </w:r>
      <w:r w:rsidRPr="00DE630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E6307">
        <w:rPr>
          <w:rFonts w:ascii="Courier New" w:hAnsi="Courier New" w:cs="Courier New"/>
          <w:color w:val="808000"/>
          <w:sz w:val="20"/>
          <w:szCs w:val="20"/>
          <w:lang w:val="en-US"/>
        </w:rPr>
        <w:t>codcir</w:t>
      </w:r>
      <w:r w:rsidRPr="00DE630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E6307">
        <w:rPr>
          <w:rFonts w:ascii="Courier New" w:hAnsi="Courier New" w:cs="Courier New"/>
          <w:color w:val="808000"/>
          <w:sz w:val="20"/>
          <w:szCs w:val="20"/>
          <w:lang w:val="en-US"/>
        </w:rPr>
        <w:t>num_circuito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DE63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307">
        <w:rPr>
          <w:rFonts w:ascii="Courier New" w:hAnsi="Courier New" w:cs="Courier New"/>
          <w:color w:val="FF00FF"/>
          <w:sz w:val="20"/>
          <w:szCs w:val="20"/>
          <w:lang w:val="en-US"/>
        </w:rPr>
        <w:t>prueba</w:t>
      </w:r>
      <w:r w:rsidRPr="00DE630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E6307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DE630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E6307">
        <w:rPr>
          <w:rFonts w:ascii="Courier New" w:hAnsi="Courier New" w:cs="Courier New"/>
          <w:color w:val="808000"/>
          <w:sz w:val="20"/>
          <w:szCs w:val="20"/>
          <w:lang w:val="en-US"/>
        </w:rPr>
        <w:t>num_anyo</w:t>
      </w:r>
      <w:r w:rsidRPr="00DE630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917130E" w14:textId="77777777" w:rsidR="00E02C7F" w:rsidRPr="00DE6307" w:rsidRDefault="00E02C7F" w:rsidP="00E02C7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E630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11ADFB1D" w14:textId="77777777" w:rsidR="00E02C7F" w:rsidRPr="0001681E" w:rsidRDefault="00E02C7F" w:rsidP="0001681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79B6A90" w14:textId="77777777" w:rsidR="0001681E" w:rsidRDefault="0001681E" w:rsidP="0001681E">
      <w:pPr>
        <w:pStyle w:val="Prrafodelista"/>
        <w:ind w:left="1440"/>
      </w:pPr>
    </w:p>
    <w:p w14:paraId="2F37C597" w14:textId="5D2657B5" w:rsidR="00CB18C3" w:rsidRDefault="00CB18C3" w:rsidP="00CB18C3">
      <w:pPr>
        <w:pStyle w:val="Prrafodelista"/>
        <w:numPr>
          <w:ilvl w:val="1"/>
          <w:numId w:val="11"/>
        </w:numPr>
      </w:pPr>
      <w:r>
        <w:lastRenderedPageBreak/>
        <w:t>Realizar un trigger, para cada vez que se inserte un piloto en una prueba, este campo se vaya actualizando automáticamente.</w:t>
      </w:r>
    </w:p>
    <w:p w14:paraId="4038DD0C" w14:textId="77777777" w:rsidR="004D220E" w:rsidRPr="004D220E" w:rsidRDefault="004D220E" w:rsidP="004D220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color w:val="808000"/>
          <w:sz w:val="20"/>
          <w:szCs w:val="20"/>
          <w:lang w:val="en-US"/>
        </w:rPr>
        <w:t>`participa_AI_TRIGGER`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color w:val="808000"/>
          <w:sz w:val="20"/>
          <w:szCs w:val="20"/>
          <w:lang w:val="en-US"/>
        </w:rPr>
        <w:t>`participa`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084FEC8" w14:textId="77777777" w:rsidR="004D220E" w:rsidRPr="004D220E" w:rsidRDefault="004D220E" w:rsidP="004D220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color w:val="FF00FF"/>
          <w:sz w:val="20"/>
          <w:szCs w:val="20"/>
          <w:lang w:val="en-US"/>
        </w:rPr>
        <w:t>prueba</w:t>
      </w:r>
    </w:p>
    <w:p w14:paraId="692F2E4C" w14:textId="77777777" w:rsidR="004D220E" w:rsidRPr="004D220E" w:rsidRDefault="004D220E" w:rsidP="004D220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color w:val="808000"/>
          <w:sz w:val="20"/>
          <w:szCs w:val="20"/>
          <w:lang w:val="en-US"/>
        </w:rPr>
        <w:t>num_pilotos</w:t>
      </w:r>
      <w:r w:rsidRPr="004D220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D220E">
        <w:rPr>
          <w:rFonts w:ascii="Courier New" w:hAnsi="Courier New" w:cs="Courier New"/>
          <w:color w:val="808000"/>
          <w:sz w:val="20"/>
          <w:szCs w:val="20"/>
          <w:lang w:val="en-US"/>
        </w:rPr>
        <w:t>num_pilotos</w:t>
      </w:r>
      <w:r w:rsidRPr="004D220E"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 w:rsidRPr="004D220E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52100C2D" w14:textId="77777777" w:rsidR="004D220E" w:rsidRPr="004D220E" w:rsidRDefault="004D220E" w:rsidP="004D220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color w:val="808000"/>
          <w:sz w:val="20"/>
          <w:szCs w:val="20"/>
          <w:lang w:val="en-US"/>
        </w:rPr>
        <w:t>codcir</w:t>
      </w:r>
      <w:r w:rsidRPr="004D220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4D220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D220E">
        <w:rPr>
          <w:rFonts w:ascii="Courier New" w:hAnsi="Courier New" w:cs="Courier New"/>
          <w:color w:val="808000"/>
          <w:sz w:val="20"/>
          <w:szCs w:val="20"/>
          <w:lang w:val="en-US"/>
        </w:rPr>
        <w:t>codcir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D2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20E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4D220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4D220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D220E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4D220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CAFE9C5" w14:textId="77777777" w:rsidR="004D220E" w:rsidRPr="004D220E" w:rsidRDefault="004D220E" w:rsidP="004D220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D2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22FF981E" w14:textId="77777777" w:rsidR="00D44BBA" w:rsidRDefault="00D44BBA" w:rsidP="00D44BBA">
      <w:pPr>
        <w:pStyle w:val="Prrafodelista"/>
        <w:ind w:left="1440"/>
      </w:pPr>
    </w:p>
    <w:p w14:paraId="09A3F25F" w14:textId="5BA1BBE3" w:rsidR="00CB18C3" w:rsidRDefault="00CB18C3" w:rsidP="00CB18C3">
      <w:pPr>
        <w:pStyle w:val="Prrafodelista"/>
        <w:numPr>
          <w:ilvl w:val="0"/>
          <w:numId w:val="11"/>
        </w:numPr>
      </w:pPr>
      <w:r>
        <w:t xml:space="preserve">Nos gustaría también realizar una función para obtener información sobre las participaciones de </w:t>
      </w:r>
      <w:r w:rsidR="00F345B5">
        <w:t>un piloto en concreto</w:t>
      </w:r>
      <w:r>
        <w:t>. La función deberá devolver “VETERANO” si el piloto ha participado en 2 o más premios y “ROOKIE” si ha participado en tan solo 1.</w:t>
      </w:r>
    </w:p>
    <w:p w14:paraId="66B1D804" w14:textId="77777777" w:rsidR="004D220E" w:rsidRDefault="004D220E" w:rsidP="004D220E">
      <w:pPr>
        <w:pStyle w:val="Prrafodelista"/>
      </w:pPr>
      <w:bookmarkStart w:id="0" w:name="_GoBack"/>
      <w:bookmarkEnd w:id="0"/>
    </w:p>
    <w:sectPr w:rsidR="004D220E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1F62D" w14:textId="77777777" w:rsidR="00DF3C22" w:rsidRDefault="00DF3C22" w:rsidP="00822617">
      <w:pPr>
        <w:spacing w:line="240" w:lineRule="auto"/>
      </w:pPr>
      <w:r>
        <w:separator/>
      </w:r>
    </w:p>
  </w:endnote>
  <w:endnote w:type="continuationSeparator" w:id="0">
    <w:p w14:paraId="70B0CEE3" w14:textId="77777777" w:rsidR="00DF3C22" w:rsidRDefault="00DF3C22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63D9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F8298" w14:textId="77777777" w:rsidR="00DF3C22" w:rsidRDefault="00DF3C22" w:rsidP="00822617">
      <w:pPr>
        <w:spacing w:line="240" w:lineRule="auto"/>
      </w:pPr>
      <w:r>
        <w:separator/>
      </w:r>
    </w:p>
  </w:footnote>
  <w:footnote w:type="continuationSeparator" w:id="0">
    <w:p w14:paraId="24B8CA7C" w14:textId="77777777" w:rsidR="00DF3C22" w:rsidRDefault="00DF3C22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411066" w14:paraId="7C0EBE43" w14:textId="77777777" w:rsidTr="00411066">
      <w:tc>
        <w:tcPr>
          <w:tcW w:w="2829" w:type="dxa"/>
          <w:vMerge w:val="restart"/>
        </w:tcPr>
        <w:p w14:paraId="07DE7E0C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3708A10" wp14:editId="3F6D718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D963AAB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CB18C3">
            <w:rPr>
              <w:b/>
              <w:sz w:val="21"/>
              <w:szCs w:val="21"/>
            </w:rPr>
            <w:t>1ºDAW</w:t>
          </w:r>
        </w:p>
      </w:tc>
      <w:tc>
        <w:tcPr>
          <w:tcW w:w="2830" w:type="dxa"/>
        </w:tcPr>
        <w:p w14:paraId="0755A7B0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CB18C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9FF2344" w14:textId="77777777" w:rsidTr="00411066">
      <w:tc>
        <w:tcPr>
          <w:tcW w:w="2829" w:type="dxa"/>
          <w:vMerge/>
        </w:tcPr>
        <w:p w14:paraId="5CA5FA70" w14:textId="77777777" w:rsidR="00411066" w:rsidRDefault="00411066" w:rsidP="00411066"/>
      </w:tc>
      <w:tc>
        <w:tcPr>
          <w:tcW w:w="5659" w:type="dxa"/>
          <w:gridSpan w:val="2"/>
        </w:tcPr>
        <w:p w14:paraId="66857C51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F345B5">
            <w:rPr>
              <w:b/>
              <w:sz w:val="21"/>
              <w:szCs w:val="21"/>
            </w:rPr>
            <w:t>6</w:t>
          </w:r>
        </w:p>
      </w:tc>
    </w:tr>
    <w:tr w:rsidR="00411066" w14:paraId="32E2404A" w14:textId="77777777" w:rsidTr="00411066">
      <w:tc>
        <w:tcPr>
          <w:tcW w:w="2829" w:type="dxa"/>
          <w:vMerge/>
        </w:tcPr>
        <w:p w14:paraId="3BF8BA80" w14:textId="77777777" w:rsidR="00411066" w:rsidRDefault="00411066" w:rsidP="00411066"/>
      </w:tc>
      <w:tc>
        <w:tcPr>
          <w:tcW w:w="5659" w:type="dxa"/>
          <w:gridSpan w:val="2"/>
        </w:tcPr>
        <w:p w14:paraId="50178F53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F345B5">
            <w:rPr>
              <w:b/>
              <w:sz w:val="21"/>
              <w:szCs w:val="21"/>
            </w:rPr>
            <w:t>5</w:t>
          </w:r>
        </w:p>
      </w:tc>
    </w:tr>
    <w:tr w:rsidR="00411066" w14:paraId="52B6A57B" w14:textId="77777777" w:rsidTr="00D90991">
      <w:trPr>
        <w:trHeight w:val="288"/>
      </w:trPr>
      <w:tc>
        <w:tcPr>
          <w:tcW w:w="2829" w:type="dxa"/>
          <w:vMerge/>
        </w:tcPr>
        <w:p w14:paraId="2CC92842" w14:textId="77777777" w:rsidR="00411066" w:rsidRDefault="00411066" w:rsidP="00411066"/>
      </w:tc>
      <w:tc>
        <w:tcPr>
          <w:tcW w:w="5659" w:type="dxa"/>
          <w:gridSpan w:val="2"/>
        </w:tcPr>
        <w:p w14:paraId="3C1A297E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43F7504D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4452C"/>
    <w:multiLevelType w:val="hybridMultilevel"/>
    <w:tmpl w:val="B20AC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C3"/>
    <w:rsid w:val="0001681E"/>
    <w:rsid w:val="00182BF8"/>
    <w:rsid w:val="001E3BA6"/>
    <w:rsid w:val="00216761"/>
    <w:rsid w:val="00225BF4"/>
    <w:rsid w:val="002D51EC"/>
    <w:rsid w:val="00411066"/>
    <w:rsid w:val="004D220E"/>
    <w:rsid w:val="006A1625"/>
    <w:rsid w:val="007B6391"/>
    <w:rsid w:val="00822617"/>
    <w:rsid w:val="0099714C"/>
    <w:rsid w:val="00CB18C3"/>
    <w:rsid w:val="00CC17D4"/>
    <w:rsid w:val="00D44BBA"/>
    <w:rsid w:val="00D90991"/>
    <w:rsid w:val="00DE6307"/>
    <w:rsid w:val="00DF3C22"/>
    <w:rsid w:val="00E02C7F"/>
    <w:rsid w:val="00E74ADC"/>
    <w:rsid w:val="00F3059F"/>
    <w:rsid w:val="00F345B5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A14AF"/>
  <w15:chartTrackingRefBased/>
  <w15:docId w15:val="{58EE3461-FB46-4A07-8F0D-85D786F4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109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Jordá García</cp:lastModifiedBy>
  <cp:revision>3</cp:revision>
  <dcterms:created xsi:type="dcterms:W3CDTF">2018-04-23T05:51:00Z</dcterms:created>
  <dcterms:modified xsi:type="dcterms:W3CDTF">2018-04-24T08:38:00Z</dcterms:modified>
</cp:coreProperties>
</file>