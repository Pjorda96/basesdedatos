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8CDC" w14:textId="67565D92" w:rsidR="00F3059F" w:rsidRPr="005B17BB" w:rsidRDefault="004F260F" w:rsidP="005B17BB">
      <w:pPr>
        <w:jc w:val="center"/>
        <w:rPr>
          <w:color w:val="FF0000"/>
        </w:rPr>
      </w:pPr>
      <w:r>
        <w:rPr>
          <w:color w:val="FF0000"/>
        </w:rPr>
        <w:t>EJERCICIOS</w:t>
      </w:r>
      <w:r w:rsidR="005B17BB" w:rsidRPr="005B17BB">
        <w:rPr>
          <w:color w:val="FF0000"/>
        </w:rPr>
        <w:t xml:space="preserve"> ESQUEMA BDA 1</w:t>
      </w:r>
    </w:p>
    <w:p w14:paraId="712D92C9" w14:textId="77777777" w:rsidR="005B17BB" w:rsidRDefault="005B17BB" w:rsidP="005B17BB">
      <w:pPr>
        <w:jc w:val="left"/>
      </w:pPr>
      <w:r>
        <w:t xml:space="preserve">Dado el siguiente esquema de trabajo sobre una base de datos que tiene información sobre casas rurales. </w:t>
      </w:r>
    </w:p>
    <w:p w14:paraId="7C651211" w14:textId="77777777" w:rsidR="005B17BB" w:rsidRDefault="005B17BB" w:rsidP="005B17BB">
      <w:pPr>
        <w:jc w:val="left"/>
      </w:pPr>
      <w:r>
        <w:t xml:space="preserve"> </w:t>
      </w:r>
    </w:p>
    <w:p w14:paraId="4C73097D" w14:textId="77777777" w:rsidR="005B17BB" w:rsidRDefault="005B17BB" w:rsidP="005B17BB">
      <w:pPr>
        <w:jc w:val="left"/>
      </w:pPr>
      <w:r>
        <w:t>Usuario(dni:d1, nombre:d2,edad:d3,cod_pob:d4)</w:t>
      </w:r>
    </w:p>
    <w:p w14:paraId="743FEF3A" w14:textId="77777777" w:rsidR="005B17BB" w:rsidRDefault="005B17BB" w:rsidP="005B17BB">
      <w:pPr>
        <w:jc w:val="left"/>
      </w:pPr>
      <w:r>
        <w:t xml:space="preserve">CP:{dni}     VNN:{nombre,cod_pob} </w:t>
      </w:r>
    </w:p>
    <w:p w14:paraId="53C976B6" w14:textId="77777777" w:rsidR="005B17BB" w:rsidRDefault="005B17BB" w:rsidP="005B17BB">
      <w:pPr>
        <w:jc w:val="left"/>
      </w:pPr>
      <w:r>
        <w:t xml:space="preserve"> </w:t>
      </w:r>
    </w:p>
    <w:p w14:paraId="72DBFAA8" w14:textId="77777777" w:rsidR="005B17BB" w:rsidRDefault="005B17BB" w:rsidP="005B17BB">
      <w:pPr>
        <w:jc w:val="left"/>
      </w:pPr>
      <w:r>
        <w:t>Población(cod_pob:d4;nombre:d2,habitantes:d8)</w:t>
      </w:r>
    </w:p>
    <w:p w14:paraId="7C2BF75D" w14:textId="77777777" w:rsidR="005B17BB" w:rsidRDefault="005B17BB" w:rsidP="005B17BB">
      <w:pPr>
        <w:jc w:val="left"/>
      </w:pPr>
      <w:r>
        <w:t xml:space="preserve">CP:{cod_pob}    VNN:{nombre} </w:t>
      </w:r>
    </w:p>
    <w:p w14:paraId="3DBDA033" w14:textId="77777777" w:rsidR="005B17BB" w:rsidRDefault="005B17BB" w:rsidP="005B17BB">
      <w:pPr>
        <w:jc w:val="left"/>
      </w:pPr>
      <w:r>
        <w:t xml:space="preserve"> </w:t>
      </w:r>
    </w:p>
    <w:p w14:paraId="2EB79048" w14:textId="77777777" w:rsidR="005B17BB" w:rsidRDefault="005B17BB" w:rsidP="005B17BB">
      <w:pPr>
        <w:jc w:val="left"/>
      </w:pPr>
      <w:r>
        <w:t>Casa_rural(cod_cas:d5,habitaciones:d3,precio:d6, cod_pob:d4,nota_media:d7) CP:{cod_cas}    VNN: {habitaciones, precio, cod_pob}</w:t>
      </w:r>
    </w:p>
    <w:p w14:paraId="5326E622" w14:textId="77777777" w:rsidR="005B17BB" w:rsidRDefault="005B17BB" w:rsidP="005B17BB">
      <w:pPr>
        <w:jc w:val="left"/>
      </w:pPr>
      <w:r>
        <w:t>CAjena:{cod_pob} -&gt; Población</w:t>
      </w:r>
    </w:p>
    <w:p w14:paraId="1657873D" w14:textId="77777777" w:rsidR="005B17BB" w:rsidRDefault="005B17BB" w:rsidP="005B17BB">
      <w:pPr>
        <w:ind w:firstLine="709"/>
        <w:jc w:val="left"/>
      </w:pPr>
      <w:r>
        <w:t xml:space="preserve">Borrado RESTRICTIVO y actualización en CASCADA </w:t>
      </w:r>
    </w:p>
    <w:p w14:paraId="36EBDD51" w14:textId="77777777" w:rsidR="005B17BB" w:rsidRDefault="005B17BB" w:rsidP="005B17BB">
      <w:pPr>
        <w:jc w:val="left"/>
      </w:pPr>
      <w:r>
        <w:t xml:space="preserve"> </w:t>
      </w:r>
    </w:p>
    <w:p w14:paraId="11964212" w14:textId="77777777" w:rsidR="005B17BB" w:rsidRDefault="005B17BB" w:rsidP="005B17BB">
      <w:pPr>
        <w:jc w:val="left"/>
      </w:pPr>
      <w:r>
        <w:t>Ha_estado(cod_cas: d5, dni: d1, veces:d10)</w:t>
      </w:r>
    </w:p>
    <w:p w14:paraId="4C71779E" w14:textId="77777777" w:rsidR="005B17BB" w:rsidRDefault="005B17BB" w:rsidP="005B17BB">
      <w:pPr>
        <w:jc w:val="left"/>
      </w:pPr>
      <w:r>
        <w:t>CP: {cod_cas,dni}   VNN:{veces}</w:t>
      </w:r>
    </w:p>
    <w:p w14:paraId="3806C263" w14:textId="77777777" w:rsidR="005B17BB" w:rsidRDefault="005B17BB" w:rsidP="005B17BB">
      <w:pPr>
        <w:jc w:val="left"/>
      </w:pPr>
      <w:r>
        <w:t>CAj: {cod_cas} -&gt; Casa_rural</w:t>
      </w:r>
    </w:p>
    <w:p w14:paraId="765C2F92" w14:textId="41D26F24" w:rsidR="005B17BB" w:rsidRDefault="005B17BB" w:rsidP="005B17BB">
      <w:pPr>
        <w:ind w:firstLine="709"/>
        <w:jc w:val="left"/>
      </w:pPr>
      <w:r>
        <w:t>Borrado R</w:t>
      </w:r>
      <w:r w:rsidR="008B65E8">
        <w:t>ESTRICTIVO</w:t>
      </w:r>
      <w:r>
        <w:t xml:space="preserve"> y Actualización en CASCADA</w:t>
      </w:r>
    </w:p>
    <w:p w14:paraId="4999EB8D" w14:textId="77777777" w:rsidR="005B17BB" w:rsidRDefault="005B17BB" w:rsidP="005B17BB">
      <w:pPr>
        <w:jc w:val="left"/>
      </w:pPr>
      <w:r>
        <w:t>CAj: {dni} -&gt; Usuario</w:t>
      </w:r>
    </w:p>
    <w:p w14:paraId="30EE4F46" w14:textId="77777777" w:rsidR="005B17BB" w:rsidRDefault="005B17BB" w:rsidP="005B17BB">
      <w:pPr>
        <w:ind w:firstLine="709"/>
        <w:jc w:val="left"/>
      </w:pPr>
      <w:r>
        <w:t xml:space="preserve">Borrado CASCADA y Actualización en CASCADA </w:t>
      </w:r>
    </w:p>
    <w:p w14:paraId="4163FC1C" w14:textId="77777777" w:rsidR="005B17BB" w:rsidRDefault="005B17BB" w:rsidP="005B17BB">
      <w:pPr>
        <w:jc w:val="left"/>
      </w:pPr>
      <w:r>
        <w:t xml:space="preserve"> </w:t>
      </w:r>
    </w:p>
    <w:p w14:paraId="33CB832F" w14:textId="77777777" w:rsidR="005B17BB" w:rsidRDefault="005B17BB" w:rsidP="005B17BB">
      <w:pPr>
        <w:jc w:val="left"/>
      </w:pPr>
      <w:r>
        <w:t xml:space="preserve"> </w:t>
      </w:r>
    </w:p>
    <w:p w14:paraId="217460B7" w14:textId="77777777" w:rsidR="005B17BB" w:rsidRDefault="005B17BB" w:rsidP="005B17BB">
      <w:pPr>
        <w:jc w:val="left"/>
      </w:pPr>
      <w:r>
        <w:t>Opinión(num: d9, nota: d7, cod_cas:d5, dni:d1)</w:t>
      </w:r>
    </w:p>
    <w:p w14:paraId="08AF20A1" w14:textId="77777777" w:rsidR="005B17BB" w:rsidRDefault="005B17BB" w:rsidP="005B17BB">
      <w:pPr>
        <w:jc w:val="left"/>
      </w:pPr>
      <w:r>
        <w:t xml:space="preserve">CP:{num}    VNN:{cod_cas,nota} </w:t>
      </w:r>
    </w:p>
    <w:p w14:paraId="4183734A" w14:textId="77777777" w:rsidR="005B17BB" w:rsidRDefault="005B17BB" w:rsidP="005B17BB">
      <w:pPr>
        <w:jc w:val="left"/>
      </w:pPr>
      <w:r>
        <w:t>CAj: {cod_cas, dni} -&gt; Ha_estado</w:t>
      </w:r>
    </w:p>
    <w:p w14:paraId="6AEABD90" w14:textId="0C6ABBC1" w:rsidR="005B17BB" w:rsidRDefault="005B17BB" w:rsidP="005B17BB">
      <w:pPr>
        <w:ind w:firstLine="709"/>
        <w:jc w:val="left"/>
      </w:pPr>
      <w:r>
        <w:t>Borrado en C</w:t>
      </w:r>
      <w:r w:rsidR="008B65E8">
        <w:t>ASCADA</w:t>
      </w:r>
      <w:r>
        <w:t xml:space="preserve">y Actualización en CASCADA. </w:t>
      </w:r>
    </w:p>
    <w:p w14:paraId="4A773BCB" w14:textId="77777777" w:rsidR="005B17BB" w:rsidRDefault="005B17BB">
      <w:pPr>
        <w:spacing w:line="240" w:lineRule="auto"/>
        <w:jc w:val="left"/>
      </w:pPr>
      <w:r>
        <w:br w:type="page"/>
      </w:r>
    </w:p>
    <w:p w14:paraId="5B3DA599" w14:textId="77777777" w:rsidR="005B17BB" w:rsidRDefault="005B17BB" w:rsidP="005B17BB">
      <w:pPr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3DCDBD0E" wp14:editId="18DA9928">
            <wp:extent cx="5396230" cy="2489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2498F" wp14:editId="453CA500">
            <wp:extent cx="5396230" cy="4355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CA07" w14:textId="77777777" w:rsidR="005B17BB" w:rsidRDefault="005B17BB">
      <w:pPr>
        <w:spacing w:line="240" w:lineRule="auto"/>
        <w:jc w:val="left"/>
      </w:pPr>
      <w:r>
        <w:br w:type="page"/>
      </w:r>
    </w:p>
    <w:p w14:paraId="0A815A85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lastRenderedPageBreak/>
        <w:t xml:space="preserve">¿Cuál de las siguientes afirmaciones es cierta? </w:t>
      </w:r>
    </w:p>
    <w:p w14:paraId="1F7A49FB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Al borrar una casa rural se borraría todas las demás casas rurales de la misma población.</w:t>
      </w:r>
    </w:p>
    <w:p w14:paraId="3174D55C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se puede borrar una casa rural si existe otra casa rural en la misma población.</w:t>
      </w:r>
    </w:p>
    <w:p w14:paraId="6A2A069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6038F6">
        <w:rPr>
          <w:highlight w:val="yellow"/>
        </w:rPr>
        <w:t>Solamente se puede borrar una población si en ella no hay casas rurales.</w:t>
      </w:r>
    </w:p>
    <w:p w14:paraId="694B6C00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 xml:space="preserve">Todas las poblaciones tienen al menos una casa rural. </w:t>
      </w:r>
    </w:p>
    <w:p w14:paraId="0D7B2F18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49CA5F32" w14:textId="77777777" w:rsidR="005B17BB" w:rsidRDefault="005B17BB" w:rsidP="005B17BB">
      <w:pPr>
        <w:pStyle w:val="Prrafodelista"/>
        <w:numPr>
          <w:ilvl w:val="0"/>
          <w:numId w:val="11"/>
        </w:numPr>
        <w:jc w:val="left"/>
      </w:pPr>
      <w:r>
        <w:t>Sobre el esquema de la base de datos, ¿cuál de las siguientes afirmaciones es falsa?</w:t>
      </w:r>
    </w:p>
    <w:p w14:paraId="73B2D2D5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No puede haber opiniones sobre casas rurales en las que no haya estado nadie.</w:t>
      </w:r>
    </w:p>
    <w:p w14:paraId="2E4F3522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>
        <w:t>Para toda casa rural tiene que saberse la población en la que está.</w:t>
      </w:r>
    </w:p>
    <w:p w14:paraId="2FB627A7" w14:textId="77777777" w:rsidR="005B17BB" w:rsidRPr="00776819" w:rsidRDefault="005B17BB" w:rsidP="005B17BB">
      <w:pPr>
        <w:pStyle w:val="Prrafodelista"/>
        <w:numPr>
          <w:ilvl w:val="1"/>
          <w:numId w:val="11"/>
        </w:numPr>
        <w:jc w:val="left"/>
      </w:pPr>
      <w:r w:rsidRPr="00776819">
        <w:t>Puede haber casas rurales en las que no haya estado ningún usuario.</w:t>
      </w:r>
    </w:p>
    <w:p w14:paraId="7A1C0463" w14:textId="77777777" w:rsidR="005B17BB" w:rsidRDefault="005B17BB" w:rsidP="005B17BB">
      <w:pPr>
        <w:pStyle w:val="Prrafodelista"/>
        <w:numPr>
          <w:ilvl w:val="1"/>
          <w:numId w:val="11"/>
        </w:numPr>
        <w:jc w:val="left"/>
      </w:pPr>
      <w:r w:rsidRPr="004022E9">
        <w:rPr>
          <w:highlight w:val="yellow"/>
        </w:rPr>
        <w:t>Una opinión sobre una casa rural siempre es realizada por alguno de los usuarios que han estado en la casa.</w:t>
      </w:r>
      <w:r>
        <w:t xml:space="preserve"> </w:t>
      </w:r>
    </w:p>
    <w:p w14:paraId="1FE13830" w14:textId="0E3A9D6E" w:rsidR="007D18F5" w:rsidRDefault="005B17BB" w:rsidP="007D18F5">
      <w:pPr>
        <w:pStyle w:val="Prrafodelista"/>
        <w:numPr>
          <w:ilvl w:val="1"/>
          <w:numId w:val="11"/>
        </w:numPr>
        <w:jc w:val="left"/>
      </w:pPr>
      <w:r>
        <w:t>¿Cuál sería el estado final de las tablas Ha_estado y Opinión después de ejecutar la instrucción</w:t>
      </w:r>
      <w:r w:rsidR="007D18F5">
        <w:br/>
      </w:r>
      <w:r w:rsidRPr="005B17BB">
        <w:rPr>
          <w:i/>
        </w:rPr>
        <w:t>DELETE FROM Ha_estado WHERE dni&lt;&gt;2</w:t>
      </w:r>
      <w:r w:rsidR="007D18F5">
        <w:br/>
      </w:r>
      <w:r>
        <w:t xml:space="preserve">sobre la base de datos? </w:t>
      </w:r>
    </w:p>
    <w:p w14:paraId="79B638E2" w14:textId="33598278" w:rsidR="00096E27" w:rsidRDefault="00096E27" w:rsidP="00096E27">
      <w:pPr>
        <w:pStyle w:val="Prrafodelista"/>
        <w:ind w:left="1440"/>
        <w:jc w:val="left"/>
      </w:pPr>
      <w:r>
        <w:t>Se borrarán todos los registros de las tablas de las personas que no tengan dni = 2.</w:t>
      </w:r>
    </w:p>
    <w:p w14:paraId="1E354469" w14:textId="77777777" w:rsidR="005B17BB" w:rsidRDefault="007D18F5" w:rsidP="007D18F5">
      <w:pPr>
        <w:spacing w:line="240" w:lineRule="auto"/>
        <w:jc w:val="left"/>
      </w:pPr>
      <w:r>
        <w:br w:type="page"/>
      </w:r>
    </w:p>
    <w:p w14:paraId="7C8E21BE" w14:textId="77777777" w:rsidR="005B17BB" w:rsidRDefault="005B17BB" w:rsidP="005B17BB">
      <w:pPr>
        <w:ind w:firstLine="709"/>
        <w:jc w:val="left"/>
      </w:pPr>
      <w:r>
        <w:lastRenderedPageBreak/>
        <w:t xml:space="preserve">Realiza las siguientes consultas SQL: </w:t>
      </w:r>
    </w:p>
    <w:p w14:paraId="73B17FAA" w14:textId="77777777" w:rsidR="005B17BB" w:rsidRDefault="005B17BB" w:rsidP="005B17BB">
      <w:pPr>
        <w:ind w:firstLine="709"/>
        <w:jc w:val="left"/>
      </w:pPr>
      <w:r>
        <w:t xml:space="preserve"> </w:t>
      </w:r>
    </w:p>
    <w:p w14:paraId="7B7B9085" w14:textId="1A4A666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no tienen ninguna casa rural con nota media inferior a 5. </w:t>
      </w:r>
    </w:p>
    <w:p w14:paraId="72B45C76" w14:textId="77777777" w:rsidR="00096E27" w:rsidRPr="00081CC2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81C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081C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cod_pob</w:t>
      </w:r>
      <w:r w:rsidRPr="00081CC2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0C4C1155" w14:textId="77777777" w:rsidR="00096E27" w:rsidRPr="00081CC2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81C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081C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81CC2">
        <w:rPr>
          <w:rFonts w:ascii="Courier New" w:hAnsi="Courier New" w:cs="Courier New"/>
          <w:color w:val="808000"/>
          <w:sz w:val="20"/>
          <w:szCs w:val="20"/>
          <w:lang w:val="es-ES"/>
        </w:rPr>
        <w:t>poblaciones</w:t>
      </w:r>
    </w:p>
    <w:p w14:paraId="5D41A419" w14:textId="77777777" w:rsidR="00096E27" w:rsidRPr="00096E27" w:rsidRDefault="00096E27" w:rsidP="00096E2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cod_pob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9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6E27">
        <w:rPr>
          <w:rFonts w:ascii="Courier New" w:hAnsi="Courier New" w:cs="Courier New"/>
          <w:color w:val="808000"/>
          <w:sz w:val="20"/>
          <w:szCs w:val="20"/>
          <w:lang w:val="en-US"/>
        </w:rPr>
        <w:t>nota_media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96E27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096E2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3468529" w14:textId="77777777" w:rsidR="00096E27" w:rsidRPr="00096E27" w:rsidRDefault="00096E27" w:rsidP="00096E27">
      <w:pPr>
        <w:pStyle w:val="Prrafodelista"/>
        <w:jc w:val="left"/>
        <w:rPr>
          <w:lang w:val="en-US"/>
        </w:rPr>
      </w:pPr>
    </w:p>
    <w:p w14:paraId="4E643095" w14:textId="2ACF7857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han opinado sobre alguna casa rural de más de tres habitaciones dando una nota mayor de 5. </w:t>
      </w:r>
    </w:p>
    <w:p w14:paraId="47A9BE0E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55ECFF5E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</w:p>
    <w:p w14:paraId="000DA2A7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</w:p>
    <w:p w14:paraId="26258A8E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1778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opinion</w:t>
      </w:r>
    </w:p>
    <w:p w14:paraId="094131AC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1429" w:firstLine="69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nota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51B4A8F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1429"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cod_casa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cod_cas</w:t>
      </w:r>
    </w:p>
    <w:p w14:paraId="230816D5" w14:textId="77777777" w:rsidR="00081CC2" w:rsidRPr="00EA5E2F" w:rsidRDefault="00081CC2" w:rsidP="00EA5E2F">
      <w:pPr>
        <w:autoSpaceDE w:val="0"/>
        <w:autoSpaceDN w:val="0"/>
        <w:adjustRightInd w:val="0"/>
        <w:spacing w:line="240" w:lineRule="auto"/>
        <w:ind w:left="3545"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casa_rural</w:t>
      </w:r>
    </w:p>
    <w:p w14:paraId="0860BCC7" w14:textId="13BAC0B9" w:rsidR="00081CC2" w:rsidRPr="00EA5E2F" w:rsidRDefault="00EA5E2F" w:rsidP="00EA5E2F">
      <w:pPr>
        <w:autoSpaceDE w:val="0"/>
        <w:autoSpaceDN w:val="0"/>
        <w:adjustRightInd w:val="0"/>
        <w:spacing w:line="240" w:lineRule="auto"/>
        <w:ind w:left="3545"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E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808000"/>
          <w:sz w:val="20"/>
          <w:szCs w:val="20"/>
          <w:lang w:val="en-US"/>
        </w:rPr>
        <w:t>habitaciones</w:t>
      </w:r>
      <w:r w:rsidR="00081CC2"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081CC2" w:rsidRPr="00EA5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1CC2" w:rsidRPr="00EA5E2F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="00081CC2" w:rsidRPr="00EA5E2F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74487200" w14:textId="77777777" w:rsidR="00096E27" w:rsidRDefault="00096E27" w:rsidP="00EA5E2F">
      <w:pPr>
        <w:pStyle w:val="Prrafodelista"/>
        <w:jc w:val="left"/>
      </w:pPr>
    </w:p>
    <w:p w14:paraId="74A89E1D" w14:textId="2A0805A4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dni y el nombre de los usuarios que más veces han estado en una casa rural. </w:t>
      </w:r>
    </w:p>
    <w:p w14:paraId="10CD30A2" w14:textId="77777777" w:rsidR="00096E27" w:rsidRDefault="00096E27" w:rsidP="00096E27">
      <w:pPr>
        <w:pStyle w:val="Prrafodelista"/>
        <w:jc w:val="left"/>
      </w:pPr>
      <w:bookmarkStart w:id="0" w:name="_GoBack"/>
      <w:bookmarkEnd w:id="0"/>
    </w:p>
    <w:p w14:paraId="03C6C483" w14:textId="1C49BE40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Obtener, para todas las poblaciones que hay en la BDA, el código y el nombre de la población, y cuántas casas rurales tiene. </w:t>
      </w:r>
    </w:p>
    <w:p w14:paraId="54144E2D" w14:textId="77777777" w:rsidR="00096E27" w:rsidRDefault="00096E27" w:rsidP="00096E27">
      <w:pPr>
        <w:pStyle w:val="Prrafodelista"/>
        <w:jc w:val="left"/>
      </w:pPr>
    </w:p>
    <w:p w14:paraId="7B6D805F" w14:textId="3A9BC6CA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Suponiendo que hay opiniones sobre todas las casas rurales, obtener el código y el número de habitaciones de las casas rurales que sólo tienen opiniones con nota igual o superior a 5. </w:t>
      </w:r>
    </w:p>
    <w:p w14:paraId="0525F58C" w14:textId="77777777" w:rsidR="00096E27" w:rsidRDefault="00096E27" w:rsidP="00096E27">
      <w:pPr>
        <w:pStyle w:val="Prrafodelista"/>
        <w:jc w:val="left"/>
      </w:pPr>
    </w:p>
    <w:p w14:paraId="32E2B1DA" w14:textId="0BEF0552" w:rsidR="005B17BB" w:rsidRDefault="005B17BB" w:rsidP="007D18F5">
      <w:pPr>
        <w:pStyle w:val="Prrafodelista"/>
        <w:numPr>
          <w:ilvl w:val="0"/>
          <w:numId w:val="11"/>
        </w:numPr>
        <w:jc w:val="left"/>
      </w:pPr>
      <w:r>
        <w:t xml:space="preserve">Obtener el código y el nombre de las poblaciones que más casas rurales tienen. </w:t>
      </w:r>
    </w:p>
    <w:p w14:paraId="6BABD874" w14:textId="77777777" w:rsidR="00096E27" w:rsidRDefault="00096E27" w:rsidP="00096E27">
      <w:pPr>
        <w:pStyle w:val="Prrafodelista"/>
        <w:jc w:val="left"/>
      </w:pPr>
    </w:p>
    <w:sectPr w:rsidR="00096E27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097D" w14:textId="77777777" w:rsidR="00E11C0A" w:rsidRDefault="00E11C0A" w:rsidP="00822617">
      <w:pPr>
        <w:spacing w:line="240" w:lineRule="auto"/>
      </w:pPr>
      <w:r>
        <w:separator/>
      </w:r>
    </w:p>
  </w:endnote>
  <w:endnote w:type="continuationSeparator" w:id="0">
    <w:p w14:paraId="5DB542F1" w14:textId="77777777" w:rsidR="00E11C0A" w:rsidRDefault="00E11C0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024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91FE" w14:textId="77777777" w:rsidR="00E11C0A" w:rsidRDefault="00E11C0A" w:rsidP="00822617">
      <w:pPr>
        <w:spacing w:line="240" w:lineRule="auto"/>
      </w:pPr>
      <w:r>
        <w:separator/>
      </w:r>
    </w:p>
  </w:footnote>
  <w:footnote w:type="continuationSeparator" w:id="0">
    <w:p w14:paraId="0F3110B4" w14:textId="77777777" w:rsidR="00E11C0A" w:rsidRDefault="00E11C0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517E4969" w14:textId="77777777" w:rsidTr="00411066">
      <w:tc>
        <w:tcPr>
          <w:tcW w:w="2829" w:type="dxa"/>
          <w:vMerge w:val="restart"/>
        </w:tcPr>
        <w:p w14:paraId="59B8EC1D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BCD6C22" wp14:editId="22BA2E1E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46F9E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5B17BB">
            <w:rPr>
              <w:b/>
              <w:sz w:val="21"/>
              <w:szCs w:val="21"/>
            </w:rPr>
            <w:t xml:space="preserve">  1º DAW</w:t>
          </w:r>
        </w:p>
      </w:tc>
      <w:tc>
        <w:tcPr>
          <w:tcW w:w="2830" w:type="dxa"/>
        </w:tcPr>
        <w:p w14:paraId="0BEE56A2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5B17BB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56D9638C" w14:textId="77777777" w:rsidTr="00411066">
      <w:tc>
        <w:tcPr>
          <w:tcW w:w="2829" w:type="dxa"/>
          <w:vMerge/>
        </w:tcPr>
        <w:p w14:paraId="74D322B3" w14:textId="77777777" w:rsidR="00411066" w:rsidRDefault="00411066" w:rsidP="00411066"/>
      </w:tc>
      <w:tc>
        <w:tcPr>
          <w:tcW w:w="5659" w:type="dxa"/>
          <w:gridSpan w:val="2"/>
        </w:tcPr>
        <w:p w14:paraId="62E719E5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5B17BB">
            <w:rPr>
              <w:b/>
              <w:sz w:val="21"/>
              <w:szCs w:val="21"/>
            </w:rPr>
            <w:t xml:space="preserve"> 5</w:t>
          </w:r>
        </w:p>
      </w:tc>
    </w:tr>
    <w:tr w:rsidR="00411066" w14:paraId="04563BF2" w14:textId="77777777" w:rsidTr="00411066">
      <w:tc>
        <w:tcPr>
          <w:tcW w:w="2829" w:type="dxa"/>
          <w:vMerge/>
        </w:tcPr>
        <w:p w14:paraId="6CCCC746" w14:textId="77777777" w:rsidR="00411066" w:rsidRDefault="00411066" w:rsidP="00411066"/>
      </w:tc>
      <w:tc>
        <w:tcPr>
          <w:tcW w:w="5659" w:type="dxa"/>
          <w:gridSpan w:val="2"/>
        </w:tcPr>
        <w:p w14:paraId="0705CB55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5B17BB">
            <w:rPr>
              <w:b/>
              <w:sz w:val="21"/>
              <w:szCs w:val="21"/>
            </w:rPr>
            <w:t xml:space="preserve"> 10</w:t>
          </w:r>
        </w:p>
      </w:tc>
    </w:tr>
    <w:tr w:rsidR="00411066" w14:paraId="36F0E285" w14:textId="77777777" w:rsidTr="00D90991">
      <w:trPr>
        <w:trHeight w:val="288"/>
      </w:trPr>
      <w:tc>
        <w:tcPr>
          <w:tcW w:w="2829" w:type="dxa"/>
          <w:vMerge/>
        </w:tcPr>
        <w:p w14:paraId="7B467200" w14:textId="77777777" w:rsidR="00411066" w:rsidRDefault="00411066" w:rsidP="00411066"/>
      </w:tc>
      <w:tc>
        <w:tcPr>
          <w:tcW w:w="5659" w:type="dxa"/>
          <w:gridSpan w:val="2"/>
        </w:tcPr>
        <w:p w14:paraId="589067F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5B17BB">
            <w:rPr>
              <w:b/>
              <w:sz w:val="21"/>
              <w:szCs w:val="21"/>
            </w:rPr>
            <w:t xml:space="preserve"> </w:t>
          </w:r>
        </w:p>
      </w:tc>
    </w:tr>
  </w:tbl>
  <w:p w14:paraId="522ECAD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1EC0"/>
    <w:multiLevelType w:val="hybridMultilevel"/>
    <w:tmpl w:val="C5C22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80030F"/>
    <w:multiLevelType w:val="hybridMultilevel"/>
    <w:tmpl w:val="EFC26C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B"/>
    <w:rsid w:val="00081CC2"/>
    <w:rsid w:val="00096E27"/>
    <w:rsid w:val="00182BF8"/>
    <w:rsid w:val="001E3BA6"/>
    <w:rsid w:val="00216761"/>
    <w:rsid w:val="00225BF4"/>
    <w:rsid w:val="002D51EC"/>
    <w:rsid w:val="004022E9"/>
    <w:rsid w:val="00411066"/>
    <w:rsid w:val="004F260F"/>
    <w:rsid w:val="00567F62"/>
    <w:rsid w:val="005B17BB"/>
    <w:rsid w:val="006038F6"/>
    <w:rsid w:val="006A1625"/>
    <w:rsid w:val="00776819"/>
    <w:rsid w:val="007B6391"/>
    <w:rsid w:val="007D18F5"/>
    <w:rsid w:val="00822617"/>
    <w:rsid w:val="008B65E8"/>
    <w:rsid w:val="009960C3"/>
    <w:rsid w:val="00BB352C"/>
    <w:rsid w:val="00BC5541"/>
    <w:rsid w:val="00CC17D4"/>
    <w:rsid w:val="00D6594A"/>
    <w:rsid w:val="00D90991"/>
    <w:rsid w:val="00E11C0A"/>
    <w:rsid w:val="00E74ADC"/>
    <w:rsid w:val="00EA5E2F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59476"/>
  <w15:chartTrackingRefBased/>
  <w15:docId w15:val="{29956D92-DFF3-4E7B-9DDA-AD2029AA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160</TotalTime>
  <Pages>4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9</cp:revision>
  <dcterms:created xsi:type="dcterms:W3CDTF">2018-02-20T04:57:00Z</dcterms:created>
  <dcterms:modified xsi:type="dcterms:W3CDTF">2018-02-26T08:07:00Z</dcterms:modified>
</cp:coreProperties>
</file>