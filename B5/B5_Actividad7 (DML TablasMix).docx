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7F6A" w14:textId="77777777" w:rsidR="00F3059F" w:rsidRPr="00A71233" w:rsidRDefault="00A71233" w:rsidP="00A71233">
      <w:pPr>
        <w:jc w:val="center"/>
        <w:rPr>
          <w:b/>
          <w:color w:val="FF0000"/>
          <w:sz w:val="40"/>
        </w:rPr>
      </w:pPr>
      <w:r w:rsidRPr="00A71233">
        <w:rPr>
          <w:b/>
          <w:color w:val="FF0000"/>
          <w:sz w:val="40"/>
        </w:rPr>
        <w:t>PRÁCTICA CONSULTAS SQL: TABLAS MIX</w:t>
      </w:r>
    </w:p>
    <w:p w14:paraId="53AEC785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Personas</w:t>
      </w:r>
    </w:p>
    <w:p w14:paraId="73291420" w14:textId="2DFEB414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nombre de las personas que sean rubias y altas. </w:t>
      </w:r>
    </w:p>
    <w:p w14:paraId="46DBB8B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7649063C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6A8124E1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1F4F4161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09F61587" w14:textId="40B9C0A8" w:rsidR="00A71233" w:rsidRDefault="00A71233" w:rsidP="00A71233">
      <w:pPr>
        <w:pStyle w:val="Prrafodelista"/>
        <w:numPr>
          <w:ilvl w:val="0"/>
          <w:numId w:val="11"/>
        </w:numPr>
      </w:pPr>
      <w:r>
        <w:t>Consulta que muestre las personas que sean rubias, no sean altas y lleve</w:t>
      </w:r>
      <w:r w:rsidR="00321C65">
        <w:t>n</w:t>
      </w:r>
      <w:r>
        <w:t xml:space="preserve"> gafas. </w:t>
      </w:r>
    </w:p>
    <w:p w14:paraId="75F229EF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663FA1B8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322BFF43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ALTA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GAFAS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</w:p>
    <w:p w14:paraId="3120B50A" w14:textId="77777777" w:rsidR="004238BA" w:rsidRPr="004238BA" w:rsidRDefault="004238BA" w:rsidP="004238BA">
      <w:pPr>
        <w:pStyle w:val="Prrafodelista"/>
        <w:rPr>
          <w:lang w:val="en-US"/>
        </w:rPr>
      </w:pPr>
    </w:p>
    <w:p w14:paraId="40A47FEF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Empleados</w:t>
      </w:r>
    </w:p>
    <w:p w14:paraId="01CCCDE4" w14:textId="5D61199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Mostar los empleados cuyo identificador sea 1,2 o 4. </w:t>
      </w:r>
    </w:p>
    <w:p w14:paraId="3E78F1E9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</w:p>
    <w:p w14:paraId="40E53F80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38BA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5C1F2C2" w14:textId="77777777" w:rsidR="004238BA" w:rsidRPr="004238BA" w:rsidRDefault="004238BA" w:rsidP="004238B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238B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4238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238BA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4238B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1FF9B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2903640B" w14:textId="05DF47D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salario medio de los empleados (sin usar la función AVG). Luego repite la consulta usando la función AVG. </w:t>
      </w:r>
    </w:p>
    <w:p w14:paraId="5E756335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1D9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F1D9D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EF1D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6BC16B" w14:textId="77777777" w:rsidR="00EF1D9D" w:rsidRPr="00EF1D9D" w:rsidRDefault="00EF1D9D" w:rsidP="00EF1D9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F1D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F1D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D9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EB37784" w14:textId="4073D3C7" w:rsidR="004238BA" w:rsidRDefault="004238BA" w:rsidP="004238BA">
      <w:pPr>
        <w:pStyle w:val="Prrafodelista"/>
      </w:pPr>
    </w:p>
    <w:p w14:paraId="04419707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4BA6DB" w14:textId="77777777" w:rsidR="00EF1D9D" w:rsidRDefault="00EF1D9D" w:rsidP="00EF1D9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3690577B" w14:textId="77777777" w:rsidR="00EF1D9D" w:rsidRDefault="00EF1D9D" w:rsidP="004238BA">
      <w:pPr>
        <w:pStyle w:val="Prrafodelista"/>
      </w:pPr>
    </w:p>
    <w:p w14:paraId="0221C707" w14:textId="3C62F2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Mostrar el total de empleados ordenados por sexo. </w:t>
      </w:r>
    </w:p>
    <w:p w14:paraId="65B81292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ID_EMPLEADO</w:t>
      </w:r>
      <w:r w:rsidRPr="0095460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1AD5669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54604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51D8DF26" w14:textId="77777777" w:rsidR="00954604" w:rsidRPr="00954604" w:rsidRDefault="00954604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54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4604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3B033A45" w14:textId="77777777" w:rsidR="004238BA" w:rsidRPr="00954604" w:rsidRDefault="004238BA" w:rsidP="0095460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64DD1788" w14:textId="26077B9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¿Qué valores hay en el campo sexo? </w:t>
      </w:r>
    </w:p>
    <w:p w14:paraId="67A52ADD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466A4C8E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C5791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7707CF7B" w14:textId="77777777" w:rsidR="001C5791" w:rsidRPr="001C5791" w:rsidRDefault="001C5791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C57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C5791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081C2FD0" w14:textId="77777777" w:rsidR="004238BA" w:rsidRPr="001C5791" w:rsidRDefault="004238BA" w:rsidP="001C579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0DC9AE5" w14:textId="67184FC7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Obtener una lista ordenada de los empleados ordenada por salarios de mayor a menor. Mostrar únicamente el nombre, apellidos y salario. </w:t>
      </w:r>
    </w:p>
    <w:p w14:paraId="654A4F80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gramEnd"/>
      <w:r w:rsidRPr="002A5EC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14:paraId="6ED8D5C9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from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0F8E7CA1" w14:textId="77777777" w:rsidR="002A5ECD" w:rsidRPr="002A5ECD" w:rsidRDefault="002A5ECD" w:rsidP="002A5EC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5E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2A5E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5E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14:paraId="2AB96940" w14:textId="77777777" w:rsidR="004238BA" w:rsidRDefault="004238BA" w:rsidP="004238BA">
      <w:pPr>
        <w:pStyle w:val="Prrafodelista"/>
      </w:pPr>
    </w:p>
    <w:p w14:paraId="7A2F0F8A" w14:textId="7AC66230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Selecciona los empleados cuyo apellido contenga “AR”. </w:t>
      </w:r>
    </w:p>
    <w:p w14:paraId="23B32EE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14:paraId="2C1C2C24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FD62616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"%</w:t>
      </w:r>
      <w:proofErr w:type="spell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ar</w:t>
      </w:r>
      <w:proofErr w:type="spellEnd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%"</w:t>
      </w:r>
    </w:p>
    <w:p w14:paraId="27B1B277" w14:textId="77777777" w:rsidR="004238BA" w:rsidRPr="00883D7A" w:rsidRDefault="004238BA" w:rsidP="004238BA">
      <w:pPr>
        <w:pStyle w:val="Prrafodelista"/>
        <w:rPr>
          <w:lang w:val="en-US"/>
        </w:rPr>
      </w:pPr>
    </w:p>
    <w:p w14:paraId="7A7424DB" w14:textId="77777777" w:rsidR="00A71233" w:rsidRPr="00A71233" w:rsidRDefault="00A71233" w:rsidP="00A71233">
      <w:pPr>
        <w:jc w:val="center"/>
        <w:rPr>
          <w:color w:val="FF0000"/>
        </w:rPr>
      </w:pPr>
      <w:r w:rsidRPr="00A71233">
        <w:rPr>
          <w:color w:val="FF0000"/>
        </w:rPr>
        <w:t>Tabla Mascotas</w:t>
      </w:r>
    </w:p>
    <w:p w14:paraId="54B6CBFC" w14:textId="6B140B5B" w:rsidR="00A71233" w:rsidRDefault="00A71233" w:rsidP="00A71233">
      <w:pPr>
        <w:pStyle w:val="Prrafodelista"/>
        <w:numPr>
          <w:ilvl w:val="0"/>
          <w:numId w:val="11"/>
        </w:numPr>
      </w:pPr>
      <w:r>
        <w:t>¿Cuántos perros de cada sexo hay en total actualmente?</w:t>
      </w:r>
    </w:p>
    <w:p w14:paraId="0A5D4BC1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62F46D9" w14:textId="154472EC" w:rsidR="00865CD5" w:rsidRDefault="00D21FBF" w:rsidP="009F3F6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  <w:r w:rsidR="00865CD5" w:rsidRPr="00865CD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82FD91F" w14:textId="17F80A48" w:rsidR="00D21FBF" w:rsidRPr="009F3F69" w:rsidRDefault="00865CD5" w:rsidP="009F3F6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"p"</w:t>
      </w:r>
    </w:p>
    <w:p w14:paraId="1EA941F8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7B049B4A" w14:textId="77777777" w:rsidR="004238BA" w:rsidRDefault="004238BA" w:rsidP="004238BA">
      <w:pPr>
        <w:pStyle w:val="Prrafodelista"/>
      </w:pPr>
    </w:p>
    <w:p w14:paraId="03BC6814" w14:textId="38515B3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contienen cada ubicación? </w:t>
      </w:r>
    </w:p>
    <w:p w14:paraId="44B098E9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5E6F79D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48B61B2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UBICACION</w:t>
      </w:r>
    </w:p>
    <w:p w14:paraId="24264439" w14:textId="77777777" w:rsidR="004238BA" w:rsidRDefault="004238BA" w:rsidP="004238BA">
      <w:pPr>
        <w:pStyle w:val="Prrafodelista"/>
      </w:pPr>
    </w:p>
    <w:p w14:paraId="6DF17F76" w14:textId="568E2DEF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ejemplares de cada especie, y dentro de cada especie de cada sexo hay actualmente en el centro? </w:t>
      </w:r>
    </w:p>
    <w:p w14:paraId="4AA6867E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ID_MASCOTA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18273BA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FBF">
        <w:rPr>
          <w:rFonts w:ascii="Courier New" w:hAnsi="Courier New" w:cs="Courier New"/>
          <w:color w:val="FF00FF"/>
          <w:sz w:val="20"/>
          <w:szCs w:val="20"/>
          <w:lang w:val="en-US"/>
        </w:rPr>
        <w:t>mascotas</w:t>
      </w:r>
      <w:proofErr w:type="spellEnd"/>
    </w:p>
    <w:p w14:paraId="349E8C40" w14:textId="77777777" w:rsidR="00D21FBF" w:rsidRPr="00D21FBF" w:rsidRDefault="00D21FBF" w:rsidP="00D21FBF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1FB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21F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ESPECIE</w:t>
      </w:r>
      <w:r w:rsidRPr="00D21FBF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1FBF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proofErr w:type="gramEnd"/>
    </w:p>
    <w:p w14:paraId="27851A5E" w14:textId="77777777" w:rsidR="004238BA" w:rsidRDefault="004238BA" w:rsidP="004238BA">
      <w:pPr>
        <w:pStyle w:val="Prrafodelista"/>
      </w:pPr>
    </w:p>
    <w:p w14:paraId="7BAE18AF" w14:textId="77777777" w:rsidR="004238BA" w:rsidRDefault="00A71233" w:rsidP="00A71233">
      <w:pPr>
        <w:pStyle w:val="Prrafodelista"/>
        <w:numPr>
          <w:ilvl w:val="0"/>
          <w:numId w:val="11"/>
        </w:numPr>
      </w:pPr>
      <w:r>
        <w:t>Obtener un listado de los perros que han pasado por el centro, primero las bajas</w:t>
      </w:r>
      <w:r w:rsidR="00321C65">
        <w:t xml:space="preserve"> </w:t>
      </w:r>
      <w:r>
        <w:t xml:space="preserve">y luego las altas </w:t>
      </w:r>
      <w:r w:rsidR="00321C65">
        <w:t xml:space="preserve">(campo estado) </w:t>
      </w:r>
      <w:r>
        <w:t xml:space="preserve">y en segundo lugar que esté ordenado por el nombre. </w:t>
      </w:r>
    </w:p>
    <w:p w14:paraId="45731BFB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</w:p>
    <w:p w14:paraId="6C054FE9" w14:textId="77777777" w:rsidR="00707CC1" w:rsidRPr="00883D7A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883D7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83D7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83D7A">
        <w:rPr>
          <w:rFonts w:ascii="Courier New" w:hAnsi="Courier New" w:cs="Courier New"/>
          <w:color w:val="FF00FF"/>
          <w:sz w:val="20"/>
          <w:szCs w:val="20"/>
          <w:lang w:val="es-ES"/>
        </w:rPr>
        <w:t>mascotas</w:t>
      </w:r>
    </w:p>
    <w:p w14:paraId="22D794C8" w14:textId="77777777" w:rsidR="00707CC1" w:rsidRPr="00707CC1" w:rsidRDefault="00707CC1" w:rsidP="00707C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</w:pP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order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estado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desc</w:t>
      </w:r>
      <w:proofErr w:type="spellEnd"/>
      <w:r w:rsidRPr="00707CC1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707CC1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707CC1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707CC1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asc</w:t>
      </w:r>
      <w:proofErr w:type="spellEnd"/>
    </w:p>
    <w:p w14:paraId="5D22413D" w14:textId="77777777" w:rsidR="00A71233" w:rsidRDefault="00A71233" w:rsidP="007A5987"/>
    <w:p w14:paraId="062DADF6" w14:textId="77777777" w:rsidR="00A71233" w:rsidRPr="00A71233" w:rsidRDefault="00A71233" w:rsidP="00A71233">
      <w:pPr>
        <w:pStyle w:val="Prrafodelista"/>
        <w:jc w:val="center"/>
        <w:rPr>
          <w:color w:val="FF0000"/>
        </w:rPr>
      </w:pPr>
      <w:r w:rsidRPr="00A71233">
        <w:rPr>
          <w:color w:val="FF0000"/>
        </w:rPr>
        <w:t>Tablas Cursos, Profesores y Alumnos</w:t>
      </w:r>
    </w:p>
    <w:p w14:paraId="21775FF4" w14:textId="053F1E1C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un listado del título del curso y el nombre y apellidos del profesor que imparte dicho curso. Se debería mostrar la siguiente cadena: “Curso de XXX impartido por el profesor XXX”. El resultado se mostrará en una única columna. </w:t>
      </w:r>
    </w:p>
    <w:p w14:paraId="49F3F2CE" w14:textId="77777777" w:rsidR="00400700" w:rsidRPr="00400700" w:rsidRDefault="00400700" w:rsidP="0040070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lastRenderedPageBreak/>
        <w:t>select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concat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 xml:space="preserve">"Curso de </w:t>
      </w:r>
      <w:proofErr w:type="gram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proofErr w:type="gram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impartido por el profesor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" "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proofErr w:type="spellEnd"/>
      <w:r w:rsidRPr="00400700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40070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00700">
        <w:rPr>
          <w:rFonts w:ascii="Courier New" w:hAnsi="Courier New" w:cs="Courier New"/>
          <w:color w:val="808000"/>
          <w:sz w:val="20"/>
          <w:szCs w:val="20"/>
          <w:lang w:val="es-ES"/>
        </w:rPr>
        <w:t>Cursos_impartidos</w:t>
      </w:r>
      <w:proofErr w:type="spellEnd"/>
    </w:p>
    <w:p w14:paraId="6B8ADC8E" w14:textId="259B9E22" w:rsidR="003D7214" w:rsidRDefault="00400700" w:rsidP="003D7214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007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007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070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  <w:r w:rsidR="003D7214" w:rsidRPr="003D721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93C33CA" w14:textId="77777777" w:rsidR="003D7214" w:rsidRDefault="003D7214" w:rsidP="003D7214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6172BEFC" w14:textId="77777777" w:rsidR="004238BA" w:rsidRDefault="004238BA" w:rsidP="007A5987"/>
    <w:p w14:paraId="7BA8E635" w14:textId="6ECD4C6B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los cursos en que se ha matriculado el alumno con identificador 1.</w:t>
      </w:r>
    </w:p>
    <w:p w14:paraId="026991F0" w14:textId="7777777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75B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5BF8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2710580A" w14:textId="7777777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</w:p>
    <w:p w14:paraId="390E45C9" w14:textId="7777777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2B09CB3C" w14:textId="5A082167" w:rsidR="00975BF8" w:rsidRPr="00975BF8" w:rsidRDefault="00975BF8" w:rsidP="00975BF8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975BF8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975BF8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975BF8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975BF8">
        <w:rPr>
          <w:rFonts w:ascii="Courier New" w:hAnsi="Courier New" w:cs="Courier New"/>
          <w:color w:val="808000"/>
          <w:sz w:val="20"/>
          <w:szCs w:val="20"/>
          <w:lang w:val="es-ES"/>
        </w:rPr>
        <w:t>"1"</w:t>
      </w:r>
    </w:p>
    <w:p w14:paraId="54F99111" w14:textId="77777777" w:rsidR="004238BA" w:rsidRPr="001B0F36" w:rsidRDefault="004238BA" w:rsidP="004238BA">
      <w:pPr>
        <w:pStyle w:val="Prrafodelista"/>
        <w:rPr>
          <w:lang w:val="es-ES"/>
        </w:rPr>
      </w:pPr>
    </w:p>
    <w:p w14:paraId="199485E7" w14:textId="3AD1B571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Modifica la consulta anterior para que devuelva el nombre y apellidos de los alumnos y los cursos en que se han matriculado, tales que el nombre de pila del alumno contenga una E. </w:t>
      </w:r>
    </w:p>
    <w:p w14:paraId="47FB66F6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</w:p>
    <w:p w14:paraId="12A9D671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</w:p>
    <w:p w14:paraId="1894762F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</w:p>
    <w:p w14:paraId="1286A758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and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52CE8C45" w14:textId="77777777" w:rsidR="00BB098D" w:rsidRPr="00BB098D" w:rsidRDefault="00BB098D" w:rsidP="00BB098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proofErr w:type="gram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 </w:t>
      </w:r>
      <w:proofErr w:type="spellStart"/>
      <w:r w:rsidRPr="00BB098D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proofErr w:type="gramEnd"/>
      <w:r w:rsidRPr="00BB098D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B098D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like</w:t>
      </w:r>
      <w:proofErr w:type="spellEnd"/>
      <w:r w:rsidRPr="00BB098D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B098D">
        <w:rPr>
          <w:rFonts w:ascii="Courier New" w:hAnsi="Courier New" w:cs="Courier New"/>
          <w:color w:val="808000"/>
          <w:sz w:val="20"/>
          <w:szCs w:val="20"/>
          <w:lang w:val="es-ES"/>
        </w:rPr>
        <w:t>"%e%"</w:t>
      </w:r>
    </w:p>
    <w:p w14:paraId="1A2A961B" w14:textId="77777777" w:rsidR="004238BA" w:rsidRPr="00883D7A" w:rsidRDefault="004238BA" w:rsidP="004238BA">
      <w:pPr>
        <w:pStyle w:val="Prrafodelista"/>
        <w:rPr>
          <w:lang w:val="es-ES"/>
        </w:rPr>
      </w:pPr>
    </w:p>
    <w:p w14:paraId="71E1B220" w14:textId="781DAF89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cursos imparte cada profesor?   </w:t>
      </w:r>
    </w:p>
    <w:p w14:paraId="0FFD58BC" w14:textId="796F117B" w:rsidR="006B2B9E" w:rsidRPr="00E70EFF" w:rsidRDefault="006B2B9E" w:rsidP="00E70EFF">
      <w:pPr>
        <w:autoSpaceDE w:val="0"/>
        <w:autoSpaceDN w:val="0"/>
        <w:adjustRightInd w:val="0"/>
        <w:spacing w:line="240" w:lineRule="auto"/>
        <w:ind w:left="993" w:hanging="284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E70EFF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E70EFF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E70EFF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E70EFF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gramEnd"/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E70EFF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E70EFF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  <w:proofErr w:type="spellEnd"/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="00E70EFF"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 xml:space="preserve"> </w:t>
      </w:r>
      <w:proofErr w:type="spellStart"/>
      <w:r w:rsidRPr="00E70EFF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E70EFF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E70EFF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E70EFF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0541D288" w14:textId="77777777" w:rsidR="006B2B9E" w:rsidRPr="006B2B9E" w:rsidRDefault="006B2B9E" w:rsidP="006B2B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6B2B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2B9E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2B9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2B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2B9E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</w:p>
    <w:p w14:paraId="493661A7" w14:textId="77777777" w:rsidR="006B2B9E" w:rsidRPr="006B2B9E" w:rsidRDefault="006B2B9E" w:rsidP="006B2B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B2B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2B9E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6B2B9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2B9E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2B9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2B9E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6B2B9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2B9E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464D30FD" w14:textId="77777777" w:rsidR="006B2B9E" w:rsidRPr="006B2B9E" w:rsidRDefault="006B2B9E" w:rsidP="006B2B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B2B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B2B9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B2B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2B9E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6B2B9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B2B9E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25E41A4D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7A7B7334" w14:textId="6E3CE5EA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¿Cuántos alumnos hay matriculados en cada uno de los cursos?   </w:t>
      </w:r>
    </w:p>
    <w:p w14:paraId="6CB7D272" w14:textId="77777777" w:rsidR="004579FE" w:rsidRPr="004579FE" w:rsidRDefault="004579FE" w:rsidP="004579F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4579FE">
        <w:rPr>
          <w:rFonts w:ascii="Courier New" w:hAnsi="Courier New" w:cs="Courier New"/>
          <w:color w:val="808000"/>
          <w:sz w:val="20"/>
          <w:szCs w:val="20"/>
          <w:lang w:val="es-ES"/>
        </w:rPr>
        <w:t>elect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579FE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proofErr w:type="spellEnd"/>
      <w:proofErr w:type="gramEnd"/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579F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proofErr w:type="spellEnd"/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579F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63114E62" w14:textId="77777777" w:rsidR="004579FE" w:rsidRPr="004579FE" w:rsidRDefault="004579FE" w:rsidP="004579F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4579F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right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</w:p>
    <w:p w14:paraId="29F8DFE4" w14:textId="77777777" w:rsidR="004579FE" w:rsidRPr="004579FE" w:rsidRDefault="004579FE" w:rsidP="004579F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579F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579F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579F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4BB202F2" w14:textId="77777777" w:rsidR="004579FE" w:rsidRPr="004579FE" w:rsidRDefault="004579FE" w:rsidP="004579F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4579F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group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by</w:t>
      </w:r>
      <w:proofErr w:type="spellEnd"/>
      <w:r w:rsidRPr="004579F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579F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4579F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579F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proofErr w:type="spellEnd"/>
    </w:p>
    <w:p w14:paraId="314D28A9" w14:textId="77777777" w:rsidR="004238BA" w:rsidRPr="00C714C0" w:rsidRDefault="004238BA" w:rsidP="004238BA">
      <w:pPr>
        <w:pStyle w:val="Prrafodelista"/>
        <w:rPr>
          <w:lang w:val="es-ES"/>
        </w:rPr>
      </w:pPr>
    </w:p>
    <w:p w14:paraId="6CFF7C36" w14:textId="1B31724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SQL que muestre un listado todos los </w:t>
      </w:r>
      <w:proofErr w:type="gramStart"/>
      <w:r>
        <w:t>cursos</w:t>
      </w:r>
      <w:proofErr w:type="gramEnd"/>
      <w:r>
        <w:t xml:space="preserve"> aunque no tenga profesor asignado. </w:t>
      </w:r>
    </w:p>
    <w:p w14:paraId="2DCE576F" w14:textId="77777777" w:rsidR="00D81CA7" w:rsidRPr="00D81CA7" w:rsidRDefault="00D81CA7" w:rsidP="00D81CA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bookmarkStart w:id="0" w:name="_GoBack"/>
      <w:bookmarkEnd w:id="0"/>
      <w:r w:rsidRPr="00D81CA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r w:rsidRPr="00D81CA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D81CA7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D81CA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D81CA7">
        <w:rPr>
          <w:rFonts w:ascii="Courier New" w:hAnsi="Courier New" w:cs="Courier New"/>
          <w:color w:val="808000"/>
          <w:sz w:val="20"/>
          <w:szCs w:val="20"/>
          <w:lang w:val="es-ES"/>
        </w:rPr>
        <w:t>TITULO</w:t>
      </w:r>
      <w:r w:rsidRPr="00D81CA7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D81CA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D81CA7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D81CA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D81CA7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r w:rsidRPr="00D81CA7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D81CA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D81CA7">
        <w:rPr>
          <w:rFonts w:ascii="Courier New" w:hAnsi="Courier New" w:cs="Courier New"/>
          <w:color w:val="FF00FF"/>
          <w:sz w:val="20"/>
          <w:szCs w:val="20"/>
          <w:lang w:val="es-ES"/>
        </w:rPr>
        <w:t>profesores</w:t>
      </w:r>
      <w:r w:rsidRPr="00D81CA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D81CA7">
        <w:rPr>
          <w:rFonts w:ascii="Courier New" w:hAnsi="Courier New" w:cs="Courier New"/>
          <w:color w:val="808000"/>
          <w:sz w:val="20"/>
          <w:szCs w:val="20"/>
          <w:lang w:val="es-ES"/>
        </w:rPr>
        <w:t>APELLIDOS</w:t>
      </w:r>
    </w:p>
    <w:p w14:paraId="5FFD0B8C" w14:textId="77777777" w:rsidR="00D81CA7" w:rsidRPr="00D81CA7" w:rsidRDefault="00D81CA7" w:rsidP="00D81CA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8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8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1CA7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D8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1C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D8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8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8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1CA7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</w:p>
    <w:p w14:paraId="09B0EBFB" w14:textId="77777777" w:rsidR="00D81CA7" w:rsidRPr="00D81CA7" w:rsidRDefault="00D81CA7" w:rsidP="00D81CA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81C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D81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81CA7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D81CA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D81CA7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 w:rsidRPr="00D81CA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D81CA7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D81CA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D81CA7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52FA7A91" w14:textId="77777777" w:rsidR="004238BA" w:rsidRDefault="004238BA" w:rsidP="004238BA">
      <w:pPr>
        <w:pStyle w:val="Prrafodelista"/>
      </w:pPr>
    </w:p>
    <w:p w14:paraId="204D1A3B" w14:textId="60B6A6FA" w:rsidR="00A71233" w:rsidRDefault="00A71233" w:rsidP="00A71233">
      <w:pPr>
        <w:pStyle w:val="Prrafodelista"/>
        <w:numPr>
          <w:ilvl w:val="0"/>
          <w:numId w:val="11"/>
        </w:numPr>
      </w:pPr>
      <w:r>
        <w:lastRenderedPageBreak/>
        <w:t xml:space="preserve">Muestra un listado de todos los profesores con los cursos que tengan asignados. Mostrar también los profesores que no tengan cursos asignados. </w:t>
      </w:r>
    </w:p>
    <w:p w14:paraId="5BC9DE54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gram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</w:p>
    <w:p w14:paraId="6A632BEF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proofErr w:type="spellEnd"/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</w:p>
    <w:p w14:paraId="79994D7B" w14:textId="77777777" w:rsidR="00C714C0" w:rsidRPr="00C714C0" w:rsidRDefault="00C714C0" w:rsidP="00C714C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714C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C714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profesores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C714C0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 w:rsidRPr="00C714C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714C0">
        <w:rPr>
          <w:rFonts w:ascii="Courier New" w:hAnsi="Courier New" w:cs="Courier New"/>
          <w:color w:val="808000"/>
          <w:sz w:val="20"/>
          <w:szCs w:val="20"/>
          <w:lang w:val="en-US"/>
        </w:rPr>
        <w:t>ID_PROFE</w:t>
      </w:r>
      <w:proofErr w:type="spellEnd"/>
    </w:p>
    <w:p w14:paraId="5A30BF8D" w14:textId="77777777" w:rsidR="004238BA" w:rsidRDefault="004238BA" w:rsidP="004238BA">
      <w:pPr>
        <w:pStyle w:val="Prrafodelista"/>
      </w:pPr>
    </w:p>
    <w:p w14:paraId="48F41197" w14:textId="08908AA3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Muestra el nombre de las personas y si son rubias o no. El resultado deberá </w:t>
      </w:r>
      <w:r w:rsidRPr="00A71233">
        <w:t>mostrar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Sí</w:t>
      </w:r>
      <w:r>
        <w:t xml:space="preserve"> </w:t>
      </w:r>
      <w:r w:rsidRPr="00A71233">
        <w:t>o</w:t>
      </w:r>
      <w:r>
        <w:t xml:space="preserve"> </w:t>
      </w:r>
      <w:r w:rsidRPr="00A71233">
        <w:t>un</w:t>
      </w:r>
      <w:r>
        <w:t xml:space="preserve"> </w:t>
      </w:r>
      <w:r w:rsidRPr="00A71233">
        <w:t>valor</w:t>
      </w:r>
      <w:r>
        <w:t xml:space="preserve"> </w:t>
      </w:r>
      <w:r w:rsidRPr="00A71233">
        <w:t>No</w:t>
      </w:r>
      <w:r>
        <w:t xml:space="preserve"> </w:t>
      </w:r>
      <w:r w:rsidRPr="00A71233">
        <w:t>(según</w:t>
      </w:r>
      <w:r>
        <w:t xml:space="preserve"> </w:t>
      </w:r>
      <w:r w:rsidRPr="00A71233">
        <w:t>la</w:t>
      </w:r>
      <w:r>
        <w:t xml:space="preserve"> </w:t>
      </w:r>
      <w:r w:rsidRPr="00A71233">
        <w:t>tabla</w:t>
      </w:r>
      <w:r>
        <w:t xml:space="preserve"> </w:t>
      </w:r>
      <w:r w:rsidRPr="00A71233">
        <w:t>aparece</w:t>
      </w:r>
      <w:r>
        <w:t xml:space="preserve"> </w:t>
      </w:r>
      <w:r w:rsidRPr="00A71233">
        <w:t>S</w:t>
      </w:r>
      <w:r>
        <w:t xml:space="preserve"> </w:t>
      </w:r>
      <w:r w:rsidRPr="00A71233">
        <w:t>o</w:t>
      </w:r>
      <w:r>
        <w:t xml:space="preserve"> </w:t>
      </w:r>
      <w:r w:rsidRPr="00A71233">
        <w:t>N).</w:t>
      </w:r>
    </w:p>
    <w:p w14:paraId="6F426C6A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46096E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3E4A298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"Si"</w:t>
      </w:r>
    </w:p>
    <w:p w14:paraId="653E6EB1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  <w:r w:rsidRPr="00927A0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"N"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"No"</w:t>
      </w:r>
    </w:p>
    <w:p w14:paraId="27297576" w14:textId="77777777" w:rsidR="00927A0C" w:rsidRPr="00927A0C" w:rsidRDefault="00927A0C" w:rsidP="00927A0C">
      <w:pPr>
        <w:autoSpaceDE w:val="0"/>
        <w:autoSpaceDN w:val="0"/>
        <w:adjustRightInd w:val="0"/>
        <w:spacing w:line="240" w:lineRule="auto"/>
        <w:ind w:left="360" w:firstLine="34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808000"/>
          <w:sz w:val="20"/>
          <w:szCs w:val="20"/>
          <w:lang w:val="en-US"/>
        </w:rPr>
        <w:t>RUBIA</w:t>
      </w:r>
    </w:p>
    <w:p w14:paraId="7C8BFEB0" w14:textId="77777777" w:rsidR="00927A0C" w:rsidRPr="00927A0C" w:rsidRDefault="00927A0C" w:rsidP="00927A0C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27A0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27A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7A0C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14:paraId="2C234910" w14:textId="77777777" w:rsidR="004238BA" w:rsidRDefault="004238BA" w:rsidP="004238BA">
      <w:pPr>
        <w:pStyle w:val="Prrafodelista"/>
      </w:pPr>
    </w:p>
    <w:p w14:paraId="5653A49F" w14:textId="39D2678B" w:rsidR="00A71233" w:rsidRDefault="00A71233" w:rsidP="00A71233">
      <w:pPr>
        <w:pStyle w:val="Prrafodelista"/>
        <w:numPr>
          <w:ilvl w:val="0"/>
          <w:numId w:val="11"/>
        </w:numPr>
      </w:pPr>
      <w:r>
        <w:t xml:space="preserve">Realizar una consulta que devuelve la media de salarios de la tabla empleados. Redondear la media de los salarios a un solo decimal y que la columna sexo aparezca el literal “HOMBRE” y “MUJERES”, en lugar de H y M. </w:t>
      </w:r>
    </w:p>
    <w:p w14:paraId="5FB84BD2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FF2879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C41AAAE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case</w:t>
      </w:r>
    </w:p>
    <w:p w14:paraId="3E3DA48F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"HOMBRE"</w:t>
      </w:r>
    </w:p>
    <w:p w14:paraId="5DDEE980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when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 w:rsidRPr="00FF28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"M"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"MUJERES"</w:t>
      </w:r>
    </w:p>
    <w:p w14:paraId="4BB0AE63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41EF27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2879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4248ABA7" w14:textId="77777777" w:rsidR="00FF2879" w:rsidRPr="00FF2879" w:rsidRDefault="00FF2879" w:rsidP="00FF28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F28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2879"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</w:p>
    <w:p w14:paraId="57DB0661" w14:textId="77777777" w:rsidR="004238BA" w:rsidRPr="008B719E" w:rsidRDefault="004238BA" w:rsidP="004238BA">
      <w:pPr>
        <w:pStyle w:val="Prrafodelista"/>
        <w:rPr>
          <w:lang w:val="en-US"/>
        </w:rPr>
      </w:pPr>
    </w:p>
    <w:p w14:paraId="61DF4EA3" w14:textId="14D3D790" w:rsidR="00A71233" w:rsidRDefault="00A71233" w:rsidP="00A71233">
      <w:pPr>
        <w:pStyle w:val="Prrafodelista"/>
        <w:numPr>
          <w:ilvl w:val="0"/>
          <w:numId w:val="11"/>
        </w:numPr>
      </w:pPr>
      <w:r>
        <w:t>Realizar una consulta que devuelva todos los empleados excepto el más joven y el más viejo.</w:t>
      </w:r>
    </w:p>
    <w:p w14:paraId="00CB1025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0936FC1D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</w:rPr>
      </w:pP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FF00FF"/>
          <w:sz w:val="20"/>
          <w:szCs w:val="20"/>
        </w:rPr>
        <w:t>empleados</w:t>
      </w:r>
    </w:p>
    <w:p w14:paraId="1D729F82" w14:textId="77777777" w:rsidR="008B719E" w:rsidRPr="008B719E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&lt;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max</w:t>
      </w:r>
      <w:proofErr w:type="spellEnd"/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F_NACIMIENTO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empleados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515DFB54" w14:textId="77777777" w:rsidR="008B719E" w:rsidRPr="00865CD5" w:rsidRDefault="008B719E" w:rsidP="008B719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808000"/>
          <w:sz w:val="20"/>
          <w:szCs w:val="20"/>
        </w:rPr>
        <w:t>F_NACIMIENTO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&gt;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(</w:t>
      </w:r>
      <w:r w:rsidRPr="00865CD5">
        <w:rPr>
          <w:rFonts w:ascii="Courier New" w:hAnsi="Courier New" w:cs="Courier New"/>
          <w:color w:val="808000"/>
          <w:sz w:val="20"/>
          <w:szCs w:val="20"/>
        </w:rPr>
        <w:t>F_NACIMIENTO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)</w:t>
      </w:r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5CD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865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5CD5">
        <w:rPr>
          <w:rFonts w:ascii="Courier New" w:hAnsi="Courier New" w:cs="Courier New"/>
          <w:color w:val="FF00FF"/>
          <w:sz w:val="20"/>
          <w:szCs w:val="20"/>
        </w:rPr>
        <w:t>empleados</w:t>
      </w:r>
      <w:r w:rsidRPr="00865CD5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F22C00F" w14:textId="4353CC22" w:rsidR="00DF3DD7" w:rsidRPr="00DF3DD7" w:rsidRDefault="00DF3DD7" w:rsidP="00DF3D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F3DD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E017AD8" w14:textId="77777777" w:rsidR="004238BA" w:rsidRPr="00DF3DD7" w:rsidRDefault="004238BA" w:rsidP="004238BA">
      <w:pPr>
        <w:pStyle w:val="Prrafodelista"/>
        <w:rPr>
          <w:lang w:val="en-US"/>
        </w:rPr>
      </w:pPr>
    </w:p>
    <w:p w14:paraId="4ED8AC1D" w14:textId="743AB7A0" w:rsidR="00A71233" w:rsidRDefault="00A71233" w:rsidP="00A71233">
      <w:pPr>
        <w:pStyle w:val="Prrafodelista"/>
        <w:numPr>
          <w:ilvl w:val="0"/>
          <w:numId w:val="11"/>
        </w:numPr>
      </w:pPr>
      <w:r>
        <w:t>Mostrar los cursos en los que hay matriculados 2 alumnos. (CONSULTA EXTRA).</w:t>
      </w:r>
    </w:p>
    <w:p w14:paraId="5D7E3C0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4ED303A2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</w:p>
    <w:p w14:paraId="103F452E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ID_CURSO</w:t>
      </w:r>
    </w:p>
    <w:p w14:paraId="664DBBB1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inner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</w:p>
    <w:p w14:paraId="4F26682A" w14:textId="77777777" w:rsidR="008B719E" w:rsidRP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8B719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8B719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8B719E">
        <w:rPr>
          <w:rFonts w:ascii="Courier New" w:hAnsi="Courier New" w:cs="Courier New"/>
          <w:color w:val="FF00FF"/>
          <w:sz w:val="20"/>
          <w:szCs w:val="20"/>
          <w:lang w:val="es-ES"/>
        </w:rPr>
        <w:t>alumnos_cursos</w:t>
      </w:r>
      <w:r w:rsidRPr="008B719E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8B719E">
        <w:rPr>
          <w:rFonts w:ascii="Courier New" w:hAnsi="Courier New" w:cs="Courier New"/>
          <w:color w:val="808000"/>
          <w:sz w:val="20"/>
          <w:szCs w:val="20"/>
          <w:lang w:val="es-ES"/>
        </w:rPr>
        <w:t>ID_ALUMNO</w:t>
      </w:r>
    </w:p>
    <w:p w14:paraId="0F76FE8F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</w:p>
    <w:p w14:paraId="63106B9E" w14:textId="77777777" w:rsidR="008B719E" w:rsidRDefault="008B719E" w:rsidP="008B719E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alumnos_cursos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ALUMNO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14:paraId="0BA35A82" w14:textId="77777777" w:rsidR="004238BA" w:rsidRPr="008B719E" w:rsidRDefault="004238BA" w:rsidP="004238BA">
      <w:pPr>
        <w:pStyle w:val="Prrafodelista"/>
        <w:rPr>
          <w:lang w:val="en-US"/>
        </w:rPr>
      </w:pPr>
    </w:p>
    <w:sectPr w:rsidR="004238BA" w:rsidRPr="008B719E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8C3D2" w14:textId="77777777" w:rsidR="00F54DF7" w:rsidRDefault="00F54DF7" w:rsidP="00822617">
      <w:pPr>
        <w:spacing w:line="240" w:lineRule="auto"/>
      </w:pPr>
      <w:r>
        <w:separator/>
      </w:r>
    </w:p>
  </w:endnote>
  <w:endnote w:type="continuationSeparator" w:id="0">
    <w:p w14:paraId="1F1986BC" w14:textId="77777777" w:rsidR="00F54DF7" w:rsidRDefault="00F54DF7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F208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34E42" w14:textId="77777777" w:rsidR="00F54DF7" w:rsidRDefault="00F54DF7" w:rsidP="00822617">
      <w:pPr>
        <w:spacing w:line="240" w:lineRule="auto"/>
      </w:pPr>
      <w:r>
        <w:separator/>
      </w:r>
    </w:p>
  </w:footnote>
  <w:footnote w:type="continuationSeparator" w:id="0">
    <w:p w14:paraId="044FB6A1" w14:textId="77777777" w:rsidR="00F54DF7" w:rsidRDefault="00F54DF7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78"/>
      <w:gridCol w:w="2517"/>
    </w:tblGrid>
    <w:tr w:rsidR="00411066" w14:paraId="21FDBABC" w14:textId="77777777" w:rsidTr="00411066">
      <w:tc>
        <w:tcPr>
          <w:tcW w:w="2829" w:type="dxa"/>
          <w:vMerge w:val="restart"/>
        </w:tcPr>
        <w:p w14:paraId="40293FF4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7734F9C3" wp14:editId="465EAEF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98754D4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Ciclo</w:t>
          </w:r>
          <w:r w:rsidR="00A71233">
            <w:rPr>
              <w:b/>
              <w:sz w:val="21"/>
              <w:szCs w:val="21"/>
            </w:rPr>
            <w:t xml:space="preserve">  1º</w:t>
          </w:r>
          <w:proofErr w:type="gramEnd"/>
          <w:r w:rsidR="00A71233">
            <w:rPr>
              <w:b/>
              <w:sz w:val="21"/>
              <w:szCs w:val="21"/>
            </w:rPr>
            <w:t xml:space="preserve"> DAW</w:t>
          </w:r>
        </w:p>
      </w:tc>
      <w:tc>
        <w:tcPr>
          <w:tcW w:w="2830" w:type="dxa"/>
        </w:tcPr>
        <w:p w14:paraId="27CDECAF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71233">
            <w:rPr>
              <w:b/>
              <w:sz w:val="21"/>
              <w:szCs w:val="21"/>
            </w:rPr>
            <w:t xml:space="preserve"> BBDD</w:t>
          </w:r>
        </w:p>
      </w:tc>
    </w:tr>
    <w:tr w:rsidR="00411066" w14:paraId="2844A0B5" w14:textId="77777777" w:rsidTr="00411066">
      <w:tc>
        <w:tcPr>
          <w:tcW w:w="2829" w:type="dxa"/>
          <w:vMerge/>
        </w:tcPr>
        <w:p w14:paraId="1DF18AE0" w14:textId="77777777" w:rsidR="00411066" w:rsidRDefault="00411066" w:rsidP="00411066"/>
      </w:tc>
      <w:tc>
        <w:tcPr>
          <w:tcW w:w="5659" w:type="dxa"/>
          <w:gridSpan w:val="2"/>
        </w:tcPr>
        <w:p w14:paraId="56697F47" w14:textId="77777777" w:rsidR="00411066" w:rsidRDefault="00411066" w:rsidP="00411066">
          <w:proofErr w:type="gramStart"/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 w:rsidR="00A71233">
            <w:rPr>
              <w:b/>
              <w:sz w:val="21"/>
              <w:szCs w:val="21"/>
            </w:rPr>
            <w:t xml:space="preserve"> 5</w:t>
          </w:r>
          <w:proofErr w:type="gramEnd"/>
        </w:p>
      </w:tc>
    </w:tr>
    <w:tr w:rsidR="00411066" w14:paraId="3DD53F1E" w14:textId="77777777" w:rsidTr="00411066">
      <w:tc>
        <w:tcPr>
          <w:tcW w:w="2829" w:type="dxa"/>
          <w:vMerge/>
        </w:tcPr>
        <w:p w14:paraId="6BD61864" w14:textId="77777777" w:rsidR="00411066" w:rsidRDefault="00411066" w:rsidP="00411066"/>
      </w:tc>
      <w:tc>
        <w:tcPr>
          <w:tcW w:w="5659" w:type="dxa"/>
          <w:gridSpan w:val="2"/>
        </w:tcPr>
        <w:p w14:paraId="0F72AFF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 w:rsidR="00A71233">
            <w:rPr>
              <w:b/>
              <w:sz w:val="21"/>
              <w:szCs w:val="21"/>
            </w:rPr>
            <w:t xml:space="preserve"> 7</w:t>
          </w:r>
        </w:p>
      </w:tc>
    </w:tr>
    <w:tr w:rsidR="00411066" w14:paraId="6AE1B8A0" w14:textId="77777777" w:rsidTr="00D90991">
      <w:trPr>
        <w:trHeight w:val="288"/>
      </w:trPr>
      <w:tc>
        <w:tcPr>
          <w:tcW w:w="2829" w:type="dxa"/>
          <w:vMerge/>
        </w:tcPr>
        <w:p w14:paraId="38E33811" w14:textId="77777777" w:rsidR="00411066" w:rsidRDefault="00411066" w:rsidP="00411066"/>
      </w:tc>
      <w:tc>
        <w:tcPr>
          <w:tcW w:w="5659" w:type="dxa"/>
          <w:gridSpan w:val="2"/>
        </w:tcPr>
        <w:p w14:paraId="7FEAB9AA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A71233">
            <w:rPr>
              <w:b/>
              <w:sz w:val="21"/>
              <w:szCs w:val="21"/>
            </w:rPr>
            <w:t xml:space="preserve"> </w:t>
          </w:r>
        </w:p>
      </w:tc>
    </w:tr>
  </w:tbl>
  <w:p w14:paraId="7074B45A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70E"/>
    <w:multiLevelType w:val="hybridMultilevel"/>
    <w:tmpl w:val="43522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0E8D"/>
    <w:multiLevelType w:val="hybridMultilevel"/>
    <w:tmpl w:val="BE7AF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21550C7"/>
    <w:multiLevelType w:val="hybridMultilevel"/>
    <w:tmpl w:val="710A0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3"/>
    <w:rsid w:val="00115F62"/>
    <w:rsid w:val="00182BF8"/>
    <w:rsid w:val="001B0F36"/>
    <w:rsid w:val="001C5791"/>
    <w:rsid w:val="001E3BA6"/>
    <w:rsid w:val="00216761"/>
    <w:rsid w:val="00225BF4"/>
    <w:rsid w:val="002A5ECD"/>
    <w:rsid w:val="002D51EC"/>
    <w:rsid w:val="00321C65"/>
    <w:rsid w:val="003D7214"/>
    <w:rsid w:val="00400700"/>
    <w:rsid w:val="00411066"/>
    <w:rsid w:val="004238BA"/>
    <w:rsid w:val="004579FE"/>
    <w:rsid w:val="004B1C83"/>
    <w:rsid w:val="006A1625"/>
    <w:rsid w:val="006B2B9E"/>
    <w:rsid w:val="00707CC1"/>
    <w:rsid w:val="007A5987"/>
    <w:rsid w:val="007B17B4"/>
    <w:rsid w:val="007B6391"/>
    <w:rsid w:val="00822617"/>
    <w:rsid w:val="00865CD5"/>
    <w:rsid w:val="00883D7A"/>
    <w:rsid w:val="008B719E"/>
    <w:rsid w:val="00927A0C"/>
    <w:rsid w:val="00954604"/>
    <w:rsid w:val="00975BF8"/>
    <w:rsid w:val="009E29C4"/>
    <w:rsid w:val="009F3F69"/>
    <w:rsid w:val="00A71233"/>
    <w:rsid w:val="00BB098D"/>
    <w:rsid w:val="00C714C0"/>
    <w:rsid w:val="00CC17D4"/>
    <w:rsid w:val="00D21FBF"/>
    <w:rsid w:val="00D81CA7"/>
    <w:rsid w:val="00D90991"/>
    <w:rsid w:val="00DF3DD7"/>
    <w:rsid w:val="00E70EFF"/>
    <w:rsid w:val="00E74ADC"/>
    <w:rsid w:val="00EF1D9D"/>
    <w:rsid w:val="00F3059F"/>
    <w:rsid w:val="00F330A0"/>
    <w:rsid w:val="00F54DF7"/>
    <w:rsid w:val="00F97F9C"/>
    <w:rsid w:val="00F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E2912"/>
  <w15:chartTrackingRefBased/>
  <w15:docId w15:val="{B33C4194-51EB-423A-B2F1-8B02C980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1431</TotalTime>
  <Pages>5</Pages>
  <Words>784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14</cp:revision>
  <dcterms:created xsi:type="dcterms:W3CDTF">2017-12-19T06:39:00Z</dcterms:created>
  <dcterms:modified xsi:type="dcterms:W3CDTF">2018-01-09T08:29:00Z</dcterms:modified>
</cp:coreProperties>
</file>