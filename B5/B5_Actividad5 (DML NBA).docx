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1E56A" w14:textId="77777777" w:rsidR="0062070C" w:rsidRDefault="0062070C" w:rsidP="0062070C">
      <w:pPr>
        <w:jc w:val="center"/>
        <w:rPr>
          <w:b/>
          <w:color w:val="FF0000"/>
          <w:sz w:val="32"/>
        </w:rPr>
      </w:pPr>
      <w:r w:rsidRPr="0062070C">
        <w:rPr>
          <w:b/>
          <w:color w:val="FF0000"/>
          <w:sz w:val="32"/>
        </w:rPr>
        <w:t>CONSULTAS SOBRE BASE DE DATOS NBA</w:t>
      </w:r>
    </w:p>
    <w:p w14:paraId="3A4AE2DC" w14:textId="77777777" w:rsidR="0062070C" w:rsidRPr="0062070C" w:rsidRDefault="0062070C" w:rsidP="0062070C">
      <w:pPr>
        <w:jc w:val="center"/>
        <w:rPr>
          <w:b/>
          <w:color w:val="FF0000"/>
          <w:sz w:val="32"/>
        </w:rPr>
      </w:pPr>
      <w:r>
        <w:rPr>
          <w:noProof/>
        </w:rPr>
        <w:drawing>
          <wp:inline distT="0" distB="0" distL="0" distR="0" wp14:anchorId="57C4BBAD" wp14:editId="3160CE90">
            <wp:extent cx="167640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D31C" w14:textId="77777777" w:rsidR="0062070C" w:rsidRDefault="0062070C" w:rsidP="0062070C">
      <w:r>
        <w:t xml:space="preserve">Para realizar esta práctica se necesita previamente ejecutar el script </w:t>
      </w:r>
      <w:proofErr w:type="spellStart"/>
      <w:r>
        <w:t>sql</w:t>
      </w:r>
      <w:proofErr w:type="spellEnd"/>
      <w:r>
        <w:t xml:space="preserve"> llamado “</w:t>
      </w:r>
      <w:proofErr w:type="spellStart"/>
      <w:r>
        <w:t>nba.sql</w:t>
      </w:r>
      <w:proofErr w:type="spellEnd"/>
      <w:r>
        <w:t>” Luego es conveniente revisar las tablas que contiene la base de datos que se acaba de crear sobre la liga NBA.</w:t>
      </w:r>
    </w:p>
    <w:p w14:paraId="6FC8B40F" w14:textId="77777777" w:rsidR="0062070C" w:rsidRDefault="0062070C" w:rsidP="0062070C">
      <w:r>
        <w:t>El esquema relacional es el siguiente:</w:t>
      </w:r>
    </w:p>
    <w:p w14:paraId="01B089F5" w14:textId="77777777" w:rsidR="00A010FA" w:rsidRDefault="00A010FA" w:rsidP="0062070C">
      <w:r>
        <w:rPr>
          <w:noProof/>
        </w:rPr>
        <w:drawing>
          <wp:inline distT="0" distB="0" distL="0" distR="0" wp14:anchorId="69E147AC" wp14:editId="028777C4">
            <wp:extent cx="5396230" cy="3409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1BB2" w14:textId="77777777" w:rsidR="00A010FA" w:rsidRDefault="00A010FA" w:rsidP="0062070C">
      <w:r>
        <w:br w:type="page"/>
      </w:r>
    </w:p>
    <w:p w14:paraId="2E987580" w14:textId="6EE9FC07" w:rsidR="0062070C" w:rsidRDefault="0062070C" w:rsidP="0062070C">
      <w:pPr>
        <w:pStyle w:val="Prrafodelista"/>
        <w:numPr>
          <w:ilvl w:val="0"/>
          <w:numId w:val="11"/>
        </w:numPr>
      </w:pPr>
      <w:r>
        <w:lastRenderedPageBreak/>
        <w:t xml:space="preserve">Realiza una consulta que muestre los nombres de los jugadores de los Lakers. </w:t>
      </w:r>
    </w:p>
    <w:p w14:paraId="2DA85986" w14:textId="77777777" w:rsidR="00E60017" w:rsidRPr="00E60017" w:rsidRDefault="00E60017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600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600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0017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2E7F3C41" w14:textId="77777777" w:rsidR="00E60017" w:rsidRPr="00E60017" w:rsidRDefault="00E60017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600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600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0017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62374388" w14:textId="77777777" w:rsidR="00E60017" w:rsidRPr="00E60017" w:rsidRDefault="00E60017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600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600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0017">
        <w:rPr>
          <w:rFonts w:ascii="Courier New" w:hAnsi="Courier New" w:cs="Courier New"/>
          <w:color w:val="808000"/>
          <w:sz w:val="20"/>
          <w:szCs w:val="20"/>
          <w:lang w:val="en-US"/>
        </w:rPr>
        <w:t>Nombre_equipo</w:t>
      </w:r>
      <w:proofErr w:type="spellEnd"/>
      <w:r w:rsidRPr="00E6001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60017">
        <w:rPr>
          <w:rFonts w:ascii="Courier New" w:hAnsi="Courier New" w:cs="Courier New"/>
          <w:color w:val="808000"/>
          <w:sz w:val="20"/>
          <w:szCs w:val="20"/>
          <w:lang w:val="en-US"/>
        </w:rPr>
        <w:t>"Lakers"</w:t>
      </w:r>
    </w:p>
    <w:p w14:paraId="217692C1" w14:textId="77777777" w:rsidR="00E60017" w:rsidRDefault="00E60017" w:rsidP="00E60017">
      <w:pPr>
        <w:pStyle w:val="Prrafodelista"/>
      </w:pPr>
    </w:p>
    <w:p w14:paraId="29E08764" w14:textId="4B5108EF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SQL que muestre los jugadores españoles que jueguen en los Lakers. </w:t>
      </w:r>
    </w:p>
    <w:p w14:paraId="34DB063B" w14:textId="77777777" w:rsidR="00E40845" w:rsidRPr="00E40845" w:rsidRDefault="00E40845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40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518ACF89" w14:textId="77777777" w:rsidR="00E40845" w:rsidRPr="00E40845" w:rsidRDefault="00E40845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40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845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5548AD42" w14:textId="77777777" w:rsidR="00E40845" w:rsidRPr="00E40845" w:rsidRDefault="00E40845" w:rsidP="00E40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40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Nombre_equipo</w:t>
      </w:r>
      <w:proofErr w:type="spellEnd"/>
      <w:r w:rsidRPr="00E40845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"Lakers"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0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40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Procedencia</w:t>
      </w:r>
      <w:proofErr w:type="spellEnd"/>
      <w:r w:rsidRPr="00E40845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40845">
        <w:rPr>
          <w:rFonts w:ascii="Courier New" w:hAnsi="Courier New" w:cs="Courier New"/>
          <w:color w:val="808000"/>
          <w:sz w:val="20"/>
          <w:szCs w:val="20"/>
          <w:lang w:val="en-US"/>
        </w:rPr>
        <w:t>"Spain"</w:t>
      </w:r>
    </w:p>
    <w:p w14:paraId="7ED09415" w14:textId="77777777" w:rsidR="00E60017" w:rsidRPr="00E40845" w:rsidRDefault="00E60017" w:rsidP="00E40845">
      <w:pPr>
        <w:rPr>
          <w:lang w:val="en-US"/>
        </w:rPr>
      </w:pPr>
    </w:p>
    <w:p w14:paraId="25B6E3A4" w14:textId="0A7F498A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Realizar una consulta que muestre los jugadores españoles y eslovenos de los Lakers. </w:t>
      </w:r>
    </w:p>
    <w:p w14:paraId="694A99FA" w14:textId="77777777" w:rsidR="00D522C1" w:rsidRPr="00D522C1" w:rsidRDefault="00D522C1" w:rsidP="00D522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522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6E020A72" w14:textId="77777777" w:rsidR="00D522C1" w:rsidRPr="00D522C1" w:rsidRDefault="00D522C1" w:rsidP="00D522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522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22C1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5034FC56" w14:textId="170907D7" w:rsidR="00D522C1" w:rsidRPr="00D522C1" w:rsidRDefault="00D522C1" w:rsidP="00D522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522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Nombre_equipo</w:t>
      </w:r>
      <w:proofErr w:type="spellEnd"/>
      <w:r w:rsidRPr="00D522C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"Lakers"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22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Procedencia</w:t>
      </w:r>
      <w:proofErr w:type="spellEnd"/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22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22C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"Spain"</w:t>
      </w:r>
      <w:r w:rsidRPr="00D522C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522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22C1">
        <w:rPr>
          <w:rFonts w:ascii="Courier New" w:hAnsi="Courier New" w:cs="Courier New"/>
          <w:color w:val="808000"/>
          <w:sz w:val="20"/>
          <w:szCs w:val="20"/>
          <w:lang w:val="en-US"/>
        </w:rPr>
        <w:t>"Slovenia"</w:t>
      </w:r>
      <w:r w:rsidRPr="00D522C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3331FE8" w14:textId="77777777" w:rsidR="00D522C1" w:rsidRPr="00D522C1" w:rsidRDefault="00D522C1" w:rsidP="00D522C1">
      <w:pPr>
        <w:rPr>
          <w:lang w:val="en-US"/>
        </w:rPr>
      </w:pPr>
    </w:p>
    <w:p w14:paraId="7447DC06" w14:textId="161A7B85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que muestre los jugadores españoles, eslovenos o serbios de los Lakers. </w:t>
      </w:r>
    </w:p>
    <w:p w14:paraId="6CF9D1AF" w14:textId="77777777" w:rsidR="002570B5" w:rsidRPr="002570B5" w:rsidRDefault="002570B5" w:rsidP="002570B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570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46EE123F" w14:textId="77777777" w:rsidR="002570B5" w:rsidRPr="002570B5" w:rsidRDefault="002570B5" w:rsidP="002570B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570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570B5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363EE104" w14:textId="77777777" w:rsidR="002570B5" w:rsidRPr="002570B5" w:rsidRDefault="002570B5" w:rsidP="002570B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570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Nombre_equipo</w:t>
      </w:r>
      <w:proofErr w:type="spellEnd"/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"Lakers"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Procedencia</w:t>
      </w:r>
      <w:proofErr w:type="spellEnd"/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"Spain"</w:t>
      </w:r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"Slovenia"</w:t>
      </w:r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570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70B5">
        <w:rPr>
          <w:rFonts w:ascii="Courier New" w:hAnsi="Courier New" w:cs="Courier New"/>
          <w:color w:val="808000"/>
          <w:sz w:val="20"/>
          <w:szCs w:val="20"/>
          <w:lang w:val="en-US"/>
        </w:rPr>
        <w:t>"Serbia Montenegro"</w:t>
      </w:r>
      <w:r w:rsidRPr="002570B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1015930" w14:textId="77777777" w:rsidR="002570B5" w:rsidRDefault="002570B5" w:rsidP="002570B5">
      <w:pPr>
        <w:pStyle w:val="Prrafodelista"/>
      </w:pPr>
    </w:p>
    <w:p w14:paraId="03D0BD08" w14:textId="3E2EAB90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SQL que muestre el nombre, peso y el nombre del equipo de aquellos jugadores cuyo peso esté entre 270 y 300 libras. </w:t>
      </w:r>
    </w:p>
    <w:p w14:paraId="0D34FB0A" w14:textId="77777777" w:rsidR="00E74C41" w:rsidRPr="00E74C41" w:rsidRDefault="00E74C41" w:rsidP="00E74C4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74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4C4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E74C4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color w:val="808000"/>
          <w:sz w:val="20"/>
          <w:szCs w:val="20"/>
          <w:lang w:val="en-US"/>
        </w:rPr>
        <w:t>Peso</w:t>
      </w:r>
      <w:r w:rsidRPr="00E74C4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4C41">
        <w:rPr>
          <w:rFonts w:ascii="Courier New" w:hAnsi="Courier New" w:cs="Courier New"/>
          <w:color w:val="808000"/>
          <w:sz w:val="20"/>
          <w:szCs w:val="20"/>
          <w:lang w:val="en-US"/>
        </w:rPr>
        <w:t>Nombre_equipo</w:t>
      </w:r>
      <w:proofErr w:type="spellEnd"/>
    </w:p>
    <w:p w14:paraId="448F57C5" w14:textId="77777777" w:rsidR="00E74C41" w:rsidRPr="00E74C41" w:rsidRDefault="00E74C41" w:rsidP="00E74C4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74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4C41">
        <w:rPr>
          <w:rFonts w:ascii="Courier New" w:hAnsi="Courier New" w:cs="Courier New"/>
          <w:color w:val="FF00FF"/>
          <w:sz w:val="20"/>
          <w:szCs w:val="20"/>
          <w:lang w:val="en-US"/>
        </w:rPr>
        <w:t>jugadores</w:t>
      </w:r>
      <w:proofErr w:type="spellEnd"/>
    </w:p>
    <w:p w14:paraId="4A26EFB1" w14:textId="77777777" w:rsidR="00E74C41" w:rsidRPr="00E74C41" w:rsidRDefault="00E74C41" w:rsidP="00E74C4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74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color w:val="808000"/>
          <w:sz w:val="20"/>
          <w:szCs w:val="20"/>
          <w:lang w:val="en-US"/>
        </w:rPr>
        <w:t>peso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color w:val="800080"/>
          <w:sz w:val="20"/>
          <w:szCs w:val="20"/>
          <w:lang w:val="en-US"/>
        </w:rPr>
        <w:t>270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74C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C41"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</w:p>
    <w:p w14:paraId="1F788E81" w14:textId="77777777" w:rsidR="002570B5" w:rsidRDefault="002570B5" w:rsidP="002570B5">
      <w:pPr>
        <w:pStyle w:val="Prrafodelista"/>
      </w:pPr>
    </w:p>
    <w:p w14:paraId="79F09047" w14:textId="52FB2260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que muestre el nombre del jugador y el nombre del equipo de aquellos jugadores cuya procedencia sea desconocida. </w:t>
      </w:r>
    </w:p>
    <w:p w14:paraId="0762AF12" w14:textId="77777777" w:rsidR="00E74C41" w:rsidRDefault="00E74C41" w:rsidP="00624FD8">
      <w:pPr>
        <w:pStyle w:val="Prrafodelista"/>
      </w:pPr>
      <w:bookmarkStart w:id="0" w:name="_GoBack"/>
      <w:bookmarkEnd w:id="0"/>
    </w:p>
    <w:p w14:paraId="1CDBF2B9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Realizar una consulta que muestre el nombre y la conferencia de aquellos equipos cuyos nombres empiecen por “R”, terminen </w:t>
      </w:r>
      <w:proofErr w:type="gramStart"/>
      <w:r>
        <w:t>por ”s</w:t>
      </w:r>
      <w:proofErr w:type="gramEnd"/>
      <w:r>
        <w:t xml:space="preserve">” y que tengan 7 caracteres. </w:t>
      </w:r>
    </w:p>
    <w:p w14:paraId="3CFB71A8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lastRenderedPageBreak/>
        <w:t xml:space="preserve">Realiza una consulta que muestre el nombre y la conferencia de aquellos equipos que en su nombre tengan la letra “o” como segunda letra. </w:t>
      </w:r>
    </w:p>
    <w:p w14:paraId="15441AB1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Realiza una consulta que permita obtener los equipos de la conferencia oeste de la NBA ordenados por división. </w:t>
      </w:r>
    </w:p>
    <w:p w14:paraId="70C0B7EA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 pesa el jugador más pesado de la NBA? </w:t>
      </w:r>
    </w:p>
    <w:p w14:paraId="2C5C6E04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 mide el jugador más bajito de la NBA? </w:t>
      </w:r>
    </w:p>
    <w:p w14:paraId="70F55968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¿Cuántos jugadores tienen los Lakers? </w:t>
      </w:r>
    </w:p>
    <w:p w14:paraId="0F73CF57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 pesa de media los jugadores de los Blazers? </w:t>
      </w:r>
    </w:p>
    <w:p w14:paraId="68E5E716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 pesa el jugador más pesado de cada equipo? </w:t>
      </w:r>
    </w:p>
    <w:p w14:paraId="56DF36D2" w14:textId="77777777" w:rsidR="0062070C" w:rsidRDefault="0062070C" w:rsidP="0062070C">
      <w:pPr>
        <w:pStyle w:val="Prrafodelista"/>
        <w:numPr>
          <w:ilvl w:val="0"/>
          <w:numId w:val="11"/>
        </w:numPr>
      </w:pPr>
      <w:r>
        <w:t xml:space="preserve">¿Cuántos equipos tiene cada conferencia en la NBA? </w:t>
      </w:r>
    </w:p>
    <w:p w14:paraId="4C46EB7B" w14:textId="77777777" w:rsidR="00F3059F" w:rsidRDefault="0062070C" w:rsidP="0062070C">
      <w:pPr>
        <w:pStyle w:val="Prrafodelista"/>
        <w:numPr>
          <w:ilvl w:val="0"/>
          <w:numId w:val="11"/>
        </w:numPr>
      </w:pPr>
      <w:r>
        <w:t xml:space="preserve">¿Cuánto pesa de media los jugadores de España, Francia e Italia? </w:t>
      </w:r>
    </w:p>
    <w:sectPr w:rsidR="00F3059F" w:rsidSect="00822617">
      <w:headerReference w:type="default" r:id="rId9"/>
      <w:footerReference w:type="default" r:id="rId10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58A4A" w14:textId="77777777" w:rsidR="00141550" w:rsidRDefault="00141550" w:rsidP="00822617">
      <w:pPr>
        <w:spacing w:line="240" w:lineRule="auto"/>
      </w:pPr>
      <w:r>
        <w:separator/>
      </w:r>
    </w:p>
  </w:endnote>
  <w:endnote w:type="continuationSeparator" w:id="0">
    <w:p w14:paraId="48F02DE1" w14:textId="77777777" w:rsidR="00141550" w:rsidRDefault="00141550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9FAC7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FF04C" w14:textId="77777777" w:rsidR="00141550" w:rsidRDefault="00141550" w:rsidP="00822617">
      <w:pPr>
        <w:spacing w:line="240" w:lineRule="auto"/>
      </w:pPr>
      <w:r>
        <w:separator/>
      </w:r>
    </w:p>
  </w:footnote>
  <w:footnote w:type="continuationSeparator" w:id="0">
    <w:p w14:paraId="435E8440" w14:textId="77777777" w:rsidR="00141550" w:rsidRDefault="00141550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89"/>
      <w:gridCol w:w="2506"/>
    </w:tblGrid>
    <w:tr w:rsidR="00411066" w14:paraId="1B8736D7" w14:textId="77777777" w:rsidTr="00411066">
      <w:tc>
        <w:tcPr>
          <w:tcW w:w="2829" w:type="dxa"/>
          <w:vMerge w:val="restart"/>
        </w:tcPr>
        <w:p w14:paraId="54EABC49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6E96407" wp14:editId="22AF5EE0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C460FB1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 w:rsidR="00A010FA">
            <w:rPr>
              <w:b/>
              <w:sz w:val="21"/>
              <w:szCs w:val="21"/>
            </w:rPr>
            <w:tab/>
          </w:r>
          <w:r w:rsidR="00A010FA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>DAW</w:t>
          </w:r>
        </w:p>
      </w:tc>
      <w:tc>
        <w:tcPr>
          <w:tcW w:w="2830" w:type="dxa"/>
        </w:tcPr>
        <w:p w14:paraId="36D4C49B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661F20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>BBDD</w:t>
          </w:r>
        </w:p>
      </w:tc>
    </w:tr>
    <w:tr w:rsidR="00411066" w14:paraId="55A4F581" w14:textId="77777777" w:rsidTr="00411066">
      <w:tc>
        <w:tcPr>
          <w:tcW w:w="2829" w:type="dxa"/>
          <w:vMerge/>
        </w:tcPr>
        <w:p w14:paraId="2D4FA95A" w14:textId="77777777" w:rsidR="00411066" w:rsidRDefault="00411066" w:rsidP="00411066"/>
      </w:tc>
      <w:tc>
        <w:tcPr>
          <w:tcW w:w="5659" w:type="dxa"/>
          <w:gridSpan w:val="2"/>
        </w:tcPr>
        <w:p w14:paraId="6420B3F7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 w:rsidR="00A010FA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>5</w:t>
          </w:r>
        </w:p>
      </w:tc>
    </w:tr>
    <w:tr w:rsidR="00411066" w14:paraId="7AAC9046" w14:textId="77777777" w:rsidTr="00411066">
      <w:tc>
        <w:tcPr>
          <w:tcW w:w="2829" w:type="dxa"/>
          <w:vMerge/>
        </w:tcPr>
        <w:p w14:paraId="346B297C" w14:textId="77777777" w:rsidR="00411066" w:rsidRDefault="00411066" w:rsidP="00411066"/>
      </w:tc>
      <w:tc>
        <w:tcPr>
          <w:tcW w:w="5659" w:type="dxa"/>
          <w:gridSpan w:val="2"/>
        </w:tcPr>
        <w:p w14:paraId="0E2348CD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010FA">
            <w:rPr>
              <w:b/>
              <w:sz w:val="21"/>
              <w:szCs w:val="21"/>
            </w:rPr>
            <w:tab/>
          </w:r>
          <w:r w:rsidR="0062070C">
            <w:rPr>
              <w:b/>
              <w:sz w:val="21"/>
              <w:szCs w:val="21"/>
            </w:rPr>
            <w:t xml:space="preserve">5 </w:t>
          </w:r>
        </w:p>
      </w:tc>
    </w:tr>
    <w:tr w:rsidR="00411066" w14:paraId="42D27D48" w14:textId="77777777" w:rsidTr="00D90991">
      <w:trPr>
        <w:trHeight w:val="288"/>
      </w:trPr>
      <w:tc>
        <w:tcPr>
          <w:tcW w:w="2829" w:type="dxa"/>
          <w:vMerge/>
        </w:tcPr>
        <w:p w14:paraId="4927C949" w14:textId="77777777" w:rsidR="00411066" w:rsidRDefault="00411066" w:rsidP="00411066"/>
      </w:tc>
      <w:tc>
        <w:tcPr>
          <w:tcW w:w="5659" w:type="dxa"/>
          <w:gridSpan w:val="2"/>
        </w:tcPr>
        <w:p w14:paraId="1661D91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62070C">
            <w:rPr>
              <w:b/>
              <w:sz w:val="21"/>
              <w:szCs w:val="21"/>
            </w:rPr>
            <w:t xml:space="preserve"> </w:t>
          </w:r>
        </w:p>
      </w:tc>
    </w:tr>
  </w:tbl>
  <w:p w14:paraId="201D0DE6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5AB516B4"/>
    <w:multiLevelType w:val="hybridMultilevel"/>
    <w:tmpl w:val="709C8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0C"/>
    <w:rsid w:val="00141550"/>
    <w:rsid w:val="00182BF8"/>
    <w:rsid w:val="001E3BA6"/>
    <w:rsid w:val="00216761"/>
    <w:rsid w:val="00225BF4"/>
    <w:rsid w:val="002570B5"/>
    <w:rsid w:val="002D51EC"/>
    <w:rsid w:val="00411066"/>
    <w:rsid w:val="0062070C"/>
    <w:rsid w:val="00624FD8"/>
    <w:rsid w:val="00661F20"/>
    <w:rsid w:val="006A1625"/>
    <w:rsid w:val="007B6391"/>
    <w:rsid w:val="00822617"/>
    <w:rsid w:val="00A010FA"/>
    <w:rsid w:val="00CC17D4"/>
    <w:rsid w:val="00D522C1"/>
    <w:rsid w:val="00D90991"/>
    <w:rsid w:val="00D94DDF"/>
    <w:rsid w:val="00E40845"/>
    <w:rsid w:val="00E60017"/>
    <w:rsid w:val="00E74ADC"/>
    <w:rsid w:val="00E74C41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52E93"/>
  <w15:chartTrackingRefBased/>
  <w15:docId w15:val="{96D11B2D-288D-4651-93A5-1F7E2B7B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0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76</TotalTime>
  <Pages>3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5</cp:revision>
  <dcterms:created xsi:type="dcterms:W3CDTF">2017-12-17T06:23:00Z</dcterms:created>
  <dcterms:modified xsi:type="dcterms:W3CDTF">2017-12-19T08:01:00Z</dcterms:modified>
</cp:coreProperties>
</file>