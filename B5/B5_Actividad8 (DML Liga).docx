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D3C" w14:textId="77777777" w:rsidR="00F3059F" w:rsidRDefault="00D627A0" w:rsidP="00D627A0">
      <w:pPr>
        <w:jc w:val="center"/>
        <w:rPr>
          <w:b/>
          <w:color w:val="FF0000"/>
        </w:rPr>
      </w:pPr>
      <w:r w:rsidRPr="00D627A0">
        <w:rPr>
          <w:b/>
          <w:color w:val="FF0000"/>
        </w:rPr>
        <w:t>Para esta práctica se cargará a base de datos Liga</w:t>
      </w:r>
      <w:r w:rsidR="00456B3C">
        <w:rPr>
          <w:b/>
          <w:color w:val="FF0000"/>
        </w:rPr>
        <w:t>.</w:t>
      </w:r>
    </w:p>
    <w:p w14:paraId="2E413074" w14:textId="77777777" w:rsidR="00456B3C" w:rsidRPr="00D627A0" w:rsidRDefault="00456B3C" w:rsidP="00D627A0">
      <w:pPr>
        <w:jc w:val="center"/>
        <w:rPr>
          <w:b/>
          <w:color w:val="FF0000"/>
        </w:rPr>
      </w:pPr>
      <w:r>
        <w:rPr>
          <w:b/>
          <w:color w:val="FF0000"/>
        </w:rPr>
        <w:t>Antes de realizar todas las consultas, dibujar el diagrama E-R.</w:t>
      </w:r>
    </w:p>
    <w:p w14:paraId="15EC9AD3" w14:textId="6B001C6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el nombre y los apellidos que aquellos jugadores que sean pívot. </w:t>
      </w:r>
    </w:p>
    <w:p w14:paraId="04B347E4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6CD9A149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740D54D8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</w:p>
    <w:p w14:paraId="7E4EF289" w14:textId="77777777" w:rsidR="007D0961" w:rsidRDefault="007D0961" w:rsidP="007D0961">
      <w:pPr>
        <w:pStyle w:val="Prrafodelista"/>
      </w:pPr>
    </w:p>
    <w:p w14:paraId="30FC4B79" w14:textId="3D17DDA1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los jugadores que no pertenezcan al equipo 3. </w:t>
      </w:r>
    </w:p>
    <w:p w14:paraId="1497FA1B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B6DBC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</w:p>
    <w:p w14:paraId="2562AA8A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5535239C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AB6DB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proofErr w:type="gramStart"/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AB6DB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B6DBC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proofErr w:type="gramEnd"/>
    </w:p>
    <w:p w14:paraId="72A3E957" w14:textId="77777777" w:rsidR="00AB6DBC" w:rsidRPr="00AB6DBC" w:rsidRDefault="00AB6DBC" w:rsidP="00AB6DB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DB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B6D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AB6DB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B6DBC">
        <w:rPr>
          <w:rFonts w:ascii="Courier New" w:hAnsi="Courier New" w:cs="Courier New"/>
          <w:color w:val="808000"/>
          <w:sz w:val="20"/>
          <w:szCs w:val="20"/>
          <w:lang w:val="en-US"/>
        </w:rPr>
        <w:t>"3"</w:t>
      </w:r>
    </w:p>
    <w:p w14:paraId="579E3264" w14:textId="77777777" w:rsidR="007D0961" w:rsidRDefault="007D0961" w:rsidP="007D0961">
      <w:pPr>
        <w:pStyle w:val="Prrafodelista"/>
      </w:pPr>
    </w:p>
    <w:p w14:paraId="59E82AFC" w14:textId="5440DB6E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Seleccionar aquellos de datos de equipos cuya web sea desconocida o nula. </w:t>
      </w:r>
    </w:p>
    <w:p w14:paraId="0D6780EA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56C951F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45A8372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web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572EE519" w14:textId="77777777" w:rsidR="007D0961" w:rsidRDefault="007D0961" w:rsidP="007D0961">
      <w:pPr>
        <w:pStyle w:val="Prrafodelista"/>
      </w:pPr>
    </w:p>
    <w:p w14:paraId="3AC5F112" w14:textId="1BDCE58E" w:rsidR="00D627A0" w:rsidRDefault="00D627A0" w:rsidP="00D627A0">
      <w:pPr>
        <w:pStyle w:val="Prrafodelista"/>
        <w:numPr>
          <w:ilvl w:val="0"/>
          <w:numId w:val="11"/>
        </w:numPr>
      </w:pPr>
      <w:r w:rsidRPr="00D627A0">
        <w:t>Obtener</w:t>
      </w:r>
      <w:r>
        <w:t xml:space="preserve"> </w:t>
      </w:r>
      <w:r w:rsidRPr="00D627A0">
        <w:t>los</w:t>
      </w:r>
      <w:r>
        <w:t xml:space="preserve"> </w:t>
      </w:r>
      <w:r w:rsidRPr="00D627A0">
        <w:t>datos</w:t>
      </w:r>
      <w:r>
        <w:t xml:space="preserve"> </w:t>
      </w:r>
      <w:r w:rsidRPr="00D627A0">
        <w:t>de</w:t>
      </w:r>
      <w:r>
        <w:t xml:space="preserve"> </w:t>
      </w:r>
      <w:r w:rsidRPr="00D627A0">
        <w:t>los</w:t>
      </w:r>
      <w:r>
        <w:t xml:space="preserve"> </w:t>
      </w:r>
      <w:r w:rsidRPr="00D627A0">
        <w:t>equipos</w:t>
      </w:r>
      <w:r>
        <w:t xml:space="preserve"> </w:t>
      </w:r>
      <w:r w:rsidRPr="00D627A0">
        <w:t>excepto</w:t>
      </w:r>
      <w:r>
        <w:t xml:space="preserve"> </w:t>
      </w:r>
      <w:r w:rsidRPr="00D627A0">
        <w:t>los</w:t>
      </w:r>
      <w:r>
        <w:t xml:space="preserve"> </w:t>
      </w:r>
      <w:r w:rsidRPr="00D627A0">
        <w:t>del</w:t>
      </w:r>
      <w:r>
        <w:t xml:space="preserve"> </w:t>
      </w:r>
      <w:r w:rsidRPr="00D627A0">
        <w:t>Valencia</w:t>
      </w:r>
      <w:r>
        <w:t xml:space="preserve"> </w:t>
      </w:r>
      <w:r w:rsidRPr="00D627A0">
        <w:t>y</w:t>
      </w:r>
      <w:r>
        <w:t xml:space="preserve"> </w:t>
      </w:r>
      <w:r w:rsidRPr="00D627A0">
        <w:t>del</w:t>
      </w:r>
      <w:r>
        <w:t xml:space="preserve"> </w:t>
      </w:r>
      <w:r w:rsidRPr="00D627A0">
        <w:t>Madrid</w:t>
      </w:r>
      <w:r>
        <w:t>.</w:t>
      </w:r>
    </w:p>
    <w:p w14:paraId="2F08D560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00EE8EA8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6EFC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AE38125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"%Mad%"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4DE5889" w14:textId="77777777" w:rsidR="00396EFC" w:rsidRPr="00396EFC" w:rsidRDefault="00396EFC" w:rsidP="00396EF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6E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6EFC">
        <w:rPr>
          <w:rFonts w:ascii="Courier New" w:hAnsi="Courier New" w:cs="Courier New"/>
          <w:color w:val="808000"/>
          <w:sz w:val="20"/>
          <w:szCs w:val="20"/>
          <w:lang w:val="en-US"/>
        </w:rPr>
        <w:t>"%Val%"</w:t>
      </w:r>
      <w:r w:rsidRPr="00396EF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45F3A01" w14:textId="77777777" w:rsidR="007D0961" w:rsidRPr="00396EFC" w:rsidRDefault="007D0961" w:rsidP="007D0961">
      <w:pPr>
        <w:pStyle w:val="Prrafodelista"/>
        <w:rPr>
          <w:lang w:val="en-US"/>
        </w:rPr>
      </w:pPr>
    </w:p>
    <w:p w14:paraId="56BE0C1D" w14:textId="44DED44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partidos jugados en noviembre del año 2011. </w:t>
      </w:r>
    </w:p>
    <w:p w14:paraId="667B5B27" w14:textId="767FF8C3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="001D627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1D627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="001D6272" w:rsidRPr="00CB5E0F">
        <w:rPr>
          <w:rFonts w:ascii="Courier New" w:hAnsi="Courier New" w:cs="Courier New"/>
          <w:sz w:val="20"/>
          <w:szCs w:val="20"/>
          <w:highlight w:val="red"/>
          <w:lang w:val="en-US"/>
        </w:rPr>
        <w:t xml:space="preserve">no </w:t>
      </w:r>
      <w:proofErr w:type="spellStart"/>
      <w:r w:rsidR="001D6272" w:rsidRPr="00CB5E0F">
        <w:rPr>
          <w:rFonts w:ascii="Courier New" w:hAnsi="Courier New" w:cs="Courier New"/>
          <w:sz w:val="20"/>
          <w:szCs w:val="20"/>
          <w:highlight w:val="red"/>
          <w:lang w:val="en-US"/>
        </w:rPr>
        <w:t>terminado</w:t>
      </w:r>
      <w:proofErr w:type="spellEnd"/>
    </w:p>
    <w:p w14:paraId="2564DE9B" w14:textId="77777777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6845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29BCA851" w14:textId="77777777" w:rsidR="00476845" w:rsidRPr="00476845" w:rsidRDefault="00476845" w:rsidP="004768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2011-11-01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476845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4768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6845">
        <w:rPr>
          <w:rFonts w:ascii="Courier New" w:hAnsi="Courier New" w:cs="Courier New"/>
          <w:color w:val="800080"/>
          <w:sz w:val="20"/>
          <w:szCs w:val="20"/>
          <w:lang w:val="en-US"/>
        </w:rPr>
        <w:t>2011-11-31</w:t>
      </w:r>
      <w:r w:rsidRPr="0047684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381F691" w14:textId="77777777" w:rsidR="007D0961" w:rsidRDefault="007D0961" w:rsidP="007D0961">
      <w:pPr>
        <w:pStyle w:val="Prrafodelista"/>
      </w:pPr>
    </w:p>
    <w:p w14:paraId="53E3A6CD" w14:textId="08E2A623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el nombre de los jugadores pívot que ganen más de 100000 euros. </w:t>
      </w:r>
    </w:p>
    <w:p w14:paraId="3141203B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2A7E3494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6272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46B3CDA2" w14:textId="77777777" w:rsidR="001D6272" w:rsidRPr="001D6272" w:rsidRDefault="001D6272" w:rsidP="001D627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posicion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"Pivot"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D62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D6272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D6272"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 w:rsidRPr="001D627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0C4C7A" w14:textId="77777777" w:rsidR="007D0961" w:rsidRPr="001D6272" w:rsidRDefault="007D0961" w:rsidP="007D0961">
      <w:pPr>
        <w:pStyle w:val="Prrafodelista"/>
        <w:rPr>
          <w:lang w:val="en-US"/>
        </w:rPr>
      </w:pPr>
    </w:p>
    <w:p w14:paraId="5F82E063" w14:textId="5FA30FB3" w:rsidR="00D627A0" w:rsidRDefault="00D627A0" w:rsidP="00D627A0">
      <w:pPr>
        <w:pStyle w:val="Prrafodelista"/>
        <w:numPr>
          <w:ilvl w:val="0"/>
          <w:numId w:val="11"/>
        </w:numPr>
      </w:pPr>
      <w:r>
        <w:t>Calcular el salario medio de todos los jugadores.</w:t>
      </w:r>
    </w:p>
    <w:p w14:paraId="0DB89C2B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F76E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F76E9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F76E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1783F6" w14:textId="4A37A00B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0D9E31A1" w14:textId="77777777" w:rsidR="007D0961" w:rsidRDefault="007D0961" w:rsidP="007D0961">
      <w:pPr>
        <w:pStyle w:val="Prrafodelista"/>
      </w:pPr>
    </w:p>
    <w:p w14:paraId="3AE70E9B" w14:textId="2A14F6C8" w:rsidR="00D627A0" w:rsidRDefault="00D627A0" w:rsidP="00D627A0">
      <w:pPr>
        <w:pStyle w:val="Prrafodelista"/>
        <w:numPr>
          <w:ilvl w:val="0"/>
          <w:numId w:val="11"/>
        </w:numPr>
      </w:pPr>
      <w:r>
        <w:lastRenderedPageBreak/>
        <w:t xml:space="preserve">Hallar el número de ciudades en las que hay equipos registrados. </w:t>
      </w:r>
    </w:p>
    <w:p w14:paraId="4F270C00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280434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4672CB8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</w:p>
    <w:p w14:paraId="014C1A8C" w14:textId="77777777" w:rsidR="007D0961" w:rsidRDefault="007D0961" w:rsidP="007D0961">
      <w:pPr>
        <w:pStyle w:val="Prrafodelista"/>
      </w:pPr>
    </w:p>
    <w:p w14:paraId="4D282594" w14:textId="27F9ACE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neto de cada jugador suponiendo un IRPF del 18%. </w:t>
      </w:r>
    </w:p>
    <w:p w14:paraId="153A040C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apellido</w:t>
      </w:r>
      <w:proofErr w:type="spellEnd"/>
      <w:proofErr w:type="gramEnd"/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,(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*</w:t>
      </w:r>
      <w:r w:rsidRPr="009F76E9">
        <w:rPr>
          <w:rFonts w:ascii="Courier New" w:hAnsi="Courier New" w:cs="Courier New"/>
          <w:color w:val="800080"/>
          <w:sz w:val="20"/>
          <w:szCs w:val="20"/>
          <w:lang w:val="es-ES"/>
        </w:rPr>
        <w:t>0.82</w:t>
      </w:r>
      <w:r w:rsidRPr="009F76E9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9F76E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F76E9">
        <w:rPr>
          <w:rFonts w:ascii="Courier New" w:hAnsi="Courier New" w:cs="Courier New"/>
          <w:color w:val="808000"/>
          <w:sz w:val="20"/>
          <w:szCs w:val="20"/>
          <w:lang w:val="es-ES"/>
        </w:rPr>
        <w:t>Neto</w:t>
      </w:r>
    </w:p>
    <w:p w14:paraId="6DB9F82E" w14:textId="77777777" w:rsidR="009F76E9" w:rsidRPr="009F76E9" w:rsidRDefault="009F76E9" w:rsidP="009F76E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F76E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F7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76E9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06B93E1" w14:textId="77777777" w:rsidR="007D0961" w:rsidRDefault="007D0961" w:rsidP="007D0961">
      <w:pPr>
        <w:pStyle w:val="Prrafodelista"/>
      </w:pPr>
    </w:p>
    <w:p w14:paraId="18366D5E" w14:textId="76ED2CF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salario medio de cada equipo, pero solo aquellos cuya media sea superior a 50000 euros. </w:t>
      </w:r>
    </w:p>
    <w:p w14:paraId="6025F54B" w14:textId="25697FEE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round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),</w:t>
      </w:r>
      <w:r w:rsidRPr="00CB5E0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Salario_medio</w:t>
      </w:r>
      <w:proofErr w:type="spellEnd"/>
    </w:p>
    <w:p w14:paraId="2B402A12" w14:textId="6CB29CD9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ab/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ab/>
      </w:r>
      <w:r w:rsidRPr="00CB5E0F">
        <w:rPr>
          <w:rFonts w:ascii="Courier New" w:hAnsi="Courier New" w:cs="Courier New"/>
          <w:sz w:val="20"/>
          <w:szCs w:val="20"/>
          <w:highlight w:val="red"/>
          <w:lang w:val="es-ES"/>
        </w:rPr>
        <w:t>no terminado</w:t>
      </w:r>
    </w:p>
    <w:p w14:paraId="579AB6A0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655CF9E8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3E29EFB" w14:textId="77777777" w:rsidR="007D0961" w:rsidRDefault="007D0961" w:rsidP="007D0961">
      <w:pPr>
        <w:pStyle w:val="Prrafodelista"/>
      </w:pPr>
    </w:p>
    <w:p w14:paraId="7B0E7760" w14:textId="3FBB6649" w:rsidR="00D627A0" w:rsidRDefault="00D627A0" w:rsidP="00D627A0">
      <w:pPr>
        <w:pStyle w:val="Prrafodelista"/>
        <w:numPr>
          <w:ilvl w:val="0"/>
          <w:numId w:val="11"/>
        </w:numPr>
      </w:pPr>
      <w:r>
        <w:t>Mostrar los jugadores que cobran más que Gasol.</w:t>
      </w:r>
    </w:p>
    <w:p w14:paraId="4A3920B5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851" w:hanging="142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proofErr w:type="gramEnd"/>
    </w:p>
    <w:p w14:paraId="0CA890D4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39C8DD06" w14:textId="77777777" w:rsidR="007D0961" w:rsidRPr="007D0961" w:rsidRDefault="007D0961" w:rsidP="007D0961">
      <w:pPr>
        <w:pStyle w:val="Prrafodelista"/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96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D09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Llull</w:t>
      </w:r>
      <w:proofErr w:type="spellEnd"/>
      <w:r w:rsidRPr="007D0961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7D096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34FC960" w14:textId="77777777" w:rsidR="007D0961" w:rsidRDefault="007D0961" w:rsidP="007D0961">
      <w:pPr>
        <w:pStyle w:val="Prrafodelista"/>
      </w:pPr>
    </w:p>
    <w:p w14:paraId="7506A1F8" w14:textId="48B3B0D8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Calcular el número de jugadores por equipo que cobra más que el salario medio de todos los jugadores. </w:t>
      </w:r>
    </w:p>
    <w:p w14:paraId="2CF4E50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id_jugador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4A03BC4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C5B9FA1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3207AC2B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Start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&gt;(</w:t>
      </w:r>
      <w:proofErr w:type="spellStart"/>
      <w:proofErr w:type="gramEnd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avg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B64CECD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30942E27" w14:textId="77777777" w:rsidR="007D0961" w:rsidRDefault="007D0961" w:rsidP="007D0961">
      <w:pPr>
        <w:pStyle w:val="Prrafodelista"/>
      </w:pPr>
    </w:p>
    <w:p w14:paraId="1A80B04A" w14:textId="226C60D5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Mostrar los datos de los jugadores que juegan en Zaragoza. </w:t>
      </w:r>
    </w:p>
    <w:p w14:paraId="78CA3898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proofErr w:type="gramEnd"/>
    </w:p>
    <w:p w14:paraId="00EA0E44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2E3201AC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CB5E0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proofErr w:type="spellEnd"/>
    </w:p>
    <w:p w14:paraId="4F76FB7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"%Zaragoza%"</w:t>
      </w:r>
    </w:p>
    <w:p w14:paraId="32CB9F86" w14:textId="77777777" w:rsidR="007D0961" w:rsidRDefault="007D0961" w:rsidP="007D0961">
      <w:pPr>
        <w:pStyle w:val="Prrafodelista"/>
      </w:pPr>
    </w:p>
    <w:p w14:paraId="55F7D0D6" w14:textId="2BC3B24A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jugadores que miden más que la media de su propio equipo. </w:t>
      </w:r>
    </w:p>
    <w:p w14:paraId="16003B53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1F08F09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24AC025F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808000"/>
          <w:sz w:val="20"/>
          <w:szCs w:val="20"/>
          <w:lang w:val="en-US"/>
        </w:rPr>
        <w:t>altura</w:t>
      </w:r>
      <w:proofErr w:type="spellEnd"/>
      <w:r w:rsidRPr="00CB5E0F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5E3AF87" w14:textId="77777777" w:rsidR="00CB5E0F" w:rsidRPr="00CB5E0F" w:rsidRDefault="00CB5E0F" w:rsidP="00CB5E0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B5E0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B5E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B5E0F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D9B85E5" w14:textId="77777777" w:rsidR="007D0961" w:rsidRDefault="007D0961" w:rsidP="007D0961">
      <w:pPr>
        <w:pStyle w:val="Prrafodelista"/>
      </w:pPr>
    </w:p>
    <w:p w14:paraId="1F13864C" w14:textId="0F756F4C" w:rsidR="00D627A0" w:rsidRDefault="00D627A0" w:rsidP="00D627A0">
      <w:pPr>
        <w:pStyle w:val="Prrafodelista"/>
        <w:numPr>
          <w:ilvl w:val="0"/>
          <w:numId w:val="11"/>
        </w:numPr>
      </w:pPr>
      <w:r>
        <w:t xml:space="preserve">Obtener los datos de los equipos con más de 5 jugadores. </w:t>
      </w:r>
    </w:p>
    <w:p w14:paraId="273B5F4C" w14:textId="77777777" w:rsidR="007D0961" w:rsidRDefault="007D0961" w:rsidP="007D0961">
      <w:pPr>
        <w:pStyle w:val="Prrafodelista"/>
      </w:pPr>
    </w:p>
    <w:p w14:paraId="4B13E24F" w14:textId="45EABCA7" w:rsidR="00D627A0" w:rsidRDefault="00D627A0" w:rsidP="00D627A0">
      <w:pPr>
        <w:pStyle w:val="Prrafodelista"/>
        <w:numPr>
          <w:ilvl w:val="0"/>
          <w:numId w:val="11"/>
        </w:numPr>
      </w:pPr>
      <w:r>
        <w:t>Obtener el número de jugadores de equipos de Madrid.</w:t>
      </w:r>
      <w:r w:rsidR="007D0961">
        <w:t xml:space="preserve"> </w:t>
      </w:r>
    </w:p>
    <w:p w14:paraId="0D7884F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GoBack"/>
      <w:bookmarkEnd w:id="0"/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B4239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B4239A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proofErr w:type="spellEnd"/>
    </w:p>
    <w:p w14:paraId="6392943B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94D8FBA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B4239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4239A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  <w:r w:rsidRPr="00B4239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4239A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</w:p>
    <w:p w14:paraId="7F8F8272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color w:val="808000"/>
          <w:sz w:val="20"/>
          <w:szCs w:val="20"/>
          <w:lang w:val="en-US"/>
        </w:rPr>
        <w:t>"%Madrid%"</w:t>
      </w:r>
    </w:p>
    <w:p w14:paraId="3F8C523D" w14:textId="77777777" w:rsidR="00B4239A" w:rsidRPr="00B4239A" w:rsidRDefault="00B4239A" w:rsidP="00B4239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423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423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239A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9543B57" w14:textId="77777777" w:rsidR="007D0961" w:rsidRDefault="007D0961" w:rsidP="007D0961">
      <w:pPr>
        <w:pStyle w:val="Prrafodelista"/>
      </w:pPr>
    </w:p>
    <w:sectPr w:rsidR="007D096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11D7" w14:textId="77777777" w:rsidR="00D13F2F" w:rsidRDefault="00D13F2F" w:rsidP="00822617">
      <w:pPr>
        <w:spacing w:line="240" w:lineRule="auto"/>
      </w:pPr>
      <w:r>
        <w:separator/>
      </w:r>
    </w:p>
  </w:endnote>
  <w:endnote w:type="continuationSeparator" w:id="0">
    <w:p w14:paraId="5751D7B4" w14:textId="77777777" w:rsidR="00D13F2F" w:rsidRDefault="00D13F2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572A7" w14:textId="77777777" w:rsidR="001D6272" w:rsidRPr="00822617" w:rsidRDefault="001D6272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AA27C" w14:textId="77777777" w:rsidR="00D13F2F" w:rsidRDefault="00D13F2F" w:rsidP="00822617">
      <w:pPr>
        <w:spacing w:line="240" w:lineRule="auto"/>
      </w:pPr>
      <w:r>
        <w:separator/>
      </w:r>
    </w:p>
  </w:footnote>
  <w:footnote w:type="continuationSeparator" w:id="0">
    <w:p w14:paraId="6887C730" w14:textId="77777777" w:rsidR="00D13F2F" w:rsidRDefault="00D13F2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1D6272" w14:paraId="3B55C949" w14:textId="77777777" w:rsidTr="00411066">
      <w:tc>
        <w:tcPr>
          <w:tcW w:w="2829" w:type="dxa"/>
          <w:vMerge w:val="restart"/>
        </w:tcPr>
        <w:p w14:paraId="3BC7657A" w14:textId="77777777" w:rsidR="001D6272" w:rsidRDefault="001D6272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317C12F" wp14:editId="715B0F7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6B8CD302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 xml:space="preserve">  1</w:t>
          </w:r>
          <w:proofErr w:type="gramEnd"/>
          <w:r>
            <w:rPr>
              <w:b/>
              <w:sz w:val="21"/>
              <w:szCs w:val="21"/>
            </w:rPr>
            <w:t>ºDAW</w:t>
          </w:r>
        </w:p>
      </w:tc>
      <w:tc>
        <w:tcPr>
          <w:tcW w:w="2830" w:type="dxa"/>
        </w:tcPr>
        <w:p w14:paraId="1487DDD4" w14:textId="77777777" w:rsidR="001D6272" w:rsidRDefault="001D6272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1D6272" w14:paraId="37DF0826" w14:textId="77777777" w:rsidTr="00411066">
      <w:tc>
        <w:tcPr>
          <w:tcW w:w="2829" w:type="dxa"/>
          <w:vMerge/>
        </w:tcPr>
        <w:p w14:paraId="6517C2FE" w14:textId="77777777" w:rsidR="001D6272" w:rsidRDefault="001D6272" w:rsidP="00411066"/>
      </w:tc>
      <w:tc>
        <w:tcPr>
          <w:tcW w:w="5659" w:type="dxa"/>
          <w:gridSpan w:val="2"/>
        </w:tcPr>
        <w:p w14:paraId="5BA0836E" w14:textId="77777777" w:rsidR="001D6272" w:rsidRDefault="001D6272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 5</w:t>
          </w:r>
          <w:proofErr w:type="gramEnd"/>
        </w:p>
      </w:tc>
    </w:tr>
    <w:tr w:rsidR="001D6272" w14:paraId="134D5D9F" w14:textId="77777777" w:rsidTr="00411066">
      <w:tc>
        <w:tcPr>
          <w:tcW w:w="2829" w:type="dxa"/>
          <w:vMerge/>
        </w:tcPr>
        <w:p w14:paraId="024876F2" w14:textId="77777777" w:rsidR="001D6272" w:rsidRDefault="001D6272" w:rsidP="00411066"/>
      </w:tc>
      <w:tc>
        <w:tcPr>
          <w:tcW w:w="5659" w:type="dxa"/>
          <w:gridSpan w:val="2"/>
        </w:tcPr>
        <w:p w14:paraId="3107CCED" w14:textId="77777777" w:rsidR="001D6272" w:rsidRDefault="001D6272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 xml:space="preserve"> 8</w:t>
          </w:r>
        </w:p>
      </w:tc>
    </w:tr>
    <w:tr w:rsidR="001D6272" w14:paraId="5E86AD13" w14:textId="77777777" w:rsidTr="00D90991">
      <w:trPr>
        <w:trHeight w:val="288"/>
      </w:trPr>
      <w:tc>
        <w:tcPr>
          <w:tcW w:w="2829" w:type="dxa"/>
          <w:vMerge/>
        </w:tcPr>
        <w:p w14:paraId="1A0D45C0" w14:textId="77777777" w:rsidR="001D6272" w:rsidRDefault="001D6272" w:rsidP="00411066"/>
      </w:tc>
      <w:tc>
        <w:tcPr>
          <w:tcW w:w="5659" w:type="dxa"/>
          <w:gridSpan w:val="2"/>
        </w:tcPr>
        <w:p w14:paraId="0A3997F1" w14:textId="77777777" w:rsidR="001D6272" w:rsidRDefault="001D6272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 xml:space="preserve"> </w:t>
          </w:r>
        </w:p>
      </w:tc>
    </w:tr>
  </w:tbl>
  <w:p w14:paraId="6FAA9867" w14:textId="77777777" w:rsidR="001D6272" w:rsidRPr="00822617" w:rsidRDefault="001D6272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FA54364"/>
    <w:multiLevelType w:val="hybridMultilevel"/>
    <w:tmpl w:val="396E8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A0"/>
    <w:rsid w:val="00182BF8"/>
    <w:rsid w:val="001D6272"/>
    <w:rsid w:val="001E3BA6"/>
    <w:rsid w:val="00216761"/>
    <w:rsid w:val="00225BF4"/>
    <w:rsid w:val="002D51EC"/>
    <w:rsid w:val="00396EFC"/>
    <w:rsid w:val="00411066"/>
    <w:rsid w:val="00456B3C"/>
    <w:rsid w:val="00476845"/>
    <w:rsid w:val="006A1625"/>
    <w:rsid w:val="007B6391"/>
    <w:rsid w:val="007D0961"/>
    <w:rsid w:val="00822617"/>
    <w:rsid w:val="009F76E9"/>
    <w:rsid w:val="00AB6DBC"/>
    <w:rsid w:val="00B4239A"/>
    <w:rsid w:val="00CB5E0F"/>
    <w:rsid w:val="00CC17D4"/>
    <w:rsid w:val="00D13F2F"/>
    <w:rsid w:val="00D627A0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1ADE2"/>
  <w15:chartTrackingRefBased/>
  <w15:docId w15:val="{5E7561F6-1B05-4FA1-91EF-50E9B2FF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151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3</cp:revision>
  <dcterms:created xsi:type="dcterms:W3CDTF">2018-01-08T06:34:00Z</dcterms:created>
  <dcterms:modified xsi:type="dcterms:W3CDTF">2018-01-09T11:43:00Z</dcterms:modified>
</cp:coreProperties>
</file>