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8BE34" w14:textId="77777777" w:rsidR="00F3059F" w:rsidRDefault="009F5501">
      <w:r>
        <w:t>Dadas las siguientes especificaciones, se desea modelar una base de datos.</w:t>
      </w:r>
    </w:p>
    <w:p w14:paraId="5BE597B2" w14:textId="77777777" w:rsidR="009F5501" w:rsidRDefault="009F5501">
      <w:r>
        <w:t>Los pasos serán los siguientes:</w:t>
      </w:r>
    </w:p>
    <w:p w14:paraId="11F97A75" w14:textId="77777777" w:rsidR="009F5501" w:rsidRDefault="009F5501" w:rsidP="009F5501">
      <w:pPr>
        <w:pStyle w:val="Prrafodelista"/>
        <w:numPr>
          <w:ilvl w:val="0"/>
          <w:numId w:val="11"/>
        </w:numPr>
      </w:pPr>
      <w:r>
        <w:t>Diagrama E-R</w:t>
      </w:r>
    </w:p>
    <w:p w14:paraId="2ADB9879" w14:textId="77777777" w:rsidR="009F5501" w:rsidRDefault="009F5501" w:rsidP="009F5501">
      <w:pPr>
        <w:pStyle w:val="Prrafodelista"/>
        <w:numPr>
          <w:ilvl w:val="0"/>
          <w:numId w:val="11"/>
        </w:numPr>
      </w:pPr>
      <w:r>
        <w:t>Paso a tablas</w:t>
      </w:r>
    </w:p>
    <w:p w14:paraId="457515C0" w14:textId="77777777" w:rsidR="009F5501" w:rsidRDefault="009F5501" w:rsidP="009F5501">
      <w:pPr>
        <w:pStyle w:val="Prrafodelista"/>
        <w:numPr>
          <w:ilvl w:val="0"/>
          <w:numId w:val="11"/>
        </w:numPr>
      </w:pPr>
      <w:r>
        <w:t>Definición de las tablas mediante SQL (DDL</w:t>
      </w:r>
      <w:r w:rsidR="00DC6920">
        <w:t>).</w:t>
      </w:r>
    </w:p>
    <w:p w14:paraId="37D03EA4" w14:textId="77777777" w:rsidR="009F5501" w:rsidRDefault="009F5501" w:rsidP="009F5501">
      <w:r>
        <w:t>Enunciado:</w:t>
      </w:r>
    </w:p>
    <w:p w14:paraId="4AFFF5E4" w14:textId="77777777" w:rsidR="009F5501" w:rsidRDefault="009F5501" w:rsidP="009F5501">
      <w:pPr>
        <w:rPr>
          <w:i/>
        </w:rPr>
      </w:pPr>
      <w:r>
        <w:rPr>
          <w:i/>
        </w:rPr>
        <w:t>Se pretende realizar una base de datos que gestione las partidas de ajedrez de un campeonato realizado en nuestra ciudad.</w:t>
      </w:r>
      <w:r w:rsidR="00DC6920">
        <w:rPr>
          <w:i/>
        </w:rPr>
        <w:t xml:space="preserve"> Concretamente se realiza en un hotel del centro.</w:t>
      </w:r>
    </w:p>
    <w:p w14:paraId="5888FD46" w14:textId="77777777" w:rsidR="009F5501" w:rsidRDefault="009F5501" w:rsidP="009F5501">
      <w:pPr>
        <w:rPr>
          <w:i/>
        </w:rPr>
      </w:pPr>
      <w:r>
        <w:rPr>
          <w:i/>
        </w:rPr>
        <w:t>Habrá participantes los cuales pertenecen a un país. De estos participantes se pretende conocer el nombre, su país y su e-mail</w:t>
      </w:r>
      <w:r w:rsidR="00DC6920">
        <w:rPr>
          <w:i/>
        </w:rPr>
        <w:t>, así como la habitación del hotel en la que están hospedados.</w:t>
      </w:r>
      <w:r>
        <w:rPr>
          <w:i/>
        </w:rPr>
        <w:t xml:space="preserve"> Estos participantes juegan partidas (uno contra uno) las cuales son arbitradas por un árbitro. De las partidas se desea conocer quién las está jugando, la fecha</w:t>
      </w:r>
      <w:r w:rsidR="00DC6920">
        <w:rPr>
          <w:i/>
        </w:rPr>
        <w:t>, la sala del hotel</w:t>
      </w:r>
      <w:r>
        <w:rPr>
          <w:i/>
        </w:rPr>
        <w:t xml:space="preserve"> y el árbitro que la presencia.</w:t>
      </w:r>
    </w:p>
    <w:p w14:paraId="1A695148" w14:textId="77777777" w:rsidR="009F5501" w:rsidRDefault="009F5501" w:rsidP="009F5501">
      <w:pPr>
        <w:rPr>
          <w:i/>
        </w:rPr>
      </w:pPr>
      <w:r>
        <w:rPr>
          <w:i/>
        </w:rPr>
        <w:t>Puede darse el caso que dos mismos jugadores jueguen más de una partida</w:t>
      </w:r>
      <w:r w:rsidR="00DC6920">
        <w:rPr>
          <w:i/>
        </w:rPr>
        <w:t xml:space="preserve"> entre ellos.</w:t>
      </w:r>
    </w:p>
    <w:p w14:paraId="555FEB61" w14:textId="77777777" w:rsidR="00DC6920" w:rsidRDefault="00DC6920" w:rsidP="009F5501">
      <w:pPr>
        <w:rPr>
          <w:i/>
        </w:rPr>
      </w:pPr>
      <w:r>
        <w:rPr>
          <w:i/>
        </w:rPr>
        <w:t>En cuanto a los árbitros se desea también almacenar la información relativa a país de origen, nombre, e-mail y habitación donde se aloja.</w:t>
      </w:r>
    </w:p>
    <w:p w14:paraId="5BD5D93B" w14:textId="03F079E4" w:rsidR="00DC6920" w:rsidRPr="002F60FB" w:rsidRDefault="00DC6920" w:rsidP="009F5501"/>
    <w:p w14:paraId="3B80C7FE" w14:textId="56851C89" w:rsidR="002F60FB" w:rsidRPr="002F60FB" w:rsidRDefault="002F60FB" w:rsidP="009F5501"/>
    <w:p w14:paraId="4BA495A0" w14:textId="15303EC2" w:rsidR="002F60FB" w:rsidRDefault="001B1952" w:rsidP="009F5501">
      <w:proofErr w:type="spellStart"/>
      <w:r>
        <w:t>Pais</w:t>
      </w:r>
      <w:proofErr w:type="spellEnd"/>
      <w:r>
        <w:t xml:space="preserve"> {</w:t>
      </w:r>
      <w:r w:rsidR="0047635B" w:rsidRPr="0047635B">
        <w:rPr>
          <w:u w:val="single"/>
        </w:rPr>
        <w:t>nombre</w:t>
      </w:r>
      <w:r>
        <w:t>}</w:t>
      </w:r>
    </w:p>
    <w:p w14:paraId="76E44ECC" w14:textId="37D6D677" w:rsidR="0047635B" w:rsidRDefault="0047635B" w:rsidP="009F5501">
      <w:r>
        <w:tab/>
        <w:t>Clave Principal {nombre}</w:t>
      </w:r>
    </w:p>
    <w:p w14:paraId="47EE73D0" w14:textId="43577636" w:rsidR="0047635B" w:rsidRDefault="0047635B" w:rsidP="009F5501">
      <w:r>
        <w:t>Persona {</w:t>
      </w:r>
      <w:r w:rsidRPr="0047635B">
        <w:rPr>
          <w:u w:val="single"/>
        </w:rPr>
        <w:t>nombre</w:t>
      </w:r>
      <w:r>
        <w:t xml:space="preserve">, email, habitación, </w:t>
      </w:r>
      <w:proofErr w:type="spellStart"/>
      <w:r>
        <w:t>pais</w:t>
      </w:r>
      <w:proofErr w:type="spellEnd"/>
      <w:r>
        <w:t>}</w:t>
      </w:r>
    </w:p>
    <w:p w14:paraId="52C7FF5C" w14:textId="5477B301" w:rsidR="0047635B" w:rsidRDefault="0047635B" w:rsidP="009F5501">
      <w:r>
        <w:tab/>
        <w:t>Clave Primaria {nombre}</w:t>
      </w:r>
    </w:p>
    <w:p w14:paraId="0F1B16CA" w14:textId="128BD806" w:rsidR="0047635B" w:rsidRDefault="0047635B" w:rsidP="009F5501">
      <w:r>
        <w:tab/>
        <w:t xml:space="preserve">Clave Ajena {país} </w:t>
      </w:r>
      <w:r>
        <w:sym w:font="Wingdings" w:char="F0E0"/>
      </w:r>
      <w:r>
        <w:t xml:space="preserve"> </w:t>
      </w:r>
      <w:proofErr w:type="spellStart"/>
      <w:r>
        <w:t>Pais</w:t>
      </w:r>
      <w:proofErr w:type="spellEnd"/>
      <w:r>
        <w:t>{nombre}</w:t>
      </w:r>
    </w:p>
    <w:p w14:paraId="19EB1B66" w14:textId="6E0C2DE4" w:rsidR="0047635B" w:rsidRDefault="0047635B" w:rsidP="009F5501">
      <w:r>
        <w:t>Participante {</w:t>
      </w:r>
      <w:r w:rsidRPr="00B35834">
        <w:rPr>
          <w:u w:val="single"/>
        </w:rPr>
        <w:t>nombre</w:t>
      </w:r>
      <w:r>
        <w:t>}</w:t>
      </w:r>
    </w:p>
    <w:p w14:paraId="0CD01E18" w14:textId="77777777" w:rsidR="0047635B" w:rsidRDefault="0047635B" w:rsidP="0047635B">
      <w:r>
        <w:tab/>
      </w:r>
      <w:r>
        <w:t>Clave Primaria {nombre}</w:t>
      </w:r>
    </w:p>
    <w:p w14:paraId="271F33C5" w14:textId="4C613032" w:rsidR="0047635B" w:rsidRDefault="0047635B" w:rsidP="0047635B">
      <w:r>
        <w:tab/>
        <w:t xml:space="preserve">Clave Ajena </w:t>
      </w:r>
      <w:proofErr w:type="gramStart"/>
      <w:r>
        <w:t>{</w:t>
      </w:r>
      <w:r w:rsidRPr="0047635B">
        <w:t xml:space="preserve"> </w:t>
      </w:r>
      <w:r>
        <w:t>nombre</w:t>
      </w:r>
      <w:proofErr w:type="gramEnd"/>
      <w:r>
        <w:t xml:space="preserve"> </w:t>
      </w:r>
      <w:r>
        <w:t xml:space="preserve">} </w:t>
      </w:r>
      <w:r>
        <w:sym w:font="Wingdings" w:char="F0E0"/>
      </w:r>
      <w:r>
        <w:t xml:space="preserve"> </w:t>
      </w:r>
      <w:r>
        <w:t>Persona</w:t>
      </w:r>
      <w:r>
        <w:t>{nombre}</w:t>
      </w:r>
    </w:p>
    <w:p w14:paraId="6939FA8E" w14:textId="52E5606E" w:rsidR="0047635B" w:rsidRDefault="0047635B" w:rsidP="0047635B">
      <w:r>
        <w:t>Arbitro</w:t>
      </w:r>
      <w:r>
        <w:t xml:space="preserve"> {</w:t>
      </w:r>
      <w:r w:rsidRPr="00B35834">
        <w:rPr>
          <w:u w:val="single"/>
        </w:rPr>
        <w:t>nombre</w:t>
      </w:r>
      <w:r>
        <w:t>}</w:t>
      </w:r>
    </w:p>
    <w:p w14:paraId="704DF85E" w14:textId="77777777" w:rsidR="0047635B" w:rsidRDefault="0047635B" w:rsidP="0047635B">
      <w:r>
        <w:tab/>
        <w:t>Clave Primaria {nombre}</w:t>
      </w:r>
    </w:p>
    <w:p w14:paraId="7A3E25BB" w14:textId="5DDFA5D7" w:rsidR="0047635B" w:rsidRDefault="0047635B" w:rsidP="0047635B">
      <w:r>
        <w:tab/>
        <w:t>Clave Ajen</w:t>
      </w:r>
      <w:bookmarkStart w:id="0" w:name="_GoBack"/>
      <w:bookmarkEnd w:id="0"/>
      <w:r>
        <w:t xml:space="preserve">a {nombre} </w:t>
      </w:r>
      <w:r>
        <w:sym w:font="Wingdings" w:char="F0E0"/>
      </w:r>
      <w:r>
        <w:t xml:space="preserve"> Persona{nombre}</w:t>
      </w:r>
    </w:p>
    <w:p w14:paraId="644974F8" w14:textId="4CC6B41C" w:rsidR="0047635B" w:rsidRDefault="0047635B" w:rsidP="009F5501">
      <w:r>
        <w:lastRenderedPageBreak/>
        <w:t>Partida {</w:t>
      </w:r>
      <w:r w:rsidRPr="0047635B">
        <w:rPr>
          <w:u w:val="single"/>
        </w:rPr>
        <w:t>fecha</w:t>
      </w:r>
      <w:r>
        <w:t xml:space="preserve">, </w:t>
      </w:r>
      <w:r w:rsidRPr="0047635B">
        <w:rPr>
          <w:u w:val="single"/>
        </w:rPr>
        <w:t>sala</w:t>
      </w:r>
      <w:r>
        <w:t>}</w:t>
      </w:r>
    </w:p>
    <w:p w14:paraId="636AB724" w14:textId="4388DD59" w:rsidR="0047635B" w:rsidRDefault="0047635B" w:rsidP="009F5501">
      <w:r>
        <w:tab/>
        <w:t>Clave Primaria {</w:t>
      </w:r>
      <w:r w:rsidRPr="0047635B">
        <w:rPr>
          <w:u w:val="single"/>
        </w:rPr>
        <w:t>fecha</w:t>
      </w:r>
      <w:r>
        <w:t xml:space="preserve">, </w:t>
      </w:r>
      <w:r w:rsidRPr="0047635B">
        <w:rPr>
          <w:u w:val="single"/>
        </w:rPr>
        <w:t>sala</w:t>
      </w:r>
      <w:r>
        <w:t>}</w:t>
      </w:r>
    </w:p>
    <w:p w14:paraId="74A086CE" w14:textId="3579B2CD" w:rsidR="00585ACE" w:rsidRDefault="0047635B" w:rsidP="00585ACE">
      <w:r>
        <w:tab/>
        <w:t xml:space="preserve">Clave Ajena {arbitro} </w:t>
      </w:r>
      <w:r>
        <w:sym w:font="Wingdings" w:char="F0E0"/>
      </w:r>
      <w:r>
        <w:t xml:space="preserve"> Arbitro {nombre}</w:t>
      </w:r>
    </w:p>
    <w:p w14:paraId="18CD3BCA" w14:textId="115E793D" w:rsidR="00585ACE" w:rsidRDefault="00585ACE" w:rsidP="00585ACE">
      <w:r>
        <w:t>Juego {</w:t>
      </w:r>
      <w:proofErr w:type="spellStart"/>
      <w:r w:rsidRPr="00585ACE">
        <w:rPr>
          <w:u w:val="single"/>
        </w:rPr>
        <w:t>nom_participante</w:t>
      </w:r>
      <w:proofErr w:type="spellEnd"/>
      <w:r>
        <w:t xml:space="preserve">, </w:t>
      </w:r>
      <w:r w:rsidRPr="00585ACE">
        <w:rPr>
          <w:u w:val="single"/>
        </w:rPr>
        <w:t>fecha</w:t>
      </w:r>
      <w:r>
        <w:t xml:space="preserve">, </w:t>
      </w:r>
      <w:r w:rsidRPr="00585ACE">
        <w:rPr>
          <w:u w:val="single"/>
        </w:rPr>
        <w:t>sala</w:t>
      </w:r>
      <w:r>
        <w:t>}</w:t>
      </w:r>
    </w:p>
    <w:p w14:paraId="705DC6CA" w14:textId="7503AE40" w:rsidR="00585ACE" w:rsidRDefault="00585ACE" w:rsidP="00585ACE">
      <w:r>
        <w:tab/>
        <w:t>Clave Primaria {</w:t>
      </w:r>
      <w:proofErr w:type="spellStart"/>
      <w:r>
        <w:t>nom_participante</w:t>
      </w:r>
      <w:proofErr w:type="spellEnd"/>
      <w:r>
        <w:t>, fecha, sala</w:t>
      </w:r>
      <w:r>
        <w:t>}</w:t>
      </w:r>
    </w:p>
    <w:p w14:paraId="2940B0E8" w14:textId="0472AD9F" w:rsidR="00585ACE" w:rsidRDefault="00585ACE" w:rsidP="00585ACE">
      <w:r>
        <w:tab/>
        <w:t>Clave Ajena {</w:t>
      </w:r>
      <w:proofErr w:type="spellStart"/>
      <w:r>
        <w:t>nom_participante</w:t>
      </w:r>
      <w:proofErr w:type="spellEnd"/>
      <w:r>
        <w:t xml:space="preserve">} </w:t>
      </w:r>
      <w:r>
        <w:sym w:font="Wingdings" w:char="F0E0"/>
      </w:r>
      <w:r>
        <w:t xml:space="preserve"> Participante {nombre}</w:t>
      </w:r>
    </w:p>
    <w:p w14:paraId="3E7B5500" w14:textId="2E59D537" w:rsidR="00585ACE" w:rsidRDefault="00585ACE" w:rsidP="00585ACE">
      <w:r>
        <w:tab/>
        <w:t xml:space="preserve">Clave Ajena {fecha} </w:t>
      </w:r>
      <w:r>
        <w:sym w:font="Wingdings" w:char="F0E0"/>
      </w:r>
      <w:r>
        <w:t xml:space="preserve"> Partida {fecha}</w:t>
      </w:r>
    </w:p>
    <w:p w14:paraId="475560EB" w14:textId="16B36A2A" w:rsidR="00585ACE" w:rsidRDefault="00585ACE" w:rsidP="00585ACE">
      <w:pPr>
        <w:ind w:firstLine="709"/>
      </w:pPr>
      <w:r>
        <w:t xml:space="preserve">Clave Ajena {fecha} </w:t>
      </w:r>
      <w:r>
        <w:sym w:font="Wingdings" w:char="F0E0"/>
      </w:r>
      <w:r>
        <w:t xml:space="preserve"> Partida {</w:t>
      </w:r>
      <w:r>
        <w:t>sala</w:t>
      </w:r>
      <w:r>
        <w:t>}</w:t>
      </w:r>
    </w:p>
    <w:p w14:paraId="227C86F7" w14:textId="646B3273" w:rsidR="0047635B" w:rsidRPr="002F60FB" w:rsidRDefault="0047635B" w:rsidP="009F5501"/>
    <w:sectPr w:rsidR="0047635B" w:rsidRPr="002F60FB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35064" w14:textId="77777777" w:rsidR="00F26660" w:rsidRDefault="00F26660" w:rsidP="00822617">
      <w:pPr>
        <w:spacing w:line="240" w:lineRule="auto"/>
      </w:pPr>
      <w:r>
        <w:separator/>
      </w:r>
    </w:p>
  </w:endnote>
  <w:endnote w:type="continuationSeparator" w:id="0">
    <w:p w14:paraId="171DA5C9" w14:textId="77777777" w:rsidR="00F26660" w:rsidRDefault="00F2666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D62A5" w14:textId="77777777" w:rsidR="001B1952" w:rsidRPr="00822617" w:rsidRDefault="001B195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1A54" w14:textId="77777777" w:rsidR="00F26660" w:rsidRDefault="00F26660" w:rsidP="00822617">
      <w:pPr>
        <w:spacing w:line="240" w:lineRule="auto"/>
      </w:pPr>
      <w:r>
        <w:separator/>
      </w:r>
    </w:p>
  </w:footnote>
  <w:footnote w:type="continuationSeparator" w:id="0">
    <w:p w14:paraId="4622EE15" w14:textId="77777777" w:rsidR="00F26660" w:rsidRDefault="00F2666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1B1952" w14:paraId="5AD77D70" w14:textId="77777777" w:rsidTr="00411066">
      <w:tc>
        <w:tcPr>
          <w:tcW w:w="2829" w:type="dxa"/>
          <w:vMerge w:val="restart"/>
        </w:tcPr>
        <w:p w14:paraId="0F2EB272" w14:textId="77777777" w:rsidR="001B1952" w:rsidRDefault="001B195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3CC97962" wp14:editId="1842665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D807750" w14:textId="77777777" w:rsidR="001B1952" w:rsidRDefault="001B1952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1º DAW</w:t>
          </w:r>
        </w:p>
      </w:tc>
      <w:tc>
        <w:tcPr>
          <w:tcW w:w="2830" w:type="dxa"/>
        </w:tcPr>
        <w:p w14:paraId="146DFEDF" w14:textId="77777777" w:rsidR="001B1952" w:rsidRDefault="001B195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B1952" w14:paraId="5C2F2D90" w14:textId="77777777" w:rsidTr="00411066">
      <w:tc>
        <w:tcPr>
          <w:tcW w:w="2829" w:type="dxa"/>
          <w:vMerge/>
        </w:tcPr>
        <w:p w14:paraId="17F41605" w14:textId="77777777" w:rsidR="001B1952" w:rsidRDefault="001B1952" w:rsidP="00411066"/>
      </w:tc>
      <w:tc>
        <w:tcPr>
          <w:tcW w:w="5659" w:type="dxa"/>
          <w:gridSpan w:val="2"/>
        </w:tcPr>
        <w:p w14:paraId="09FD799D" w14:textId="77777777" w:rsidR="001B1952" w:rsidRDefault="001B1952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  <w:t>5</w:t>
          </w:r>
        </w:p>
      </w:tc>
    </w:tr>
    <w:tr w:rsidR="001B1952" w14:paraId="77705BE2" w14:textId="77777777" w:rsidTr="00411066">
      <w:tc>
        <w:tcPr>
          <w:tcW w:w="2829" w:type="dxa"/>
          <w:vMerge/>
        </w:tcPr>
        <w:p w14:paraId="18F3C9A0" w14:textId="77777777" w:rsidR="001B1952" w:rsidRDefault="001B1952" w:rsidP="00411066"/>
      </w:tc>
      <w:tc>
        <w:tcPr>
          <w:tcW w:w="5659" w:type="dxa"/>
          <w:gridSpan w:val="2"/>
        </w:tcPr>
        <w:p w14:paraId="5B8AD092" w14:textId="77777777" w:rsidR="001B1952" w:rsidRDefault="001B195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  <w:t>4</w:t>
          </w:r>
        </w:p>
      </w:tc>
    </w:tr>
    <w:tr w:rsidR="001B1952" w14:paraId="15FF77E5" w14:textId="77777777" w:rsidTr="00D90991">
      <w:trPr>
        <w:trHeight w:val="288"/>
      </w:trPr>
      <w:tc>
        <w:tcPr>
          <w:tcW w:w="2829" w:type="dxa"/>
          <w:vMerge/>
        </w:tcPr>
        <w:p w14:paraId="2C81EE0E" w14:textId="77777777" w:rsidR="001B1952" w:rsidRDefault="001B1952" w:rsidP="00411066"/>
      </w:tc>
      <w:tc>
        <w:tcPr>
          <w:tcW w:w="5659" w:type="dxa"/>
          <w:gridSpan w:val="2"/>
        </w:tcPr>
        <w:p w14:paraId="0F9659CB" w14:textId="77777777" w:rsidR="001B1952" w:rsidRDefault="001B195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04A75A0C" w14:textId="77777777" w:rsidR="001B1952" w:rsidRPr="00822617" w:rsidRDefault="001B195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277EB4"/>
    <w:multiLevelType w:val="hybridMultilevel"/>
    <w:tmpl w:val="223CB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01"/>
    <w:rsid w:val="00182BF8"/>
    <w:rsid w:val="001B1952"/>
    <w:rsid w:val="001E3BA6"/>
    <w:rsid w:val="00216761"/>
    <w:rsid w:val="00225BF4"/>
    <w:rsid w:val="002D51EC"/>
    <w:rsid w:val="002F60FB"/>
    <w:rsid w:val="00411066"/>
    <w:rsid w:val="0047635B"/>
    <w:rsid w:val="00585ACE"/>
    <w:rsid w:val="006A1625"/>
    <w:rsid w:val="00761763"/>
    <w:rsid w:val="007B6391"/>
    <w:rsid w:val="00822617"/>
    <w:rsid w:val="00860659"/>
    <w:rsid w:val="009F5501"/>
    <w:rsid w:val="00B35834"/>
    <w:rsid w:val="00CC17D4"/>
    <w:rsid w:val="00D90991"/>
    <w:rsid w:val="00DC6920"/>
    <w:rsid w:val="00E74ADC"/>
    <w:rsid w:val="00F26660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0FCD"/>
  <w15:chartTrackingRefBased/>
  <w15:docId w15:val="{05431C83-E228-41E3-A540-22C5EDFD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93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6</cp:revision>
  <dcterms:created xsi:type="dcterms:W3CDTF">2017-12-12T06:24:00Z</dcterms:created>
  <dcterms:modified xsi:type="dcterms:W3CDTF">2017-12-12T09:52:00Z</dcterms:modified>
</cp:coreProperties>
</file>