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9DADF" w14:textId="77777777" w:rsidR="00F3059F" w:rsidRDefault="00D3231F">
      <w:pPr>
        <w:rPr>
          <w:color w:val="FF0000"/>
        </w:rPr>
      </w:pPr>
      <w:r>
        <w:rPr>
          <w:color w:val="FF0000"/>
        </w:rPr>
        <w:t xml:space="preserve">Carga el archivo </w:t>
      </w:r>
      <w:proofErr w:type="spellStart"/>
      <w:r>
        <w:rPr>
          <w:color w:val="FF0000"/>
        </w:rPr>
        <w:t>jardineria.sql</w:t>
      </w:r>
      <w:proofErr w:type="spellEnd"/>
      <w:r>
        <w:rPr>
          <w:color w:val="FF0000"/>
        </w:rPr>
        <w:t xml:space="preserve"> en Heidi</w:t>
      </w:r>
    </w:p>
    <w:p w14:paraId="717E7CB1" w14:textId="77777777" w:rsidR="00D3231F" w:rsidRDefault="00D3231F">
      <w:pPr>
        <w:rPr>
          <w:color w:val="FF0000"/>
        </w:rPr>
      </w:pPr>
      <w:r>
        <w:rPr>
          <w:color w:val="FF0000"/>
        </w:rPr>
        <w:t>Ejecútalo para crear la base de datos</w:t>
      </w:r>
    </w:p>
    <w:p w14:paraId="1C8290C8" w14:textId="77777777" w:rsidR="00D3231F" w:rsidRDefault="00D3231F">
      <w:pPr>
        <w:rPr>
          <w:color w:val="FF0000"/>
        </w:rPr>
      </w:pPr>
      <w:r>
        <w:rPr>
          <w:color w:val="FF0000"/>
        </w:rPr>
        <w:t>Refresca para poder visualizarla</w:t>
      </w:r>
    </w:p>
    <w:p w14:paraId="57F91382" w14:textId="77777777" w:rsidR="00D3231F" w:rsidRDefault="00D3231F">
      <w:pPr>
        <w:rPr>
          <w:color w:val="FF0000"/>
        </w:rPr>
      </w:pPr>
      <w:r>
        <w:rPr>
          <w:color w:val="FF0000"/>
        </w:rPr>
        <w:t xml:space="preserve">El esquema de la base de datos </w:t>
      </w:r>
      <w:proofErr w:type="spellStart"/>
      <w:r>
        <w:rPr>
          <w:color w:val="FF0000"/>
        </w:rPr>
        <w:t>jardineria</w:t>
      </w:r>
      <w:proofErr w:type="spellEnd"/>
      <w:r>
        <w:rPr>
          <w:color w:val="FF0000"/>
        </w:rPr>
        <w:t xml:space="preserve"> es el siguiente</w:t>
      </w:r>
      <w:r w:rsidR="00A97B06">
        <w:rPr>
          <w:color w:val="FF0000"/>
        </w:rPr>
        <w:t>:</w:t>
      </w:r>
    </w:p>
    <w:p w14:paraId="096E4DAD" w14:textId="77777777" w:rsidR="00A97B06" w:rsidRDefault="00A97B06">
      <w:pPr>
        <w:rPr>
          <w:color w:val="FF0000"/>
        </w:rPr>
      </w:pPr>
      <w:r>
        <w:rPr>
          <w:noProof/>
        </w:rPr>
        <w:drawing>
          <wp:inline distT="0" distB="0" distL="0" distR="0" wp14:anchorId="044327E0" wp14:editId="1F5D7579">
            <wp:extent cx="5396230" cy="30892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AB74" w14:textId="77777777" w:rsidR="00D3231F" w:rsidRDefault="00D3231F">
      <w:pPr>
        <w:rPr>
          <w:color w:val="FF0000"/>
        </w:rPr>
      </w:pPr>
      <w:r>
        <w:rPr>
          <w:color w:val="FF0000"/>
        </w:rPr>
        <w:t>Adjuntar las consultas a cada ejercicio en este mismo documento y subidlo a plataforma.</w:t>
      </w:r>
    </w:p>
    <w:p w14:paraId="000C7788" w14:textId="77777777" w:rsidR="00A97B06" w:rsidRDefault="00021C41">
      <w:pPr>
        <w:rPr>
          <w:color w:val="FF0000"/>
        </w:rPr>
      </w:pPr>
      <w:r>
        <w:rPr>
          <w:color w:val="FF0000"/>
        </w:rPr>
        <w:t>Se adjuntan las soluciones a las consultas.</w:t>
      </w:r>
    </w:p>
    <w:p w14:paraId="79524F94" w14:textId="77777777" w:rsidR="00A97B06" w:rsidRDefault="00A97B06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5C3E34A" w14:textId="77777777" w:rsidR="00F36CB6" w:rsidRDefault="00D3231F" w:rsidP="00F36CB6">
      <w:r>
        <w:lastRenderedPageBreak/>
        <w:t>Realizad las siguientes consultas:</w:t>
      </w:r>
    </w:p>
    <w:p w14:paraId="26F3858C" w14:textId="209B14CC" w:rsidR="00F36CB6" w:rsidRDefault="00F36CB6" w:rsidP="00F36CB6">
      <w:pPr>
        <w:pStyle w:val="Prrafodelista"/>
        <w:numPr>
          <w:ilvl w:val="0"/>
          <w:numId w:val="12"/>
        </w:numPr>
      </w:pPr>
      <w:r>
        <w:t>Nombre de productos que valgan entre 10 y 100 €</w:t>
      </w:r>
    </w:p>
    <w:p w14:paraId="1176F511" w14:textId="77777777" w:rsidR="008E2257" w:rsidRPr="008E2257" w:rsidRDefault="008E2257" w:rsidP="008E225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8E22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E2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2257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</w:p>
    <w:p w14:paraId="1BA43F4E" w14:textId="77777777" w:rsidR="008E2257" w:rsidRPr="008E2257" w:rsidRDefault="008E2257" w:rsidP="008E225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8E22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E2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2257"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</w:p>
    <w:p w14:paraId="071D5AAC" w14:textId="77777777" w:rsidR="008E2257" w:rsidRPr="008E2257" w:rsidRDefault="008E2257" w:rsidP="008E225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8E22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8E2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2257">
        <w:rPr>
          <w:rFonts w:ascii="Courier New" w:hAnsi="Courier New" w:cs="Courier New"/>
          <w:color w:val="808000"/>
          <w:sz w:val="20"/>
          <w:szCs w:val="20"/>
          <w:lang w:val="en-US"/>
        </w:rPr>
        <w:t>PrecioVenta</w:t>
      </w:r>
      <w:proofErr w:type="spellEnd"/>
      <w:r w:rsidRPr="008E2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22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8E2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2257"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 w:rsidRPr="008E2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22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8E2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2257"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</w:p>
    <w:p w14:paraId="67570268" w14:textId="77122A49" w:rsidR="00F36CB6" w:rsidRDefault="00F36CB6" w:rsidP="00474455"/>
    <w:p w14:paraId="1004329D" w14:textId="5D0B07C4" w:rsidR="00F36CB6" w:rsidRDefault="003B2EBE" w:rsidP="00F36CB6">
      <w:pPr>
        <w:pStyle w:val="Prrafodelista"/>
        <w:numPr>
          <w:ilvl w:val="0"/>
          <w:numId w:val="12"/>
        </w:numPr>
      </w:pPr>
      <w:r>
        <w:t xml:space="preserve">Nombre de productos y </w:t>
      </w:r>
      <w:r w:rsidR="00E6537D">
        <w:t>descripción</w:t>
      </w:r>
      <w:r>
        <w:t xml:space="preserve"> de gama a la que pertenecen (</w:t>
      </w:r>
      <w:r w:rsidR="005F21FD">
        <w:t xml:space="preserve">CUIDADORRRR: </w:t>
      </w:r>
      <w:r>
        <w:t>deberán aparecer todos los productos tengan o no tengan gama asociada)</w:t>
      </w:r>
    </w:p>
    <w:p w14:paraId="5D766B33" w14:textId="77777777" w:rsidR="008E2257" w:rsidRPr="008E2257" w:rsidRDefault="008E2257" w:rsidP="008E225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8E22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E2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E2257"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r w:rsidRPr="008E225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E2257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8E225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8E2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2257">
        <w:rPr>
          <w:rFonts w:ascii="Courier New" w:hAnsi="Courier New" w:cs="Courier New"/>
          <w:color w:val="FF00FF"/>
          <w:sz w:val="20"/>
          <w:szCs w:val="20"/>
          <w:lang w:val="en-US"/>
        </w:rPr>
        <w:t>gamasproductos</w:t>
      </w:r>
      <w:r w:rsidRPr="008E225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E2257">
        <w:rPr>
          <w:rFonts w:ascii="Courier New" w:hAnsi="Courier New" w:cs="Courier New"/>
          <w:color w:val="808000"/>
          <w:sz w:val="20"/>
          <w:szCs w:val="20"/>
          <w:lang w:val="en-US"/>
        </w:rPr>
        <w:t>DescripcionTexto</w:t>
      </w:r>
      <w:proofErr w:type="spellEnd"/>
    </w:p>
    <w:p w14:paraId="22FB7B91" w14:textId="77777777" w:rsidR="008E2257" w:rsidRPr="008E2257" w:rsidRDefault="008E2257" w:rsidP="008E225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8E22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E2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2257"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  <w:r w:rsidRPr="008E2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22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8E2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22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8E2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2257">
        <w:rPr>
          <w:rFonts w:ascii="Courier New" w:hAnsi="Courier New" w:cs="Courier New"/>
          <w:color w:val="FF00FF"/>
          <w:sz w:val="20"/>
          <w:szCs w:val="20"/>
          <w:lang w:val="en-US"/>
        </w:rPr>
        <w:t>gamasproductos</w:t>
      </w:r>
      <w:proofErr w:type="spellEnd"/>
    </w:p>
    <w:p w14:paraId="24C01CB4" w14:textId="77777777" w:rsidR="008E2257" w:rsidRPr="008E2257" w:rsidRDefault="008E2257" w:rsidP="008E225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8E22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8E2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E2257"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r w:rsidRPr="008E225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E2257">
        <w:rPr>
          <w:rFonts w:ascii="Courier New" w:hAnsi="Courier New" w:cs="Courier New"/>
          <w:color w:val="808000"/>
          <w:sz w:val="20"/>
          <w:szCs w:val="20"/>
          <w:lang w:val="en-US"/>
        </w:rPr>
        <w:t>Gama</w:t>
      </w:r>
      <w:proofErr w:type="spellEnd"/>
      <w:r w:rsidRPr="008E225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8E2257">
        <w:rPr>
          <w:rFonts w:ascii="Courier New" w:hAnsi="Courier New" w:cs="Courier New"/>
          <w:color w:val="FF00FF"/>
          <w:sz w:val="20"/>
          <w:szCs w:val="20"/>
          <w:lang w:val="en-US"/>
        </w:rPr>
        <w:t>gamasproductos</w:t>
      </w:r>
      <w:r w:rsidRPr="008E225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E2257">
        <w:rPr>
          <w:rFonts w:ascii="Courier New" w:hAnsi="Courier New" w:cs="Courier New"/>
          <w:color w:val="808000"/>
          <w:sz w:val="20"/>
          <w:szCs w:val="20"/>
          <w:lang w:val="en-US"/>
        </w:rPr>
        <w:t>Gama</w:t>
      </w:r>
      <w:proofErr w:type="spellEnd"/>
      <w:proofErr w:type="gramEnd"/>
    </w:p>
    <w:p w14:paraId="0C167AEB" w14:textId="28154CBB" w:rsidR="003B2EBE" w:rsidRDefault="003B2EBE" w:rsidP="00474455"/>
    <w:p w14:paraId="55764098" w14:textId="0987ABC2" w:rsidR="00E6537D" w:rsidRDefault="00E6537D" w:rsidP="00810ECC">
      <w:pPr>
        <w:pStyle w:val="Prrafodelista"/>
        <w:keepNext/>
        <w:numPr>
          <w:ilvl w:val="0"/>
          <w:numId w:val="12"/>
        </w:numPr>
        <w:ind w:left="714" w:hanging="357"/>
      </w:pPr>
      <w:r>
        <w:t>Nombre de clientes y código de pedidos que ha hecho (aparecerán también los clientes que no tengan pedidos</w:t>
      </w:r>
    </w:p>
    <w:p w14:paraId="06599D66" w14:textId="77777777" w:rsidR="008E2257" w:rsidRPr="008E2257" w:rsidRDefault="008E2257" w:rsidP="008E225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8E22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E2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E2257">
        <w:rPr>
          <w:rFonts w:ascii="Courier New" w:hAnsi="Courier New" w:cs="Courier New"/>
          <w:color w:val="FF00FF"/>
          <w:sz w:val="20"/>
          <w:szCs w:val="20"/>
          <w:lang w:val="en-US"/>
        </w:rPr>
        <w:t>clientes</w:t>
      </w:r>
      <w:r w:rsidRPr="008E225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E2257">
        <w:rPr>
          <w:rFonts w:ascii="Courier New" w:hAnsi="Courier New" w:cs="Courier New"/>
          <w:color w:val="808000"/>
          <w:sz w:val="20"/>
          <w:szCs w:val="20"/>
          <w:lang w:val="en-US"/>
        </w:rPr>
        <w:t>NombreCliente</w:t>
      </w:r>
      <w:proofErr w:type="gramEnd"/>
      <w:r w:rsidRPr="008E225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8E2257">
        <w:rPr>
          <w:rFonts w:ascii="Courier New" w:hAnsi="Courier New" w:cs="Courier New"/>
          <w:color w:val="FF00FF"/>
          <w:sz w:val="20"/>
          <w:szCs w:val="20"/>
          <w:lang w:val="en-US"/>
        </w:rPr>
        <w:t>pedidos</w:t>
      </w:r>
      <w:r w:rsidRPr="008E225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E2257">
        <w:rPr>
          <w:rFonts w:ascii="Courier New" w:hAnsi="Courier New" w:cs="Courier New"/>
          <w:color w:val="808000"/>
          <w:sz w:val="20"/>
          <w:szCs w:val="20"/>
          <w:lang w:val="en-US"/>
        </w:rPr>
        <w:t>CodigoPedido</w:t>
      </w:r>
      <w:proofErr w:type="spellEnd"/>
    </w:p>
    <w:p w14:paraId="36F7FC04" w14:textId="77777777" w:rsidR="008E2257" w:rsidRPr="008E2257" w:rsidRDefault="008E2257" w:rsidP="008E225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8E22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E2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2257">
        <w:rPr>
          <w:rFonts w:ascii="Courier New" w:hAnsi="Courier New" w:cs="Courier New"/>
          <w:color w:val="FF00FF"/>
          <w:sz w:val="20"/>
          <w:szCs w:val="20"/>
          <w:lang w:val="en-US"/>
        </w:rPr>
        <w:t>clientes</w:t>
      </w:r>
      <w:proofErr w:type="spellEnd"/>
      <w:r w:rsidRPr="008E2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225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8E2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E22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8E2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2257">
        <w:rPr>
          <w:rFonts w:ascii="Courier New" w:hAnsi="Courier New" w:cs="Courier New"/>
          <w:color w:val="FF00FF"/>
          <w:sz w:val="20"/>
          <w:szCs w:val="20"/>
          <w:lang w:val="en-US"/>
        </w:rPr>
        <w:t>pedidos</w:t>
      </w:r>
      <w:proofErr w:type="spellEnd"/>
    </w:p>
    <w:p w14:paraId="2E2FC48B" w14:textId="54A596B1" w:rsidR="008E2257" w:rsidRPr="008E2257" w:rsidRDefault="008E2257" w:rsidP="008E225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8E225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8E22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E2257">
        <w:rPr>
          <w:rFonts w:ascii="Courier New" w:hAnsi="Courier New" w:cs="Courier New"/>
          <w:color w:val="FF00FF"/>
          <w:sz w:val="20"/>
          <w:szCs w:val="20"/>
          <w:lang w:val="en-US"/>
        </w:rPr>
        <w:t>clientes</w:t>
      </w:r>
      <w:r w:rsidRPr="008E225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E2257">
        <w:rPr>
          <w:rFonts w:ascii="Courier New" w:hAnsi="Courier New" w:cs="Courier New"/>
          <w:color w:val="808000"/>
          <w:sz w:val="20"/>
          <w:szCs w:val="20"/>
          <w:lang w:val="en-US"/>
        </w:rPr>
        <w:t>CodigoCliente</w:t>
      </w:r>
      <w:proofErr w:type="spellEnd"/>
      <w:r w:rsidRPr="008E225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8E2257">
        <w:rPr>
          <w:rFonts w:ascii="Courier New" w:hAnsi="Courier New" w:cs="Courier New"/>
          <w:color w:val="FF00FF"/>
          <w:sz w:val="20"/>
          <w:szCs w:val="20"/>
          <w:lang w:val="en-US"/>
        </w:rPr>
        <w:t>pedidos</w:t>
      </w:r>
      <w:r w:rsidRPr="008E225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E2257">
        <w:rPr>
          <w:rFonts w:ascii="Courier New" w:hAnsi="Courier New" w:cs="Courier New"/>
          <w:color w:val="808000"/>
          <w:sz w:val="20"/>
          <w:szCs w:val="20"/>
          <w:lang w:val="en-US"/>
        </w:rPr>
        <w:t>CodigoCliente</w:t>
      </w:r>
      <w:proofErr w:type="spellEnd"/>
      <w:proofErr w:type="gramEnd"/>
    </w:p>
    <w:p w14:paraId="3498DC0A" w14:textId="10A0DF60" w:rsidR="00E6537D" w:rsidRDefault="00E6537D" w:rsidP="00474455"/>
    <w:p w14:paraId="673E36C9" w14:textId="07446B96" w:rsidR="00E6537D" w:rsidRDefault="00E6537D" w:rsidP="00A97B06">
      <w:pPr>
        <w:pStyle w:val="Prrafodelista"/>
        <w:keepNext/>
        <w:numPr>
          <w:ilvl w:val="0"/>
          <w:numId w:val="12"/>
        </w:numPr>
        <w:ind w:left="714" w:hanging="357"/>
      </w:pPr>
      <w:r>
        <w:t>¿Cuántos productos hay en cada gama? Mostrar descripción de gama y n</w:t>
      </w:r>
      <w:r w:rsidR="00474455">
        <w:t>úmero</w:t>
      </w:r>
      <w:r>
        <w:t xml:space="preserve"> de producto</w:t>
      </w:r>
      <w:r w:rsidR="00474455">
        <w:t>s</w:t>
      </w:r>
      <w:r>
        <w:t xml:space="preserve"> (no mostrar las gamas que no tengan productos)</w:t>
      </w:r>
    </w:p>
    <w:p w14:paraId="42BAE9FD" w14:textId="77777777" w:rsidR="00474455" w:rsidRPr="00474455" w:rsidRDefault="00474455" w:rsidP="0047445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474455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474455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474455">
        <w:rPr>
          <w:rFonts w:ascii="Courier New" w:hAnsi="Courier New" w:cs="Courier New"/>
          <w:color w:val="FF00FF"/>
          <w:sz w:val="20"/>
          <w:szCs w:val="20"/>
          <w:lang w:val="es-ES"/>
        </w:rPr>
        <w:t>gamasproductos</w:t>
      </w:r>
      <w:r w:rsidRPr="00474455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474455">
        <w:rPr>
          <w:rFonts w:ascii="Courier New" w:hAnsi="Courier New" w:cs="Courier New"/>
          <w:color w:val="808000"/>
          <w:sz w:val="20"/>
          <w:szCs w:val="20"/>
          <w:lang w:val="es-ES"/>
        </w:rPr>
        <w:t>DescripcionTexto</w:t>
      </w:r>
      <w:proofErr w:type="spellEnd"/>
      <w:proofErr w:type="gramEnd"/>
      <w:r w:rsidRPr="00474455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474455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474455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count</w:t>
      </w:r>
      <w:proofErr w:type="spellEnd"/>
      <w:r w:rsidRPr="00474455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474455">
        <w:rPr>
          <w:rFonts w:ascii="Courier New" w:hAnsi="Courier New" w:cs="Courier New"/>
          <w:color w:val="808000"/>
          <w:sz w:val="20"/>
          <w:szCs w:val="20"/>
          <w:lang w:val="es-ES"/>
        </w:rPr>
        <w:t>CodigoProducto</w:t>
      </w:r>
      <w:proofErr w:type="spellEnd"/>
      <w:r w:rsidRPr="00474455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17AF76B0" w14:textId="77777777" w:rsidR="00474455" w:rsidRPr="00474455" w:rsidRDefault="00474455" w:rsidP="0047445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7445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744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4455">
        <w:rPr>
          <w:rFonts w:ascii="Courier New" w:hAnsi="Courier New" w:cs="Courier New"/>
          <w:color w:val="FF00FF"/>
          <w:sz w:val="20"/>
          <w:szCs w:val="20"/>
          <w:lang w:val="en-US"/>
        </w:rPr>
        <w:t>gamasproductos</w:t>
      </w:r>
      <w:proofErr w:type="spellEnd"/>
      <w:r w:rsidRPr="004744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445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4744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4455"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</w:p>
    <w:p w14:paraId="4169075E" w14:textId="77777777" w:rsidR="00474455" w:rsidRPr="00474455" w:rsidRDefault="00474455" w:rsidP="0047445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7445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4744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74455">
        <w:rPr>
          <w:rFonts w:ascii="Courier New" w:hAnsi="Courier New" w:cs="Courier New"/>
          <w:color w:val="FF00FF"/>
          <w:sz w:val="20"/>
          <w:szCs w:val="20"/>
          <w:lang w:val="en-US"/>
        </w:rPr>
        <w:t>gamasproductos</w:t>
      </w:r>
      <w:r w:rsidRPr="00474455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474455">
        <w:rPr>
          <w:rFonts w:ascii="Courier New" w:hAnsi="Courier New" w:cs="Courier New"/>
          <w:color w:val="808000"/>
          <w:sz w:val="20"/>
          <w:szCs w:val="20"/>
          <w:lang w:val="en-US"/>
        </w:rPr>
        <w:t>Gama</w:t>
      </w:r>
      <w:proofErr w:type="spellEnd"/>
      <w:r w:rsidRPr="00474455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474455"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r w:rsidRPr="00474455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474455">
        <w:rPr>
          <w:rFonts w:ascii="Courier New" w:hAnsi="Courier New" w:cs="Courier New"/>
          <w:color w:val="808000"/>
          <w:sz w:val="20"/>
          <w:szCs w:val="20"/>
          <w:lang w:val="en-US"/>
        </w:rPr>
        <w:t>Gama</w:t>
      </w:r>
      <w:proofErr w:type="spellEnd"/>
      <w:proofErr w:type="gramEnd"/>
    </w:p>
    <w:p w14:paraId="754C7B49" w14:textId="77777777" w:rsidR="00474455" w:rsidRPr="00474455" w:rsidRDefault="00474455" w:rsidP="0047445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7445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4744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445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4744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4455">
        <w:rPr>
          <w:rFonts w:ascii="Courier New" w:hAnsi="Courier New" w:cs="Courier New"/>
          <w:color w:val="808000"/>
          <w:sz w:val="20"/>
          <w:szCs w:val="20"/>
          <w:lang w:val="en-US"/>
        </w:rPr>
        <w:t>DescripcionTexto</w:t>
      </w:r>
      <w:proofErr w:type="spellEnd"/>
    </w:p>
    <w:p w14:paraId="58C89DFA" w14:textId="4AEC1154" w:rsidR="00E6537D" w:rsidRDefault="00E6537D" w:rsidP="00474455"/>
    <w:p w14:paraId="23615B4F" w14:textId="00FEB876" w:rsidR="002251DE" w:rsidRDefault="002251DE" w:rsidP="002251DE">
      <w:pPr>
        <w:pStyle w:val="Prrafodelista"/>
        <w:numPr>
          <w:ilvl w:val="0"/>
          <w:numId w:val="12"/>
        </w:numPr>
      </w:pPr>
      <w:r>
        <w:t>¿De qué gamas existen productos dados de alta?</w:t>
      </w:r>
      <w:r w:rsidR="00810ECC">
        <w:t xml:space="preserve"> No debo mostrar la gama que no tiene productos</w:t>
      </w:r>
    </w:p>
    <w:p w14:paraId="494EA20F" w14:textId="77777777" w:rsidR="00474455" w:rsidRPr="00474455" w:rsidRDefault="00474455" w:rsidP="0047445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7445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744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445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 w:rsidRPr="004744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74455">
        <w:rPr>
          <w:rFonts w:ascii="Courier New" w:hAnsi="Courier New" w:cs="Courier New"/>
          <w:color w:val="FF00FF"/>
          <w:sz w:val="20"/>
          <w:szCs w:val="20"/>
          <w:lang w:val="en-US"/>
        </w:rPr>
        <w:t>gamasproductos</w:t>
      </w:r>
      <w:r w:rsidRPr="00474455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474455">
        <w:rPr>
          <w:rFonts w:ascii="Courier New" w:hAnsi="Courier New" w:cs="Courier New"/>
          <w:color w:val="808000"/>
          <w:sz w:val="20"/>
          <w:szCs w:val="20"/>
          <w:lang w:val="en-US"/>
        </w:rPr>
        <w:t>Gama</w:t>
      </w:r>
      <w:proofErr w:type="spellEnd"/>
      <w:proofErr w:type="gramEnd"/>
    </w:p>
    <w:p w14:paraId="68ABFE9A" w14:textId="77777777" w:rsidR="00474455" w:rsidRPr="00474455" w:rsidRDefault="00474455" w:rsidP="0047445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7445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744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4455">
        <w:rPr>
          <w:rFonts w:ascii="Courier New" w:hAnsi="Courier New" w:cs="Courier New"/>
          <w:color w:val="FF00FF"/>
          <w:sz w:val="20"/>
          <w:szCs w:val="20"/>
          <w:lang w:val="en-US"/>
        </w:rPr>
        <w:t>gamasproductos</w:t>
      </w:r>
      <w:proofErr w:type="spellEnd"/>
      <w:r w:rsidRPr="004744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445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4744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4455"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</w:p>
    <w:p w14:paraId="29533C07" w14:textId="77777777" w:rsidR="00474455" w:rsidRPr="00474455" w:rsidRDefault="00474455" w:rsidP="0047445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7445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4744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74455">
        <w:rPr>
          <w:rFonts w:ascii="Courier New" w:hAnsi="Courier New" w:cs="Courier New"/>
          <w:color w:val="FF00FF"/>
          <w:sz w:val="20"/>
          <w:szCs w:val="20"/>
          <w:lang w:val="en-US"/>
        </w:rPr>
        <w:t>gamasproductos</w:t>
      </w:r>
      <w:r w:rsidRPr="00474455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474455">
        <w:rPr>
          <w:rFonts w:ascii="Courier New" w:hAnsi="Courier New" w:cs="Courier New"/>
          <w:color w:val="808000"/>
          <w:sz w:val="20"/>
          <w:szCs w:val="20"/>
          <w:lang w:val="en-US"/>
        </w:rPr>
        <w:t>Gama</w:t>
      </w:r>
      <w:proofErr w:type="spellEnd"/>
      <w:r w:rsidRPr="00474455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474455"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r w:rsidRPr="00474455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474455">
        <w:rPr>
          <w:rFonts w:ascii="Courier New" w:hAnsi="Courier New" w:cs="Courier New"/>
          <w:color w:val="808000"/>
          <w:sz w:val="20"/>
          <w:szCs w:val="20"/>
          <w:lang w:val="en-US"/>
        </w:rPr>
        <w:t>Gama</w:t>
      </w:r>
      <w:proofErr w:type="spellEnd"/>
      <w:proofErr w:type="gramEnd"/>
    </w:p>
    <w:p w14:paraId="68F8B738" w14:textId="654541A3" w:rsidR="00810ECC" w:rsidRDefault="00810ECC" w:rsidP="001815FB"/>
    <w:p w14:paraId="2899D129" w14:textId="50553FDA" w:rsidR="00D3231F" w:rsidRDefault="00D3231F" w:rsidP="00D3231F">
      <w:pPr>
        <w:pStyle w:val="Prrafodelista"/>
        <w:numPr>
          <w:ilvl w:val="0"/>
          <w:numId w:val="11"/>
        </w:numPr>
      </w:pPr>
      <w:r>
        <w:t>¿Cuántos clientes tiene cada país?</w:t>
      </w:r>
    </w:p>
    <w:p w14:paraId="248951DA" w14:textId="77777777" w:rsidR="00EB25C1" w:rsidRPr="00EB25C1" w:rsidRDefault="00EB25C1" w:rsidP="00EB25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B25C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B25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25C1">
        <w:rPr>
          <w:rFonts w:ascii="Courier New" w:hAnsi="Courier New" w:cs="Courier New"/>
          <w:color w:val="808000"/>
          <w:sz w:val="20"/>
          <w:szCs w:val="20"/>
          <w:lang w:val="en-US"/>
        </w:rPr>
        <w:t>Pais</w:t>
      </w:r>
      <w:proofErr w:type="spellEnd"/>
      <w:r w:rsidRPr="00EB25C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B25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B25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EB25C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EB25C1"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  <w:r w:rsidRPr="00EB25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25C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EB25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25C1">
        <w:rPr>
          <w:rFonts w:ascii="Courier New" w:hAnsi="Courier New" w:cs="Courier New"/>
          <w:color w:val="FF00FF"/>
          <w:sz w:val="20"/>
          <w:szCs w:val="20"/>
          <w:lang w:val="en-US"/>
        </w:rPr>
        <w:t>clientes</w:t>
      </w:r>
      <w:proofErr w:type="spellEnd"/>
    </w:p>
    <w:p w14:paraId="4315DAF5" w14:textId="77777777" w:rsidR="00EB25C1" w:rsidRPr="00EB25C1" w:rsidRDefault="00EB25C1" w:rsidP="00EB25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B25C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B25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25C1">
        <w:rPr>
          <w:rFonts w:ascii="Courier New" w:hAnsi="Courier New" w:cs="Courier New"/>
          <w:color w:val="FF00FF"/>
          <w:sz w:val="20"/>
          <w:szCs w:val="20"/>
          <w:lang w:val="en-US"/>
        </w:rPr>
        <w:t>clientes</w:t>
      </w:r>
      <w:proofErr w:type="spellEnd"/>
    </w:p>
    <w:p w14:paraId="387DBCC6" w14:textId="77777777" w:rsidR="00EB25C1" w:rsidRPr="00EB25C1" w:rsidRDefault="00EB25C1" w:rsidP="00EB25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B25C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EB25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25C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EB25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25C1">
        <w:rPr>
          <w:rFonts w:ascii="Courier New" w:hAnsi="Courier New" w:cs="Courier New"/>
          <w:color w:val="808000"/>
          <w:sz w:val="20"/>
          <w:szCs w:val="20"/>
          <w:lang w:val="en-US"/>
        </w:rPr>
        <w:t>Pais</w:t>
      </w:r>
      <w:proofErr w:type="spellEnd"/>
    </w:p>
    <w:p w14:paraId="2FF9E85D" w14:textId="2A7D791F" w:rsidR="00D3231F" w:rsidRDefault="00D3231F" w:rsidP="00EB25C1"/>
    <w:p w14:paraId="215402CA" w14:textId="322ED5ED" w:rsidR="00D3231F" w:rsidRDefault="00D3231F" w:rsidP="00D3231F">
      <w:pPr>
        <w:pStyle w:val="Prrafodelista"/>
        <w:numPr>
          <w:ilvl w:val="0"/>
          <w:numId w:val="11"/>
        </w:numPr>
      </w:pPr>
      <w:r>
        <w:t>¿Cuál fue el pago medio en 2007?</w:t>
      </w:r>
    </w:p>
    <w:p w14:paraId="7164B8C9" w14:textId="77777777" w:rsidR="00EB25C1" w:rsidRPr="00EB25C1" w:rsidRDefault="00EB25C1" w:rsidP="00EB25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B25C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B25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25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 w:rsidRPr="00EB25C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EB25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EB25C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EB25C1"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proofErr w:type="spellEnd"/>
      <w:r w:rsidRPr="00EB25C1"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  <w:r w:rsidRPr="00EB25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25C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EB25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25C1">
        <w:rPr>
          <w:rFonts w:ascii="Courier New" w:hAnsi="Courier New" w:cs="Courier New"/>
          <w:color w:val="808000"/>
          <w:sz w:val="20"/>
          <w:szCs w:val="20"/>
          <w:lang w:val="en-US"/>
        </w:rPr>
        <w:t>MediaPagos</w:t>
      </w:r>
      <w:proofErr w:type="spellEnd"/>
    </w:p>
    <w:p w14:paraId="4011FDF7" w14:textId="77777777" w:rsidR="00EB25C1" w:rsidRPr="00EB25C1" w:rsidRDefault="00EB25C1" w:rsidP="00EB25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B25C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B25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B25C1">
        <w:rPr>
          <w:rFonts w:ascii="Courier New" w:hAnsi="Courier New" w:cs="Courier New"/>
          <w:color w:val="FF00FF"/>
          <w:sz w:val="20"/>
          <w:szCs w:val="20"/>
          <w:lang w:val="en-US"/>
        </w:rPr>
        <w:t>pagos</w:t>
      </w:r>
      <w:proofErr w:type="spellEnd"/>
    </w:p>
    <w:p w14:paraId="0D48CBD1" w14:textId="77777777" w:rsidR="00EB25C1" w:rsidRPr="00EB25C1" w:rsidRDefault="00EB25C1" w:rsidP="00EB25C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B25C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B25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25C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 w:rsidRPr="00EB25C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EB25C1">
        <w:rPr>
          <w:rFonts w:ascii="Courier New" w:hAnsi="Courier New" w:cs="Courier New"/>
          <w:color w:val="808000"/>
          <w:sz w:val="20"/>
          <w:szCs w:val="20"/>
          <w:lang w:val="en-US"/>
        </w:rPr>
        <w:t>FechaPago</w:t>
      </w:r>
      <w:proofErr w:type="spellEnd"/>
      <w:r w:rsidRPr="00EB25C1">
        <w:rPr>
          <w:rFonts w:ascii="Courier New" w:hAnsi="Courier New" w:cs="Courier New"/>
          <w:color w:val="0000FF"/>
          <w:sz w:val="20"/>
          <w:szCs w:val="20"/>
          <w:lang w:val="en-US"/>
        </w:rPr>
        <w:t>)=</w:t>
      </w:r>
      <w:r w:rsidRPr="00EB25C1">
        <w:rPr>
          <w:rFonts w:ascii="Courier New" w:hAnsi="Courier New" w:cs="Courier New"/>
          <w:color w:val="808000"/>
          <w:sz w:val="20"/>
          <w:szCs w:val="20"/>
          <w:lang w:val="en-US"/>
        </w:rPr>
        <w:t>"2007"</w:t>
      </w:r>
    </w:p>
    <w:p w14:paraId="2EFBD268" w14:textId="42F4ED03" w:rsidR="00D3231F" w:rsidRDefault="00D3231F" w:rsidP="00EB25C1"/>
    <w:p w14:paraId="0DC39D27" w14:textId="35BF8C73" w:rsidR="00D3231F" w:rsidRDefault="00D3231F" w:rsidP="00D3231F">
      <w:pPr>
        <w:pStyle w:val="Prrafodelista"/>
        <w:numPr>
          <w:ilvl w:val="0"/>
          <w:numId w:val="11"/>
        </w:numPr>
      </w:pPr>
      <w:r>
        <w:t>Mostrar cuántos pedidos hay en cada estado ordenados descendentemente por el número de pedidos.</w:t>
      </w:r>
    </w:p>
    <w:p w14:paraId="73A5658E" w14:textId="468677F3" w:rsidR="00692974" w:rsidRPr="00692974" w:rsidRDefault="00692974" w:rsidP="00692974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69297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9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2974"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  <w:r w:rsidRPr="0069297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9297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spellEnd"/>
      <w:proofErr w:type="gramEnd"/>
      <w:r w:rsidRPr="00692974"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</w:p>
    <w:p w14:paraId="2B35E562" w14:textId="77777777" w:rsidR="00692974" w:rsidRPr="00692974" w:rsidRDefault="00692974" w:rsidP="0069297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69297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9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92974">
        <w:rPr>
          <w:rFonts w:ascii="Courier New" w:hAnsi="Courier New" w:cs="Courier New"/>
          <w:color w:val="FF00FF"/>
          <w:sz w:val="20"/>
          <w:szCs w:val="20"/>
          <w:lang w:val="en-US"/>
        </w:rPr>
        <w:t>pedidos</w:t>
      </w:r>
      <w:proofErr w:type="spellEnd"/>
    </w:p>
    <w:p w14:paraId="4DADB08D" w14:textId="77777777" w:rsidR="00692974" w:rsidRPr="00692974" w:rsidRDefault="00692974" w:rsidP="0069297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69297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69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297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69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2974">
        <w:rPr>
          <w:rFonts w:ascii="Courier New" w:hAnsi="Courier New" w:cs="Courier New"/>
          <w:color w:val="808000"/>
          <w:sz w:val="20"/>
          <w:szCs w:val="20"/>
          <w:lang w:val="en-US"/>
        </w:rPr>
        <w:t>Estado</w:t>
      </w:r>
    </w:p>
    <w:p w14:paraId="1B5AE3CC" w14:textId="77777777" w:rsidR="00692974" w:rsidRPr="00692974" w:rsidRDefault="00692974" w:rsidP="0069297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69297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69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297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69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9297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69297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692974"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  <w:r w:rsidRPr="0069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9297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proofErr w:type="spellEnd"/>
    </w:p>
    <w:p w14:paraId="24708B94" w14:textId="2FE68D6E" w:rsidR="00D3231F" w:rsidRPr="00692974" w:rsidRDefault="00D3231F" w:rsidP="00692974">
      <w:pPr>
        <w:rPr>
          <w:lang w:val="en-US"/>
        </w:rPr>
      </w:pPr>
    </w:p>
    <w:p w14:paraId="0CA77F44" w14:textId="39A8F1F9" w:rsidR="00D3231F" w:rsidRDefault="004804AF" w:rsidP="00A97B06">
      <w:pPr>
        <w:pStyle w:val="Prrafodelista"/>
        <w:keepNext/>
        <w:numPr>
          <w:ilvl w:val="0"/>
          <w:numId w:val="11"/>
        </w:numPr>
        <w:ind w:left="714" w:hanging="357"/>
      </w:pPr>
      <w:r>
        <w:t>Mostrar el precio del producto más caro y el precio del producto más barato.</w:t>
      </w:r>
    </w:p>
    <w:p w14:paraId="79FAB7C0" w14:textId="7722E7A1" w:rsidR="00692974" w:rsidRPr="00692974" w:rsidRDefault="00692974" w:rsidP="0069297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69297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9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297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 w:rsidRPr="0069297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692974">
        <w:rPr>
          <w:rFonts w:ascii="Courier New" w:hAnsi="Courier New" w:cs="Courier New"/>
          <w:color w:val="808000"/>
          <w:sz w:val="20"/>
          <w:szCs w:val="20"/>
          <w:lang w:val="en-US"/>
        </w:rPr>
        <w:t>PrecioVenta</w:t>
      </w:r>
      <w:proofErr w:type="spellEnd"/>
      <w:r w:rsidRPr="0069297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9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297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69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2974">
        <w:rPr>
          <w:rFonts w:ascii="Courier New" w:hAnsi="Courier New" w:cs="Courier New"/>
          <w:color w:val="808000"/>
          <w:sz w:val="20"/>
          <w:szCs w:val="20"/>
          <w:lang w:val="en-US"/>
        </w:rPr>
        <w:t>PrecioMAX</w:t>
      </w:r>
      <w:r w:rsidRPr="0069297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9297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proofErr w:type="spellEnd"/>
      <w:proofErr w:type="gramEnd"/>
      <w:r w:rsidRPr="0069297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692974">
        <w:rPr>
          <w:rFonts w:ascii="Courier New" w:hAnsi="Courier New" w:cs="Courier New"/>
          <w:color w:val="808000"/>
          <w:sz w:val="20"/>
          <w:szCs w:val="20"/>
          <w:lang w:val="en-US"/>
        </w:rPr>
        <w:t>PrecioVenta</w:t>
      </w:r>
      <w:proofErr w:type="spellEnd"/>
      <w:r w:rsidRPr="0069297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9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297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92974">
        <w:rPr>
          <w:rFonts w:ascii="Courier New" w:hAnsi="Courier New" w:cs="Courier New"/>
          <w:color w:val="808000"/>
          <w:sz w:val="20"/>
          <w:szCs w:val="20"/>
          <w:lang w:val="en-US"/>
        </w:rPr>
        <w:t>PrecioMIN</w:t>
      </w:r>
      <w:proofErr w:type="spellEnd"/>
    </w:p>
    <w:p w14:paraId="226831F8" w14:textId="77777777" w:rsidR="00692974" w:rsidRPr="00692974" w:rsidRDefault="00692974" w:rsidP="0069297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69297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9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92974"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</w:p>
    <w:p w14:paraId="10CA06A8" w14:textId="111D02B4" w:rsidR="00D3231F" w:rsidRDefault="00D3231F" w:rsidP="00692974"/>
    <w:p w14:paraId="316E224A" w14:textId="2FB48856" w:rsidR="00D3231F" w:rsidRDefault="0090388E" w:rsidP="00D3231F">
      <w:pPr>
        <w:pStyle w:val="Prrafodelista"/>
        <w:numPr>
          <w:ilvl w:val="0"/>
          <w:numId w:val="11"/>
        </w:numPr>
      </w:pPr>
      <w:r>
        <w:t>Obtener el cliente con mayor número de crédito</w:t>
      </w:r>
    </w:p>
    <w:p w14:paraId="1C78919A" w14:textId="77777777" w:rsidR="00692974" w:rsidRPr="00692974" w:rsidRDefault="00692974" w:rsidP="0069297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69297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69297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692974">
        <w:rPr>
          <w:rFonts w:ascii="Courier New" w:hAnsi="Courier New" w:cs="Courier New"/>
          <w:color w:val="808000"/>
          <w:sz w:val="20"/>
          <w:szCs w:val="20"/>
          <w:lang w:val="es-ES"/>
        </w:rPr>
        <w:t>NombreCliente</w:t>
      </w:r>
      <w:proofErr w:type="spellEnd"/>
      <w:r w:rsidRPr="00692974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69297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692974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max</w:t>
      </w:r>
      <w:proofErr w:type="spellEnd"/>
      <w:r w:rsidRPr="00692974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r w:rsidRPr="00692974">
        <w:rPr>
          <w:rFonts w:ascii="Courier New" w:hAnsi="Courier New" w:cs="Courier New"/>
          <w:color w:val="808000"/>
          <w:sz w:val="20"/>
          <w:szCs w:val="20"/>
          <w:lang w:val="es-ES"/>
        </w:rPr>
        <w:t>LimiteCredito</w:t>
      </w:r>
      <w:proofErr w:type="spellEnd"/>
      <w:r w:rsidRPr="00692974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69297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69297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69297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692974">
        <w:rPr>
          <w:rFonts w:ascii="Courier New" w:hAnsi="Courier New" w:cs="Courier New"/>
          <w:color w:val="808000"/>
          <w:sz w:val="20"/>
          <w:szCs w:val="20"/>
          <w:lang w:val="es-ES"/>
        </w:rPr>
        <w:t>límiteCrédito</w:t>
      </w:r>
      <w:proofErr w:type="spellEnd"/>
    </w:p>
    <w:p w14:paraId="587688CD" w14:textId="77777777" w:rsidR="00692974" w:rsidRPr="00692974" w:rsidRDefault="00692974" w:rsidP="0069297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69297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9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92974">
        <w:rPr>
          <w:rFonts w:ascii="Courier New" w:hAnsi="Courier New" w:cs="Courier New"/>
          <w:color w:val="FF00FF"/>
          <w:sz w:val="20"/>
          <w:szCs w:val="20"/>
          <w:lang w:val="en-US"/>
        </w:rPr>
        <w:t>clientes</w:t>
      </w:r>
      <w:proofErr w:type="spellEnd"/>
    </w:p>
    <w:p w14:paraId="692640C1" w14:textId="518C40F6" w:rsidR="0090388E" w:rsidRDefault="0090388E" w:rsidP="00692974"/>
    <w:p w14:paraId="7B8F1E13" w14:textId="78ABFA47" w:rsidR="0011423F" w:rsidRDefault="0011423F" w:rsidP="0011423F">
      <w:pPr>
        <w:pStyle w:val="Prrafodelista"/>
        <w:numPr>
          <w:ilvl w:val="0"/>
          <w:numId w:val="11"/>
        </w:numPr>
      </w:pPr>
      <w:r>
        <w:t>Mostrar un listado con el nombre del cliente y el nombre y apellidos de su representante de ventas</w:t>
      </w:r>
      <w:r w:rsidR="002B42A1">
        <w:t xml:space="preserve"> (cuidado que tiene truco: los campos hay que sacarlos de la tabla </w:t>
      </w:r>
      <w:proofErr w:type="gramStart"/>
      <w:r w:rsidR="002B42A1">
        <w:t>clientes</w:t>
      </w:r>
      <w:proofErr w:type="gramEnd"/>
      <w:r w:rsidR="002B42A1">
        <w:t xml:space="preserve"> pero hay que relacionarla. Mira en el esquema como están relacionados esos campos en la tabla)</w:t>
      </w:r>
    </w:p>
    <w:p w14:paraId="57ABC330" w14:textId="77777777" w:rsidR="00692974" w:rsidRPr="00692974" w:rsidRDefault="00692974" w:rsidP="0069297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69297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69297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692974">
        <w:rPr>
          <w:rFonts w:ascii="Courier New" w:hAnsi="Courier New" w:cs="Courier New"/>
          <w:color w:val="808000"/>
          <w:sz w:val="20"/>
          <w:szCs w:val="20"/>
          <w:lang w:val="es-ES"/>
        </w:rPr>
        <w:t>NombreCliente</w:t>
      </w:r>
      <w:proofErr w:type="spellEnd"/>
      <w:r w:rsidRPr="0069297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69297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69297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692974">
        <w:rPr>
          <w:rFonts w:ascii="Courier New" w:hAnsi="Courier New" w:cs="Courier New"/>
          <w:color w:val="808000"/>
          <w:sz w:val="20"/>
          <w:szCs w:val="20"/>
          <w:lang w:val="es-ES"/>
        </w:rPr>
        <w:t>NomCliente</w:t>
      </w:r>
      <w:proofErr w:type="spellEnd"/>
      <w:r w:rsidRPr="00692974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69297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692974">
        <w:rPr>
          <w:rFonts w:ascii="Courier New" w:hAnsi="Courier New" w:cs="Courier New"/>
          <w:color w:val="FF00FF"/>
          <w:sz w:val="20"/>
          <w:szCs w:val="20"/>
          <w:lang w:val="es-ES"/>
        </w:rPr>
        <w:t>empleados</w:t>
      </w:r>
      <w:r w:rsidRPr="00692974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692974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proofErr w:type="gramEnd"/>
      <w:r w:rsidRPr="0069297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69297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69297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692974">
        <w:rPr>
          <w:rFonts w:ascii="Courier New" w:hAnsi="Courier New" w:cs="Courier New"/>
          <w:color w:val="808000"/>
          <w:sz w:val="20"/>
          <w:szCs w:val="20"/>
          <w:lang w:val="es-ES"/>
        </w:rPr>
        <w:t>NomRepresentante</w:t>
      </w:r>
      <w:proofErr w:type="spellEnd"/>
      <w:r w:rsidRPr="00692974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69297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692974">
        <w:rPr>
          <w:rFonts w:ascii="Courier New" w:hAnsi="Courier New" w:cs="Courier New"/>
          <w:color w:val="FF00FF"/>
          <w:sz w:val="20"/>
          <w:szCs w:val="20"/>
          <w:lang w:val="es-ES"/>
        </w:rPr>
        <w:t>empleados</w:t>
      </w:r>
      <w:r w:rsidRPr="00692974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692974">
        <w:rPr>
          <w:rFonts w:ascii="Courier New" w:hAnsi="Courier New" w:cs="Courier New"/>
          <w:color w:val="808000"/>
          <w:sz w:val="20"/>
          <w:szCs w:val="20"/>
          <w:lang w:val="es-ES"/>
        </w:rPr>
        <w:t>Apellido1</w:t>
      </w:r>
      <w:r w:rsidRPr="0069297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69297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69297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692974">
        <w:rPr>
          <w:rFonts w:ascii="Courier New" w:hAnsi="Courier New" w:cs="Courier New"/>
          <w:color w:val="808000"/>
          <w:sz w:val="20"/>
          <w:szCs w:val="20"/>
          <w:lang w:val="es-ES"/>
        </w:rPr>
        <w:t>ApellidosRepresentante</w:t>
      </w:r>
      <w:proofErr w:type="spellEnd"/>
    </w:p>
    <w:p w14:paraId="736BF1EF" w14:textId="77777777" w:rsidR="00692974" w:rsidRPr="00692974" w:rsidRDefault="00692974" w:rsidP="0069297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proofErr w:type="spellStart"/>
      <w:r w:rsidRPr="0069297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from</w:t>
      </w:r>
      <w:proofErr w:type="spellEnd"/>
      <w:r w:rsidRPr="0069297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692974">
        <w:rPr>
          <w:rFonts w:ascii="Courier New" w:hAnsi="Courier New" w:cs="Courier New"/>
          <w:color w:val="FF00FF"/>
          <w:sz w:val="20"/>
          <w:szCs w:val="20"/>
          <w:lang w:val="es-ES"/>
        </w:rPr>
        <w:t>clientes</w:t>
      </w:r>
      <w:r w:rsidRPr="0069297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69297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join</w:t>
      </w:r>
      <w:proofErr w:type="spellEnd"/>
      <w:r w:rsidRPr="0069297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692974">
        <w:rPr>
          <w:rFonts w:ascii="Courier New" w:hAnsi="Courier New" w:cs="Courier New"/>
          <w:color w:val="FF00FF"/>
          <w:sz w:val="20"/>
          <w:szCs w:val="20"/>
          <w:lang w:val="es-ES"/>
        </w:rPr>
        <w:t>empleados</w:t>
      </w:r>
    </w:p>
    <w:p w14:paraId="008E6F54" w14:textId="77777777" w:rsidR="00C34179" w:rsidRPr="00692974" w:rsidRDefault="00692974" w:rsidP="00C341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spellStart"/>
      <w:r w:rsidRPr="0069297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on</w:t>
      </w:r>
      <w:proofErr w:type="spellEnd"/>
      <w:r w:rsidRPr="0069297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692974">
        <w:rPr>
          <w:rFonts w:ascii="Courier New" w:hAnsi="Courier New" w:cs="Courier New"/>
          <w:color w:val="FF00FF"/>
          <w:sz w:val="20"/>
          <w:szCs w:val="20"/>
          <w:lang w:val="es-ES"/>
        </w:rPr>
        <w:t>clientes</w:t>
      </w:r>
      <w:r w:rsidRPr="00692974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692974">
        <w:rPr>
          <w:rFonts w:ascii="Courier New" w:hAnsi="Courier New" w:cs="Courier New"/>
          <w:color w:val="808000"/>
          <w:sz w:val="20"/>
          <w:szCs w:val="20"/>
          <w:lang w:val="es-ES"/>
        </w:rPr>
        <w:t>CodigoEmpleadoRepVentas</w:t>
      </w:r>
      <w:proofErr w:type="spellEnd"/>
      <w:r w:rsidRPr="00692974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692974">
        <w:rPr>
          <w:rFonts w:ascii="Courier New" w:hAnsi="Courier New" w:cs="Courier New"/>
          <w:color w:val="FF00FF"/>
          <w:sz w:val="20"/>
          <w:szCs w:val="20"/>
          <w:lang w:val="es-ES"/>
        </w:rPr>
        <w:t>empleados</w:t>
      </w:r>
      <w:r w:rsidRPr="00692974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692974">
        <w:rPr>
          <w:rFonts w:ascii="Courier New" w:hAnsi="Courier New" w:cs="Courier New"/>
          <w:color w:val="808000"/>
          <w:sz w:val="20"/>
          <w:szCs w:val="20"/>
          <w:lang w:val="es-ES"/>
        </w:rPr>
        <w:t>CodigoEmpleado</w:t>
      </w:r>
      <w:proofErr w:type="spellEnd"/>
      <w:proofErr w:type="gramEnd"/>
    </w:p>
    <w:p w14:paraId="6A22F575" w14:textId="77777777" w:rsidR="00930009" w:rsidRPr="00A17D0B" w:rsidRDefault="00930009" w:rsidP="00C34179">
      <w:pPr>
        <w:rPr>
          <w:lang w:val="en-US"/>
        </w:rPr>
      </w:pPr>
    </w:p>
    <w:p w14:paraId="61579853" w14:textId="6B79B919" w:rsidR="00930009" w:rsidRDefault="002B42A1" w:rsidP="00A17D0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jc w:val="left"/>
      </w:pPr>
      <w:r>
        <w:t>Modifica la consulta anterior para mostrar el nombre y los apellidos del representante en una única columna.</w:t>
      </w:r>
    </w:p>
    <w:p w14:paraId="50D95EC8" w14:textId="77777777" w:rsidR="00A17D0B" w:rsidRPr="00A17D0B" w:rsidRDefault="00A17D0B" w:rsidP="00A17D0B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proofErr w:type="spellStart"/>
      <w:r w:rsidRPr="00A17D0B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select</w:t>
      </w:r>
      <w:proofErr w:type="spellEnd"/>
      <w:r w:rsidRPr="00A17D0B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A17D0B">
        <w:rPr>
          <w:rFonts w:ascii="Courier New" w:hAnsi="Courier New" w:cs="Courier New"/>
          <w:color w:val="808000"/>
          <w:sz w:val="20"/>
          <w:szCs w:val="20"/>
          <w:lang w:val="es-ES"/>
        </w:rPr>
        <w:t>NombreCliente</w:t>
      </w:r>
      <w:proofErr w:type="spellEnd"/>
      <w:r w:rsidRPr="00A17D0B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A17D0B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A17D0B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A17D0B">
        <w:rPr>
          <w:rFonts w:ascii="Courier New" w:hAnsi="Courier New" w:cs="Courier New"/>
          <w:color w:val="808000"/>
          <w:sz w:val="20"/>
          <w:szCs w:val="20"/>
          <w:lang w:val="es-ES"/>
        </w:rPr>
        <w:t>NomCliente</w:t>
      </w:r>
      <w:proofErr w:type="spellEnd"/>
      <w:r w:rsidRPr="00A17D0B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A17D0B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A17D0B">
        <w:rPr>
          <w:rFonts w:ascii="Courier New" w:hAnsi="Courier New" w:cs="Courier New"/>
          <w:b/>
          <w:bCs/>
          <w:color w:val="000080"/>
          <w:sz w:val="20"/>
          <w:szCs w:val="20"/>
          <w:lang w:val="es-ES"/>
        </w:rPr>
        <w:t>concat</w:t>
      </w:r>
      <w:proofErr w:type="spellEnd"/>
      <w:r w:rsidRPr="00A17D0B">
        <w:rPr>
          <w:rFonts w:ascii="Courier New" w:hAnsi="Courier New" w:cs="Courier New"/>
          <w:color w:val="0000FF"/>
          <w:sz w:val="20"/>
          <w:szCs w:val="20"/>
          <w:lang w:val="es-ES"/>
        </w:rPr>
        <w:t>(</w:t>
      </w:r>
      <w:proofErr w:type="spellStart"/>
      <w:proofErr w:type="gramEnd"/>
      <w:r w:rsidRPr="00A17D0B">
        <w:rPr>
          <w:rFonts w:ascii="Courier New" w:hAnsi="Courier New" w:cs="Courier New"/>
          <w:color w:val="FF00FF"/>
          <w:sz w:val="20"/>
          <w:szCs w:val="20"/>
          <w:lang w:val="es-ES"/>
        </w:rPr>
        <w:t>empleados</w:t>
      </w:r>
      <w:r w:rsidRPr="00A17D0B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A17D0B">
        <w:rPr>
          <w:rFonts w:ascii="Courier New" w:hAnsi="Courier New" w:cs="Courier New"/>
          <w:color w:val="808000"/>
          <w:sz w:val="20"/>
          <w:szCs w:val="20"/>
          <w:lang w:val="es-ES"/>
        </w:rPr>
        <w:t>Nombre</w:t>
      </w:r>
      <w:proofErr w:type="spellEnd"/>
      <w:r w:rsidRPr="00A17D0B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A17D0B">
        <w:rPr>
          <w:rFonts w:ascii="Courier New" w:hAnsi="Courier New" w:cs="Courier New"/>
          <w:color w:val="808000"/>
          <w:sz w:val="20"/>
          <w:szCs w:val="20"/>
          <w:lang w:val="es-ES"/>
        </w:rPr>
        <w:t>" "</w:t>
      </w:r>
      <w:r w:rsidRPr="00A17D0B">
        <w:rPr>
          <w:rFonts w:ascii="Courier New" w:hAnsi="Courier New" w:cs="Courier New"/>
          <w:color w:val="0000FF"/>
          <w:sz w:val="20"/>
          <w:szCs w:val="20"/>
          <w:lang w:val="es-ES"/>
        </w:rPr>
        <w:t>,</w:t>
      </w:r>
      <w:r w:rsidRPr="00A17D0B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A17D0B">
        <w:rPr>
          <w:rFonts w:ascii="Courier New" w:hAnsi="Courier New" w:cs="Courier New"/>
          <w:color w:val="FF00FF"/>
          <w:sz w:val="20"/>
          <w:szCs w:val="20"/>
          <w:lang w:val="es-ES"/>
        </w:rPr>
        <w:t>empleados</w:t>
      </w:r>
      <w:r w:rsidRPr="00A17D0B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A17D0B">
        <w:rPr>
          <w:rFonts w:ascii="Courier New" w:hAnsi="Courier New" w:cs="Courier New"/>
          <w:color w:val="808000"/>
          <w:sz w:val="20"/>
          <w:szCs w:val="20"/>
          <w:lang w:val="es-ES"/>
        </w:rPr>
        <w:t>Apellido1</w:t>
      </w:r>
      <w:r w:rsidRPr="00A17D0B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  <w:r w:rsidRPr="00A17D0B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A17D0B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as</w:t>
      </w:r>
      <w:r w:rsidRPr="00A17D0B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A17D0B">
        <w:rPr>
          <w:rFonts w:ascii="Courier New" w:hAnsi="Courier New" w:cs="Courier New"/>
          <w:color w:val="808000"/>
          <w:sz w:val="20"/>
          <w:szCs w:val="20"/>
          <w:lang w:val="es-ES"/>
        </w:rPr>
        <w:t>Representante</w:t>
      </w:r>
    </w:p>
    <w:p w14:paraId="3E15EE88" w14:textId="77777777" w:rsidR="00A17D0B" w:rsidRPr="00A17D0B" w:rsidRDefault="00A17D0B" w:rsidP="00A17D0B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A17D0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17D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17D0B">
        <w:rPr>
          <w:rFonts w:ascii="Courier New" w:hAnsi="Courier New" w:cs="Courier New"/>
          <w:color w:val="FF00FF"/>
          <w:sz w:val="20"/>
          <w:szCs w:val="20"/>
          <w:lang w:val="en-US"/>
        </w:rPr>
        <w:t>clientes</w:t>
      </w:r>
      <w:proofErr w:type="spellEnd"/>
      <w:r w:rsidRPr="00A17D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7D0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A17D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17D0B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proofErr w:type="spellEnd"/>
    </w:p>
    <w:p w14:paraId="64B66821" w14:textId="1A2B7263" w:rsidR="00A17D0B" w:rsidRPr="00A17D0B" w:rsidRDefault="00A17D0B" w:rsidP="00A17D0B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17D0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A17D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17D0B">
        <w:rPr>
          <w:rFonts w:ascii="Courier New" w:hAnsi="Courier New" w:cs="Courier New"/>
          <w:color w:val="FF00FF"/>
          <w:sz w:val="20"/>
          <w:szCs w:val="20"/>
          <w:lang w:val="en-US"/>
        </w:rPr>
        <w:t>clientes</w:t>
      </w:r>
      <w:r w:rsidRPr="00A17D0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17D0B">
        <w:rPr>
          <w:rFonts w:ascii="Courier New" w:hAnsi="Courier New" w:cs="Courier New"/>
          <w:color w:val="808000"/>
          <w:sz w:val="20"/>
          <w:szCs w:val="20"/>
          <w:lang w:val="en-US"/>
        </w:rPr>
        <w:t>CodigoEmpleadoRepVentas</w:t>
      </w:r>
      <w:proofErr w:type="spellEnd"/>
      <w:r w:rsidRPr="00A17D0B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A17D0B">
        <w:rPr>
          <w:rFonts w:ascii="Courier New" w:hAnsi="Courier New" w:cs="Courier New"/>
          <w:color w:val="FF00FF"/>
          <w:sz w:val="20"/>
          <w:szCs w:val="20"/>
          <w:lang w:val="en-US"/>
        </w:rPr>
        <w:t>empleados</w:t>
      </w:r>
      <w:r w:rsidRPr="00A17D0B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17D0B">
        <w:rPr>
          <w:rFonts w:ascii="Courier New" w:hAnsi="Courier New" w:cs="Courier New"/>
          <w:color w:val="808000"/>
          <w:sz w:val="20"/>
          <w:szCs w:val="20"/>
          <w:lang w:val="en-US"/>
        </w:rPr>
        <w:t>CodigoEmpleado</w:t>
      </w:r>
      <w:proofErr w:type="spellEnd"/>
      <w:proofErr w:type="gramEnd"/>
    </w:p>
    <w:p w14:paraId="7AB7DAA7" w14:textId="26A55336" w:rsidR="002B42A1" w:rsidRDefault="002B42A1" w:rsidP="00B1158B"/>
    <w:p w14:paraId="7A4C3BB7" w14:textId="0408D3C1" w:rsidR="00891BCC" w:rsidRDefault="00891BCC" w:rsidP="00A97B06">
      <w:pPr>
        <w:pStyle w:val="Prrafodelista"/>
        <w:keepNext/>
        <w:numPr>
          <w:ilvl w:val="0"/>
          <w:numId w:val="11"/>
        </w:numPr>
        <w:ind w:left="714" w:hanging="357"/>
      </w:pPr>
      <w:r>
        <w:t>Sacar el precio del producto más caro y el más barato (la consulta tiene que devolver el nombre del producto y su precio)</w:t>
      </w:r>
      <w:r w:rsidR="004804AF">
        <w:t>.</w:t>
      </w:r>
    </w:p>
    <w:p w14:paraId="249A9031" w14:textId="77777777" w:rsidR="00122D1B" w:rsidRPr="00122D1B" w:rsidRDefault="00122D1B" w:rsidP="00C341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122D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22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22D1B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 w:rsidRPr="00122D1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22D1B">
        <w:rPr>
          <w:rFonts w:ascii="Courier New" w:hAnsi="Courier New" w:cs="Courier New"/>
          <w:color w:val="808000"/>
          <w:sz w:val="20"/>
          <w:szCs w:val="20"/>
          <w:lang w:val="en-US"/>
        </w:rPr>
        <w:t>PrecioVenta</w:t>
      </w:r>
      <w:proofErr w:type="spellEnd"/>
      <w:proofErr w:type="gramEnd"/>
    </w:p>
    <w:p w14:paraId="589A74CA" w14:textId="77777777" w:rsidR="00122D1B" w:rsidRPr="00122D1B" w:rsidRDefault="00122D1B" w:rsidP="00C341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122D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22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22D1B"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</w:p>
    <w:p w14:paraId="387F486E" w14:textId="0D40F319" w:rsidR="00122D1B" w:rsidRPr="00122D1B" w:rsidRDefault="00122D1B" w:rsidP="00C341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22D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22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22D1B">
        <w:rPr>
          <w:rFonts w:ascii="Courier New" w:hAnsi="Courier New" w:cs="Courier New"/>
          <w:color w:val="808000"/>
          <w:sz w:val="20"/>
          <w:szCs w:val="20"/>
          <w:lang w:val="en-US"/>
        </w:rPr>
        <w:t>PrecioVenta</w:t>
      </w:r>
      <w:proofErr w:type="spellEnd"/>
      <w:proofErr w:type="gramStart"/>
      <w:r w:rsidRPr="00122D1B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122D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22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22D1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 w:rsidRPr="00122D1B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122D1B">
        <w:rPr>
          <w:rFonts w:ascii="Courier New" w:hAnsi="Courier New" w:cs="Courier New"/>
          <w:color w:val="808000"/>
          <w:sz w:val="20"/>
          <w:szCs w:val="20"/>
          <w:lang w:val="en-US"/>
        </w:rPr>
        <w:t>PrecioVenta</w:t>
      </w:r>
      <w:proofErr w:type="spellEnd"/>
      <w:r w:rsidRPr="00122D1B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22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22D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22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22D1B"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  <w:r w:rsidRPr="00122D1B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60A7A6F" w14:textId="77777777" w:rsidR="00122D1B" w:rsidRPr="00122D1B" w:rsidRDefault="00122D1B" w:rsidP="00C341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22D1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22D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122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22D1B">
        <w:rPr>
          <w:rFonts w:ascii="Courier New" w:hAnsi="Courier New" w:cs="Courier New"/>
          <w:color w:val="808000"/>
          <w:sz w:val="20"/>
          <w:szCs w:val="20"/>
          <w:lang w:val="en-US"/>
        </w:rPr>
        <w:t>PrecioVenta</w:t>
      </w:r>
      <w:proofErr w:type="spellEnd"/>
      <w:proofErr w:type="gramStart"/>
      <w:r w:rsidRPr="00122D1B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 w:rsidRPr="00122D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22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22D1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 w:rsidRPr="00122D1B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122D1B">
        <w:rPr>
          <w:rFonts w:ascii="Courier New" w:hAnsi="Courier New" w:cs="Courier New"/>
          <w:color w:val="808000"/>
          <w:sz w:val="20"/>
          <w:szCs w:val="20"/>
          <w:lang w:val="en-US"/>
        </w:rPr>
        <w:t>PrecioVenta</w:t>
      </w:r>
      <w:proofErr w:type="spellEnd"/>
      <w:r w:rsidRPr="00122D1B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22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22D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22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22D1B"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  <w:r w:rsidRPr="00122D1B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99BCFD8" w14:textId="0FBABE0F" w:rsidR="004804AF" w:rsidRDefault="004804AF" w:rsidP="00C34179"/>
    <w:p w14:paraId="49816EC1" w14:textId="1FFE405A" w:rsidR="00891BCC" w:rsidRDefault="004804AF" w:rsidP="00891BCC">
      <w:pPr>
        <w:pStyle w:val="Prrafodelista"/>
        <w:numPr>
          <w:ilvl w:val="0"/>
          <w:numId w:val="11"/>
        </w:numPr>
      </w:pPr>
      <w:r>
        <w:lastRenderedPageBreak/>
        <w:t>Código de clientes que no hicieron pagos en el 2008</w:t>
      </w:r>
    </w:p>
    <w:p w14:paraId="5DB5FBE5" w14:textId="77777777" w:rsidR="00C34179" w:rsidRPr="00C34179" w:rsidRDefault="00C34179" w:rsidP="00C341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3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341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 w:rsidRPr="00C341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4179">
        <w:rPr>
          <w:rFonts w:ascii="Courier New" w:hAnsi="Courier New" w:cs="Courier New"/>
          <w:color w:val="808000"/>
          <w:sz w:val="20"/>
          <w:szCs w:val="20"/>
          <w:lang w:val="en-US"/>
        </w:rPr>
        <w:t>CodigoCliente</w:t>
      </w:r>
      <w:proofErr w:type="spellEnd"/>
    </w:p>
    <w:p w14:paraId="298D583C" w14:textId="77777777" w:rsidR="00C34179" w:rsidRPr="00C34179" w:rsidRDefault="00C34179" w:rsidP="00C341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3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341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4179">
        <w:rPr>
          <w:rFonts w:ascii="Courier New" w:hAnsi="Courier New" w:cs="Courier New"/>
          <w:color w:val="FF00FF"/>
          <w:sz w:val="20"/>
          <w:szCs w:val="20"/>
          <w:lang w:val="en-US"/>
        </w:rPr>
        <w:t>pagos</w:t>
      </w:r>
      <w:proofErr w:type="spellEnd"/>
    </w:p>
    <w:p w14:paraId="2E7EB9AF" w14:textId="77777777" w:rsidR="00C34179" w:rsidRPr="00C34179" w:rsidRDefault="00C34179" w:rsidP="00C3417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3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341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4179">
        <w:rPr>
          <w:rFonts w:ascii="Courier New" w:hAnsi="Courier New" w:cs="Courier New"/>
          <w:color w:val="808000"/>
          <w:sz w:val="20"/>
          <w:szCs w:val="20"/>
          <w:lang w:val="en-US"/>
        </w:rPr>
        <w:t>CodigoCliente</w:t>
      </w:r>
      <w:proofErr w:type="spellEnd"/>
      <w:r w:rsidRPr="00C341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C341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C341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417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C3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341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4179">
        <w:rPr>
          <w:rFonts w:ascii="Courier New" w:hAnsi="Courier New" w:cs="Courier New"/>
          <w:color w:val="808000"/>
          <w:sz w:val="20"/>
          <w:szCs w:val="20"/>
          <w:lang w:val="en-US"/>
        </w:rPr>
        <w:t>CodigoCliente</w:t>
      </w:r>
      <w:proofErr w:type="spellEnd"/>
      <w:r w:rsidRPr="00C341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341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4179">
        <w:rPr>
          <w:rFonts w:ascii="Courier New" w:hAnsi="Courier New" w:cs="Courier New"/>
          <w:color w:val="FF00FF"/>
          <w:sz w:val="20"/>
          <w:szCs w:val="20"/>
          <w:lang w:val="en-US"/>
        </w:rPr>
        <w:t>pagos</w:t>
      </w:r>
      <w:proofErr w:type="spellEnd"/>
      <w:r w:rsidRPr="00C341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341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417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 w:rsidRPr="00C3417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C34179">
        <w:rPr>
          <w:rFonts w:ascii="Courier New" w:hAnsi="Courier New" w:cs="Courier New"/>
          <w:color w:val="808000"/>
          <w:sz w:val="20"/>
          <w:szCs w:val="20"/>
          <w:lang w:val="en-US"/>
        </w:rPr>
        <w:t>FechaPago</w:t>
      </w:r>
      <w:proofErr w:type="spellEnd"/>
      <w:r w:rsidRPr="00C34179">
        <w:rPr>
          <w:rFonts w:ascii="Courier New" w:hAnsi="Courier New" w:cs="Courier New"/>
          <w:color w:val="0000FF"/>
          <w:sz w:val="20"/>
          <w:szCs w:val="20"/>
          <w:lang w:val="en-US"/>
        </w:rPr>
        <w:t>)=</w:t>
      </w:r>
      <w:r w:rsidRPr="00C34179">
        <w:rPr>
          <w:rFonts w:ascii="Courier New" w:hAnsi="Courier New" w:cs="Courier New"/>
          <w:color w:val="808000"/>
          <w:sz w:val="20"/>
          <w:szCs w:val="20"/>
          <w:lang w:val="en-US"/>
        </w:rPr>
        <w:t>"2008"</w:t>
      </w:r>
      <w:r w:rsidRPr="00C3417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582C16D" w14:textId="45433E7C" w:rsidR="00891BCC" w:rsidRPr="00D3231F" w:rsidRDefault="00891BCC" w:rsidP="00C34179">
      <w:bookmarkStart w:id="0" w:name="_GoBack"/>
      <w:bookmarkEnd w:id="0"/>
    </w:p>
    <w:sectPr w:rsidR="00891BCC" w:rsidRPr="00D3231F" w:rsidSect="00822617">
      <w:headerReference w:type="default" r:id="rId8"/>
      <w:footerReference w:type="default" r:id="rId9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EA3F5" w14:textId="77777777" w:rsidR="00092951" w:rsidRDefault="00092951" w:rsidP="00822617">
      <w:pPr>
        <w:spacing w:line="240" w:lineRule="auto"/>
      </w:pPr>
      <w:r>
        <w:separator/>
      </w:r>
    </w:p>
  </w:endnote>
  <w:endnote w:type="continuationSeparator" w:id="0">
    <w:p w14:paraId="17D19E6F" w14:textId="77777777" w:rsidR="00092951" w:rsidRDefault="00092951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D9A4E" w14:textId="77777777" w:rsidR="002251DE" w:rsidRPr="00822617" w:rsidRDefault="002251DE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D4F24" w14:textId="77777777" w:rsidR="00092951" w:rsidRDefault="00092951" w:rsidP="00822617">
      <w:pPr>
        <w:spacing w:line="240" w:lineRule="auto"/>
      </w:pPr>
      <w:r>
        <w:separator/>
      </w:r>
    </w:p>
  </w:footnote>
  <w:footnote w:type="continuationSeparator" w:id="0">
    <w:p w14:paraId="1C69980D" w14:textId="77777777" w:rsidR="00092951" w:rsidRDefault="00092951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490"/>
      <w:gridCol w:w="2505"/>
    </w:tblGrid>
    <w:tr w:rsidR="002251DE" w14:paraId="632532BA" w14:textId="77777777" w:rsidTr="00411066">
      <w:tc>
        <w:tcPr>
          <w:tcW w:w="2829" w:type="dxa"/>
          <w:vMerge w:val="restart"/>
        </w:tcPr>
        <w:p w14:paraId="3C5DB3AE" w14:textId="77777777" w:rsidR="002251DE" w:rsidRDefault="002251DE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23BE1896" wp14:editId="4EC1E658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71C2EB6E" w14:textId="77777777" w:rsidR="002251DE" w:rsidRDefault="002251DE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  <w:t>1º DAW</w:t>
          </w:r>
          <w:r>
            <w:rPr>
              <w:b/>
              <w:sz w:val="21"/>
              <w:szCs w:val="21"/>
            </w:rPr>
            <w:tab/>
          </w:r>
        </w:p>
      </w:tc>
      <w:tc>
        <w:tcPr>
          <w:tcW w:w="2830" w:type="dxa"/>
        </w:tcPr>
        <w:p w14:paraId="5DCED744" w14:textId="77777777" w:rsidR="002251DE" w:rsidRDefault="002251DE" w:rsidP="00411066">
          <w:r w:rsidRPr="00822617">
            <w:rPr>
              <w:b/>
              <w:sz w:val="21"/>
              <w:szCs w:val="21"/>
            </w:rPr>
            <w:t>Módulo</w:t>
          </w:r>
          <w:r>
            <w:rPr>
              <w:b/>
              <w:sz w:val="21"/>
              <w:szCs w:val="21"/>
            </w:rPr>
            <w:t xml:space="preserve"> BBDD</w:t>
          </w:r>
        </w:p>
      </w:tc>
    </w:tr>
    <w:tr w:rsidR="002251DE" w14:paraId="0543B301" w14:textId="77777777" w:rsidTr="00411066">
      <w:tc>
        <w:tcPr>
          <w:tcW w:w="2829" w:type="dxa"/>
          <w:vMerge/>
        </w:tcPr>
        <w:p w14:paraId="25180069" w14:textId="77777777" w:rsidR="002251DE" w:rsidRDefault="002251DE" w:rsidP="00411066"/>
      </w:tc>
      <w:tc>
        <w:tcPr>
          <w:tcW w:w="5659" w:type="dxa"/>
          <w:gridSpan w:val="2"/>
        </w:tcPr>
        <w:p w14:paraId="24D472C5" w14:textId="77777777" w:rsidR="002251DE" w:rsidRDefault="002251DE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5</w:t>
          </w:r>
        </w:p>
      </w:tc>
    </w:tr>
    <w:tr w:rsidR="002251DE" w14:paraId="6C6FBE00" w14:textId="77777777" w:rsidTr="00411066">
      <w:tc>
        <w:tcPr>
          <w:tcW w:w="2829" w:type="dxa"/>
          <w:vMerge/>
        </w:tcPr>
        <w:p w14:paraId="1136F320" w14:textId="77777777" w:rsidR="002251DE" w:rsidRDefault="002251DE" w:rsidP="00411066"/>
      </w:tc>
      <w:tc>
        <w:tcPr>
          <w:tcW w:w="5659" w:type="dxa"/>
          <w:gridSpan w:val="2"/>
        </w:tcPr>
        <w:p w14:paraId="0419CA3A" w14:textId="77777777" w:rsidR="002251DE" w:rsidRDefault="002251DE" w:rsidP="00411066">
          <w:r>
            <w:rPr>
              <w:b/>
              <w:sz w:val="21"/>
              <w:szCs w:val="21"/>
            </w:rPr>
            <w:t>EXAMEN CONSULTAS SQL I</w:t>
          </w:r>
          <w:r>
            <w:rPr>
              <w:b/>
              <w:sz w:val="21"/>
              <w:szCs w:val="21"/>
            </w:rPr>
            <w:tab/>
          </w:r>
        </w:p>
      </w:tc>
    </w:tr>
    <w:tr w:rsidR="002251DE" w14:paraId="04E1C539" w14:textId="77777777" w:rsidTr="00D90991">
      <w:trPr>
        <w:trHeight w:val="288"/>
      </w:trPr>
      <w:tc>
        <w:tcPr>
          <w:tcW w:w="2829" w:type="dxa"/>
          <w:vMerge/>
        </w:tcPr>
        <w:p w14:paraId="15D90947" w14:textId="77777777" w:rsidR="002251DE" w:rsidRDefault="002251DE" w:rsidP="00411066"/>
      </w:tc>
      <w:tc>
        <w:tcPr>
          <w:tcW w:w="5659" w:type="dxa"/>
          <w:gridSpan w:val="2"/>
        </w:tcPr>
        <w:p w14:paraId="4245A543" w14:textId="77777777" w:rsidR="002251DE" w:rsidRDefault="002251DE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6457D2ED" w14:textId="77777777" w:rsidR="002251DE" w:rsidRPr="00822617" w:rsidRDefault="002251DE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F21A5"/>
    <w:multiLevelType w:val="hybridMultilevel"/>
    <w:tmpl w:val="888CF4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4FE43277"/>
    <w:multiLevelType w:val="hybridMultilevel"/>
    <w:tmpl w:val="4A4494A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1F"/>
    <w:rsid w:val="00021C41"/>
    <w:rsid w:val="00092951"/>
    <w:rsid w:val="0011423F"/>
    <w:rsid w:val="00122D1B"/>
    <w:rsid w:val="001815FB"/>
    <w:rsid w:val="00182BF8"/>
    <w:rsid w:val="001E3BA6"/>
    <w:rsid w:val="00216761"/>
    <w:rsid w:val="002251DE"/>
    <w:rsid w:val="00225BF4"/>
    <w:rsid w:val="002B42A1"/>
    <w:rsid w:val="002D51EC"/>
    <w:rsid w:val="003B2EBE"/>
    <w:rsid w:val="00411066"/>
    <w:rsid w:val="00474455"/>
    <w:rsid w:val="004804AF"/>
    <w:rsid w:val="005F21FD"/>
    <w:rsid w:val="00692974"/>
    <w:rsid w:val="006A1625"/>
    <w:rsid w:val="007B6391"/>
    <w:rsid w:val="00810ECC"/>
    <w:rsid w:val="00822617"/>
    <w:rsid w:val="00891BCC"/>
    <w:rsid w:val="008E2257"/>
    <w:rsid w:val="0090388E"/>
    <w:rsid w:val="00930009"/>
    <w:rsid w:val="009F3E7C"/>
    <w:rsid w:val="00A17D0B"/>
    <w:rsid w:val="00A97B06"/>
    <w:rsid w:val="00B1158B"/>
    <w:rsid w:val="00BC01F0"/>
    <w:rsid w:val="00C34179"/>
    <w:rsid w:val="00CC17D4"/>
    <w:rsid w:val="00D3231F"/>
    <w:rsid w:val="00D90991"/>
    <w:rsid w:val="00E6537D"/>
    <w:rsid w:val="00E74ADC"/>
    <w:rsid w:val="00EB25C1"/>
    <w:rsid w:val="00F3059F"/>
    <w:rsid w:val="00F335E9"/>
    <w:rsid w:val="00F36CB6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2460B"/>
  <w15:chartTrackingRefBased/>
  <w15:docId w15:val="{94A40C0A-4E1E-460D-B969-C380B26D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32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1329</TotalTime>
  <Pages>4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5</cp:revision>
  <dcterms:created xsi:type="dcterms:W3CDTF">2018-01-15T09:58:00Z</dcterms:created>
  <dcterms:modified xsi:type="dcterms:W3CDTF">2018-01-16T08:50:00Z</dcterms:modified>
</cp:coreProperties>
</file>