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9B0" w14:textId="77777777" w:rsidR="00F3059F" w:rsidRDefault="00C23215">
      <w:r>
        <w:t>A partir del siguiente diagrama E-R se pide realizar el diseño lógico para pasar a tablas.</w:t>
      </w:r>
    </w:p>
    <w:p w14:paraId="66F1DF55" w14:textId="77777777" w:rsidR="00C23215" w:rsidRDefault="00C23215">
      <w:r>
        <w:rPr>
          <w:noProof/>
          <w:lang w:val="es-ES" w:eastAsia="es-ES"/>
        </w:rPr>
        <w:drawing>
          <wp:inline distT="0" distB="0" distL="0" distR="0" wp14:anchorId="6811BD62" wp14:editId="0B9B3BF6">
            <wp:extent cx="5396230" cy="2967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1D7" w14:textId="77777777" w:rsidR="00A759D0" w:rsidRDefault="00A759D0"/>
    <w:p w14:paraId="76E6DC8B" w14:textId="36CE5F95" w:rsidR="00A759D0" w:rsidRDefault="00A759D0">
      <w:proofErr w:type="gramStart"/>
      <w:r>
        <w:t>Categoría{</w:t>
      </w:r>
      <w:proofErr w:type="gramEnd"/>
      <w:r w:rsidRPr="00A759D0">
        <w:rPr>
          <w:u w:val="single"/>
        </w:rPr>
        <w:t>categoría</w:t>
      </w:r>
      <w:r>
        <w:t>, precio}</w:t>
      </w:r>
    </w:p>
    <w:p w14:paraId="26359865" w14:textId="2719F769" w:rsidR="00A759D0" w:rsidRDefault="00A759D0">
      <w:r>
        <w:tab/>
        <w:t xml:space="preserve">Clave </w:t>
      </w:r>
      <w:proofErr w:type="gramStart"/>
      <w:r>
        <w:t>Primaria{</w:t>
      </w:r>
      <w:proofErr w:type="gramEnd"/>
      <w:r w:rsidR="007D7BE1">
        <w:t>categoría</w:t>
      </w:r>
      <w:r>
        <w:t>}</w:t>
      </w:r>
    </w:p>
    <w:p w14:paraId="672F3B53" w14:textId="77777777" w:rsidR="007D7BE1" w:rsidRDefault="007D7BE1"/>
    <w:p w14:paraId="2A353723" w14:textId="119A7A75" w:rsidR="007D7BE1" w:rsidRDefault="007D7BE1">
      <w:proofErr w:type="gramStart"/>
      <w:r>
        <w:t>Pieza{</w:t>
      </w:r>
      <w:proofErr w:type="gramEnd"/>
      <w:r w:rsidRPr="007D7BE1">
        <w:rPr>
          <w:u w:val="single"/>
        </w:rPr>
        <w:t>nombre</w:t>
      </w:r>
      <w:r>
        <w:t>, color, centro}</w:t>
      </w:r>
    </w:p>
    <w:p w14:paraId="6E589A91" w14:textId="001B9E73" w:rsidR="007D7BE1" w:rsidRDefault="007D7BE1">
      <w:r>
        <w:tab/>
        <w:t xml:space="preserve">Clave </w:t>
      </w:r>
      <w:proofErr w:type="gramStart"/>
      <w:r>
        <w:t>Primaria{</w:t>
      </w:r>
      <w:proofErr w:type="gramEnd"/>
      <w:r>
        <w:t>nombre}</w:t>
      </w:r>
    </w:p>
    <w:p w14:paraId="3E9A48E4" w14:textId="3F0FF292" w:rsidR="007D7BE1" w:rsidRDefault="007D7BE1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catCat</w:t>
      </w:r>
      <w:proofErr w:type="spellEnd"/>
      <w:r>
        <w:t>} =&gt; Categoría{categoría}</w:t>
      </w:r>
    </w:p>
    <w:p w14:paraId="2008F0AB" w14:textId="77777777" w:rsidR="007D7BE1" w:rsidRDefault="007D7BE1"/>
    <w:p w14:paraId="12059AAE" w14:textId="6D680EB9" w:rsidR="007D7BE1" w:rsidRDefault="007D7BE1">
      <w:proofErr w:type="gramStart"/>
      <w:r>
        <w:t>Proveedor{</w:t>
      </w:r>
      <w:proofErr w:type="gramEnd"/>
      <w:r w:rsidRPr="007D7BE1">
        <w:rPr>
          <w:u w:val="single"/>
        </w:rPr>
        <w:t>nombre</w:t>
      </w:r>
      <w:r>
        <w:t>, dirección, ciudad, provincia}</w:t>
      </w:r>
    </w:p>
    <w:p w14:paraId="4C09B1F6" w14:textId="285904BF" w:rsidR="007D7BE1" w:rsidRDefault="007D7BE1">
      <w:r>
        <w:tab/>
        <w:t xml:space="preserve">Clave </w:t>
      </w:r>
      <w:proofErr w:type="gramStart"/>
      <w:r>
        <w:t>Primaria{</w:t>
      </w:r>
      <w:proofErr w:type="gramEnd"/>
      <w:r>
        <w:t>nombre}</w:t>
      </w:r>
    </w:p>
    <w:p w14:paraId="7A17E2CF" w14:textId="77777777" w:rsidR="007D7BE1" w:rsidRDefault="007D7BE1"/>
    <w:p w14:paraId="01650DB9" w14:textId="24A46418" w:rsidR="007D7BE1" w:rsidRDefault="007D7BE1">
      <w:proofErr w:type="gramStart"/>
      <w:r>
        <w:t>Suministra{</w:t>
      </w:r>
      <w:proofErr w:type="spellStart"/>
      <w:proofErr w:type="gramEnd"/>
      <w:r w:rsidRPr="007D7BE1">
        <w:rPr>
          <w:u w:val="single"/>
        </w:rPr>
        <w:t>nomProv</w:t>
      </w:r>
      <w:proofErr w:type="spellEnd"/>
      <w:r>
        <w:t xml:space="preserve">, </w:t>
      </w:r>
      <w:proofErr w:type="spellStart"/>
      <w:r w:rsidRPr="007D7BE1">
        <w:rPr>
          <w:u w:val="single"/>
        </w:rPr>
        <w:t>nomPieza</w:t>
      </w:r>
      <w:proofErr w:type="spellEnd"/>
      <w:r>
        <w:t>, cantidad}</w:t>
      </w:r>
    </w:p>
    <w:p w14:paraId="1BE38936" w14:textId="1AED0709" w:rsidR="00726B53" w:rsidRDefault="007D7BE1" w:rsidP="00726B53">
      <w:r>
        <w:tab/>
        <w:t>Clave Primaria{</w:t>
      </w:r>
      <w:proofErr w:type="spellStart"/>
      <w:r>
        <w:t>nomProv</w:t>
      </w:r>
      <w:proofErr w:type="spellEnd"/>
      <w:r>
        <w:t xml:space="preserve">, </w:t>
      </w:r>
      <w:proofErr w:type="spellStart"/>
      <w:r>
        <w:t>nomPieza</w:t>
      </w:r>
      <w:proofErr w:type="spellEnd"/>
      <w:r>
        <w:t>}</w:t>
      </w:r>
      <w:bookmarkStart w:id="0" w:name="_GoBack"/>
      <w:bookmarkEnd w:id="0"/>
    </w:p>
    <w:p w14:paraId="5E486F52" w14:textId="2557232C" w:rsidR="00726B53" w:rsidRDefault="00726B53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nomPieza</w:t>
      </w:r>
      <w:proofErr w:type="spellEnd"/>
      <w:r>
        <w:t>} =&gt; Pieza{nombre}</w:t>
      </w:r>
    </w:p>
    <w:p w14:paraId="3855C832" w14:textId="707F4A0B" w:rsidR="007D7BE1" w:rsidRDefault="007D7BE1" w:rsidP="00726B53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nomProv</w:t>
      </w:r>
      <w:proofErr w:type="spellEnd"/>
      <w:r>
        <w:t>} =&gt; Proveedor{nombre}</w:t>
      </w:r>
    </w:p>
    <w:sectPr w:rsidR="007D7BE1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EEDA6" w14:textId="77777777" w:rsidR="000954D9" w:rsidRDefault="000954D9" w:rsidP="00822617">
      <w:pPr>
        <w:spacing w:line="240" w:lineRule="auto"/>
      </w:pPr>
      <w:r>
        <w:separator/>
      </w:r>
    </w:p>
  </w:endnote>
  <w:endnote w:type="continuationSeparator" w:id="0">
    <w:p w14:paraId="70014B80" w14:textId="77777777" w:rsidR="000954D9" w:rsidRDefault="000954D9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4FE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26ED0" w14:textId="77777777" w:rsidR="000954D9" w:rsidRDefault="000954D9" w:rsidP="00822617">
      <w:pPr>
        <w:spacing w:line="240" w:lineRule="auto"/>
      </w:pPr>
      <w:r>
        <w:separator/>
      </w:r>
    </w:p>
  </w:footnote>
  <w:footnote w:type="continuationSeparator" w:id="0">
    <w:p w14:paraId="09A7E53B" w14:textId="77777777" w:rsidR="000954D9" w:rsidRDefault="000954D9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4A240" w14:textId="77777777" w:rsidR="00822617" w:rsidRPr="00822617" w:rsidRDefault="00822617" w:rsidP="00822617">
    <w:pPr>
      <w:pStyle w:val="Encabezado"/>
      <w:tabs>
        <w:tab w:val="clear" w:pos="4252"/>
        <w:tab w:val="left" w:pos="3686"/>
        <w:tab w:val="left" w:pos="5812"/>
      </w:tabs>
      <w:rPr>
        <w:sz w:val="21"/>
        <w:szCs w:val="21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4A32FEA" wp14:editId="2371EB57">
          <wp:simplePos x="0" y="0"/>
          <wp:positionH relativeFrom="column">
            <wp:posOffset>77470</wp:posOffset>
          </wp:positionH>
          <wp:positionV relativeFrom="paragraph">
            <wp:posOffset>-17145</wp:posOffset>
          </wp:positionV>
          <wp:extent cx="2058035" cy="609600"/>
          <wp:effectExtent l="0" t="0" r="0" b="0"/>
          <wp:wrapSquare wrapText="bothSides"/>
          <wp:docPr id="3" name="Imagen 3" descr="/Users/MAC/Desktop/LogoFlori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C/Desktop/LogoFlori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645E3F72" wp14:editId="0EB4E643">
              <wp:simplePos x="0" y="0"/>
              <wp:positionH relativeFrom="column">
                <wp:posOffset>4039</wp:posOffset>
              </wp:positionH>
              <wp:positionV relativeFrom="paragraph">
                <wp:posOffset>-127635</wp:posOffset>
              </wp:positionV>
              <wp:extent cx="5409929" cy="798892"/>
              <wp:effectExtent l="0" t="0" r="26035" b="139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929" cy="798892"/>
                      </a:xfrm>
                      <a:prstGeom prst="rect">
                        <a:avLst/>
                      </a:prstGeom>
                      <a:noFill/>
                      <a:ln w="25400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23B769" id="Rectángulo 4" o:spid="_x0000_s1026" style="position:absolute;margin-left:.3pt;margin-top:-10.05pt;width:426pt;height:62.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" filled="f" strokecolor="black [3213]" strokeweight="2pt"/>
          </w:pict>
        </mc:Fallback>
      </mc:AlternateContent>
    </w:r>
    <w:r>
      <w:tab/>
    </w:r>
    <w:r w:rsidRPr="00822617">
      <w:rPr>
        <w:b/>
        <w:sz w:val="21"/>
        <w:szCs w:val="21"/>
      </w:rPr>
      <w:t>Ciclo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1ºDAW</w:t>
    </w: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>Módulo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BBDD</w:t>
    </w:r>
  </w:p>
  <w:p w14:paraId="64D15727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Bloque </w:t>
    </w:r>
    <w:r w:rsidR="00C23215">
      <w:rPr>
        <w:b/>
        <w:sz w:val="21"/>
        <w:szCs w:val="21"/>
      </w:rPr>
      <w:t>4</w:t>
    </w:r>
  </w:p>
  <w:p w14:paraId="4E094E35" w14:textId="77777777" w:rsid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Actividad </w:t>
    </w:r>
    <w:r w:rsidR="00C23215">
      <w:rPr>
        <w:b/>
        <w:sz w:val="21"/>
        <w:szCs w:val="21"/>
      </w:rPr>
      <w:t>2</w:t>
    </w:r>
  </w:p>
  <w:p w14:paraId="560A1554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>
      <w:rPr>
        <w:sz w:val="21"/>
        <w:szCs w:val="21"/>
      </w:rPr>
      <w:tab/>
    </w:r>
    <w:r w:rsidRPr="00822617">
      <w:rPr>
        <w:b/>
        <w:sz w:val="21"/>
        <w:szCs w:val="21"/>
      </w:rPr>
      <w:t xml:space="preserve">Nombre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5"/>
    <w:rsid w:val="000954D9"/>
    <w:rsid w:val="00182BF8"/>
    <w:rsid w:val="001E3BA6"/>
    <w:rsid w:val="00216761"/>
    <w:rsid w:val="00225BF4"/>
    <w:rsid w:val="002D51EC"/>
    <w:rsid w:val="006A1625"/>
    <w:rsid w:val="00726B53"/>
    <w:rsid w:val="007B6391"/>
    <w:rsid w:val="007D7BE1"/>
    <w:rsid w:val="00822617"/>
    <w:rsid w:val="00A759D0"/>
    <w:rsid w:val="00C23215"/>
    <w:rsid w:val="00CC17D4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0FB8"/>
  <w15:chartTrackingRefBased/>
  <w15:docId w15:val="{F3FD1454-54F2-452A-A7B8-D3EC690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2</cp:revision>
  <dcterms:created xsi:type="dcterms:W3CDTF">2017-10-31T07:52:00Z</dcterms:created>
  <dcterms:modified xsi:type="dcterms:W3CDTF">2017-10-31T07:52:00Z</dcterms:modified>
</cp:coreProperties>
</file>