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5142" w14:textId="77777777" w:rsidR="00F06081" w:rsidRDefault="009A36DD" w:rsidP="009A36DD">
      <w:pPr>
        <w:jc w:val="center"/>
      </w:pPr>
      <w:r>
        <w:t xml:space="preserve">BASE DE DATOS </w:t>
      </w:r>
      <w:proofErr w:type="spellStart"/>
      <w:r w:rsidRPr="009A36DD">
        <w:rPr>
          <w:b/>
          <w:color w:val="FF0000"/>
        </w:rPr>
        <w:t>VELOCIPEDOS.sql</w:t>
      </w:r>
      <w:proofErr w:type="spellEnd"/>
    </w:p>
    <w:p w14:paraId="3C4429B1" w14:textId="77777777" w:rsidR="00F06081" w:rsidRDefault="00F06081" w:rsidP="00F06081">
      <w:pPr>
        <w:pStyle w:val="Prrafodelista"/>
      </w:pPr>
      <w:r>
        <w:t>ACTIVIDADES</w:t>
      </w:r>
    </w:p>
    <w:p w14:paraId="1E00478A" w14:textId="348C7ABF" w:rsidR="00F06081" w:rsidRDefault="00F06081" w:rsidP="00F06081">
      <w:pPr>
        <w:pStyle w:val="Prrafodelista"/>
        <w:numPr>
          <w:ilvl w:val="0"/>
          <w:numId w:val="12"/>
        </w:numPr>
      </w:pPr>
      <w:r>
        <w:t xml:space="preserve">Realiza un procedimiento mediante el cual rellene el </w:t>
      </w:r>
      <w:proofErr w:type="spellStart"/>
      <w:r>
        <w:t>tiempo_total</w:t>
      </w:r>
      <w:proofErr w:type="spellEnd"/>
      <w:r>
        <w:t xml:space="preserve"> de la tabla ciclista. Este tiempo total será la suma de los tiempos de cada etapa que el ciclista haya participado. Como parámetro se le proporcionará el nombre del ciclista.</w:t>
      </w:r>
    </w:p>
    <w:p w14:paraId="551F9C21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actualizar_tiempo_total</w:t>
      </w:r>
      <w:proofErr w:type="spellEnd"/>
      <w:proofErr w:type="gramStart"/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38B590EE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nom_ciclista</w:t>
      </w:r>
      <w:proofErr w:type="spellEnd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B40F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3B40F1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885C65D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F17B7B3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3BEF26AB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60AB4363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254521EE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68336FB1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1850B70A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B8AB706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39C4A74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DE125EC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proofErr w:type="gramStart"/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B40F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tiempo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178AA26" w14:textId="77777777" w:rsidR="003B40F1" w:rsidRPr="00456428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45642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6428">
        <w:rPr>
          <w:rFonts w:ascii="Courier New" w:hAnsi="Courier New" w:cs="Courier New"/>
          <w:color w:val="FF00FF"/>
          <w:sz w:val="20"/>
          <w:szCs w:val="20"/>
          <w:lang w:val="es-ES"/>
        </w:rPr>
        <w:t>ciclistaxetapa</w:t>
      </w:r>
      <w:proofErr w:type="spellEnd"/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642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6428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</w:p>
    <w:p w14:paraId="2D243E5C" w14:textId="77777777" w:rsidR="003B40F1" w:rsidRPr="00456428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5642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6428">
        <w:rPr>
          <w:rFonts w:ascii="Courier New" w:hAnsi="Courier New" w:cs="Courier New"/>
          <w:color w:val="FF00FF"/>
          <w:sz w:val="20"/>
          <w:szCs w:val="20"/>
          <w:lang w:val="es-ES"/>
        </w:rPr>
        <w:t>ciclistaxetapa</w:t>
      </w:r>
      <w:r w:rsidRPr="0045642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6428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45642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456428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45642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6428">
        <w:rPr>
          <w:rFonts w:ascii="Courier New" w:hAnsi="Courier New" w:cs="Courier New"/>
          <w:color w:val="808000"/>
          <w:sz w:val="20"/>
          <w:szCs w:val="20"/>
          <w:lang w:val="es-ES"/>
        </w:rPr>
        <w:t>id</w:t>
      </w:r>
    </w:p>
    <w:p w14:paraId="62791EFE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B40F1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nom_ciclista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5BA6F2BA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</w:p>
    <w:p w14:paraId="2EBABE76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B40F1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3B40F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tiempo_total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B40F1">
        <w:rPr>
          <w:rFonts w:ascii="Courier New" w:hAnsi="Courier New" w:cs="Courier New"/>
          <w:color w:val="808000"/>
          <w:sz w:val="20"/>
          <w:szCs w:val="20"/>
          <w:lang w:val="es-ES"/>
        </w:rPr>
        <w:t>total</w:t>
      </w:r>
    </w:p>
    <w:p w14:paraId="4D297621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B40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3B40F1">
        <w:rPr>
          <w:rFonts w:ascii="Courier New" w:hAnsi="Courier New" w:cs="Courier New"/>
          <w:color w:val="808000"/>
          <w:sz w:val="20"/>
          <w:szCs w:val="20"/>
          <w:lang w:val="en-US"/>
        </w:rPr>
        <w:t>nom_ciclista</w:t>
      </w:r>
      <w:proofErr w:type="spellEnd"/>
      <w:r w:rsidRPr="003B40F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AA5B1D8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1A48DD9" w14:textId="77777777" w:rsidR="003B40F1" w:rsidRPr="003B40F1" w:rsidRDefault="003B40F1" w:rsidP="003B40F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B40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C4DC35D" w14:textId="77777777" w:rsidR="003B40F1" w:rsidRDefault="003B40F1" w:rsidP="003B40F1">
      <w:pPr>
        <w:pStyle w:val="Prrafodelista"/>
        <w:ind w:left="1440"/>
      </w:pPr>
    </w:p>
    <w:p w14:paraId="0BC5439D" w14:textId="1950A37F" w:rsidR="00F06081" w:rsidRDefault="00F06081" w:rsidP="00F06081">
      <w:pPr>
        <w:pStyle w:val="Prrafodelista"/>
        <w:numPr>
          <w:ilvl w:val="0"/>
          <w:numId w:val="12"/>
        </w:numPr>
      </w:pPr>
      <w:r>
        <w:t xml:space="preserve">Realiza un procedimiento mediante el cual rellene el campo </w:t>
      </w:r>
      <w:proofErr w:type="spellStart"/>
      <w:r>
        <w:t>puntuacion</w:t>
      </w:r>
      <w:proofErr w:type="spellEnd"/>
      <w:r>
        <w:t xml:space="preserve"> de la tabla ciclista. Esta puntuación será la suma de todas las posiciones del ciclista en las etapas que haya participado. Se le pasará al procedimiento como parámetro el id del ciclista.</w:t>
      </w:r>
    </w:p>
    <w:p w14:paraId="31EE30A2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897FD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897FD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s-ES"/>
        </w:rPr>
        <w:t>actualizar_puntuacion_ciclista</w:t>
      </w:r>
      <w:proofErr w:type="spellEnd"/>
      <w:proofErr w:type="gramStart"/>
      <w:r w:rsidRPr="00897FD9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897FD9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19CC83E2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id_ciclista</w:t>
      </w:r>
      <w:proofErr w:type="spellEnd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55EC3517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BD91D7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4090C0D1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0C41F85B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59E17A26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3A17DB66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4048987E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C0EFBB5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5DB11BE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0446855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proofErr w:type="gramStart"/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B637B91" w14:textId="77777777" w:rsidR="00897FD9" w:rsidRPr="00456428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45642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6428">
        <w:rPr>
          <w:rFonts w:ascii="Courier New" w:hAnsi="Courier New" w:cs="Courier New"/>
          <w:color w:val="FF00FF"/>
          <w:sz w:val="20"/>
          <w:szCs w:val="20"/>
          <w:lang w:val="es-ES"/>
        </w:rPr>
        <w:t>ciclistaxetapa</w:t>
      </w:r>
      <w:proofErr w:type="spellEnd"/>
    </w:p>
    <w:p w14:paraId="728838B9" w14:textId="77777777" w:rsidR="00897FD9" w:rsidRPr="00456428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45642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6428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45642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456428">
        <w:rPr>
          <w:rFonts w:ascii="Courier New" w:hAnsi="Courier New" w:cs="Courier New"/>
          <w:color w:val="808000"/>
          <w:sz w:val="20"/>
          <w:szCs w:val="20"/>
          <w:lang w:val="es-ES"/>
        </w:rPr>
        <w:t>id_ciclista</w:t>
      </w:r>
      <w:proofErr w:type="spellEnd"/>
      <w:r w:rsidRPr="00456428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6EF5033F" w14:textId="77777777" w:rsidR="00897FD9" w:rsidRPr="00456428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</w:p>
    <w:p w14:paraId="488A7369" w14:textId="77777777" w:rsidR="00897FD9" w:rsidRPr="00456428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5642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6428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642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6428">
        <w:rPr>
          <w:rFonts w:ascii="Courier New" w:hAnsi="Courier New" w:cs="Courier New"/>
          <w:color w:val="808000"/>
          <w:sz w:val="20"/>
          <w:szCs w:val="20"/>
          <w:lang w:val="es-ES"/>
        </w:rPr>
        <w:t>puntuacion</w:t>
      </w:r>
      <w:proofErr w:type="spellEnd"/>
      <w:r w:rsidRPr="0045642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456428">
        <w:rPr>
          <w:rFonts w:ascii="Courier New" w:hAnsi="Courier New" w:cs="Courier New"/>
          <w:color w:val="808000"/>
          <w:sz w:val="20"/>
          <w:szCs w:val="20"/>
          <w:lang w:val="es-ES"/>
        </w:rPr>
        <w:t>punt</w:t>
      </w:r>
      <w:proofErr w:type="spellEnd"/>
    </w:p>
    <w:p w14:paraId="027A4FCD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where</w:t>
      </w:r>
      <w:r w:rsidRPr="00897F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897FD9">
        <w:rPr>
          <w:rFonts w:ascii="Courier New" w:hAnsi="Courier New" w:cs="Courier New"/>
          <w:color w:val="808000"/>
          <w:sz w:val="20"/>
          <w:szCs w:val="20"/>
          <w:lang w:val="en-US"/>
        </w:rPr>
        <w:t>id_ciclista</w:t>
      </w:r>
      <w:proofErr w:type="spellEnd"/>
      <w:r w:rsidRPr="00897FD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5417FB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A28CDFB" w14:textId="77777777" w:rsidR="00897FD9" w:rsidRPr="00897FD9" w:rsidRDefault="00897FD9" w:rsidP="00897FD9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97F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459D09C4" w14:textId="77777777" w:rsidR="003B40F1" w:rsidRDefault="003B40F1" w:rsidP="003B40F1">
      <w:pPr>
        <w:pStyle w:val="Prrafodelista"/>
        <w:ind w:left="1440"/>
      </w:pPr>
    </w:p>
    <w:p w14:paraId="29BFA6A4" w14:textId="79D2CE0C" w:rsidR="00F06081" w:rsidRDefault="00F06081" w:rsidP="00F06081">
      <w:pPr>
        <w:pStyle w:val="Prrafodelista"/>
        <w:numPr>
          <w:ilvl w:val="0"/>
          <w:numId w:val="12"/>
        </w:numPr>
      </w:pPr>
      <w:r>
        <w:t xml:space="preserve">Realiza un procedimiento que inserte en la tabla GANADOR al ciclista resultante de ganar. El ciclista ganador será aquel que haya obtenido un número más bajo de sumar </w:t>
      </w:r>
      <w:proofErr w:type="spellStart"/>
      <w:r>
        <w:t>tiempo_total</w:t>
      </w:r>
      <w:proofErr w:type="spellEnd"/>
      <w:r>
        <w:t xml:space="preserve"> y </w:t>
      </w:r>
      <w:proofErr w:type="spellStart"/>
      <w:r>
        <w:t>puntuacion</w:t>
      </w:r>
      <w:proofErr w:type="spellEnd"/>
      <w:r>
        <w:t>. No se le pasará al procedimiento ningún parámetro.</w:t>
      </w:r>
    </w:p>
    <w:p w14:paraId="43372A28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actualizar_ganador</w:t>
      </w:r>
      <w:proofErr w:type="spellEnd"/>
      <w:proofErr w:type="gram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6591A99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135E1FCC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1CF6A223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3CB6E810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4FF1955D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01FBEBAD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88D0BFD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611AEF9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808000"/>
          <w:sz w:val="20"/>
          <w:szCs w:val="20"/>
          <w:lang w:val="en-US"/>
        </w:rPr>
        <w:t>winner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F724A91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808000"/>
          <w:sz w:val="20"/>
          <w:szCs w:val="20"/>
          <w:lang w:val="en-US"/>
        </w:rPr>
        <w:t>winner</w:t>
      </w:r>
      <w:proofErr w:type="gramStart"/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1EA37ACA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35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</w:p>
    <w:p w14:paraId="00AA5042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tiempo_total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proofErr w:type="gram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puntuacion</w:t>
      </w:r>
      <w:proofErr w:type="spellEnd"/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)=</w:t>
      </w:r>
      <w:proofErr w:type="gramEnd"/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26423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64235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min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tiempo_total</w:t>
      </w:r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264235">
        <w:rPr>
          <w:rFonts w:ascii="Courier New" w:hAnsi="Courier New" w:cs="Courier New"/>
          <w:color w:val="808000"/>
          <w:sz w:val="20"/>
          <w:szCs w:val="20"/>
          <w:lang w:val="es-ES"/>
        </w:rPr>
        <w:t>puntuacion</w:t>
      </w:r>
      <w:proofErr w:type="spellEnd"/>
      <w:r w:rsidRPr="00264235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20D5A249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35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3EBF87BD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4C72BFF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35">
        <w:rPr>
          <w:rFonts w:ascii="Courier New" w:hAnsi="Courier New" w:cs="Courier New"/>
          <w:color w:val="FF00FF"/>
          <w:sz w:val="20"/>
          <w:szCs w:val="20"/>
          <w:lang w:val="en-US"/>
        </w:rPr>
        <w:t>ganador</w:t>
      </w:r>
      <w:proofErr w:type="spellEnd"/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642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264235">
        <w:rPr>
          <w:rFonts w:ascii="Courier New" w:hAnsi="Courier New" w:cs="Courier New"/>
          <w:color w:val="808000"/>
          <w:sz w:val="20"/>
          <w:szCs w:val="20"/>
          <w:lang w:val="en-US"/>
        </w:rPr>
        <w:t>winner</w:t>
      </w:r>
      <w:r w:rsidRPr="0026423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7EFBEFC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37EB239" w14:textId="77777777" w:rsidR="00264235" w:rsidRPr="00264235" w:rsidRDefault="00264235" w:rsidP="00264235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642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27378E08" w14:textId="77777777" w:rsidR="003B40F1" w:rsidRDefault="003B40F1" w:rsidP="003B40F1">
      <w:pPr>
        <w:pStyle w:val="Prrafodelista"/>
        <w:ind w:left="1440"/>
      </w:pPr>
    </w:p>
    <w:p w14:paraId="3868BBCB" w14:textId="2A8D884F" w:rsidR="00F06081" w:rsidRDefault="00F06081" w:rsidP="00F06081">
      <w:pPr>
        <w:pStyle w:val="Prrafodelista"/>
        <w:numPr>
          <w:ilvl w:val="0"/>
          <w:numId w:val="12"/>
        </w:numPr>
      </w:pPr>
      <w:r>
        <w:t>Realiza una función que devuelva el tiempo que le ha llevado a realizar las etapas de ‘</w:t>
      </w:r>
      <w:proofErr w:type="spellStart"/>
      <w:r>
        <w:t>montanya</w:t>
      </w:r>
      <w:proofErr w:type="spellEnd"/>
      <w:r>
        <w:t>’ al ciclista. Se le pasará como parámetro el nombre del ciclista.</w:t>
      </w:r>
    </w:p>
    <w:p w14:paraId="0949C853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7F2F8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FUNCTION</w:t>
      </w:r>
      <w:r w:rsidRPr="007F2F8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calcula_tiempo_montanya</w:t>
      </w:r>
      <w:proofErr w:type="spellEnd"/>
      <w:proofErr w:type="gramStart"/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7F2F8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6E96CEB3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nom_ciclista</w:t>
      </w:r>
      <w:proofErr w:type="spellEnd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F2F8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7F2F8F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A848BDC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9F640E0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3723B5EE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70073C28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609BBC6C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519858AB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5C8E855D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629F3A8B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195C6B5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9F4C9EC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tiempo_montanya</w:t>
      </w:r>
      <w:proofErr w:type="spellEnd"/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EF3371A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tiempo_montanya</w:t>
      </w:r>
      <w:proofErr w:type="spellEnd"/>
      <w:proofErr w:type="gramStart"/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tiempo</w:t>
      </w:r>
      <w:proofErr w:type="spellEnd"/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395CE84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etapa</w:t>
      </w:r>
      <w:proofErr w:type="spellEnd"/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proofErr w:type="spellEnd"/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</w:p>
    <w:p w14:paraId="35207159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etapa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etapa</w:t>
      </w:r>
      <w:proofErr w:type="spellEnd"/>
      <w:proofErr w:type="gramEnd"/>
    </w:p>
    <w:p w14:paraId="38A9438A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F2F8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5090E7AA" w14:textId="77777777" w:rsidR="007F2F8F" w:rsidRPr="00456428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5642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45642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456428">
        <w:rPr>
          <w:rFonts w:ascii="Courier New" w:hAnsi="Courier New" w:cs="Courier New"/>
          <w:color w:val="FF00FF"/>
          <w:sz w:val="20"/>
          <w:szCs w:val="20"/>
          <w:lang w:val="es-ES"/>
        </w:rPr>
        <w:t>etapa</w:t>
      </w:r>
      <w:r w:rsidRPr="0045642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6428">
        <w:rPr>
          <w:rFonts w:ascii="Courier New" w:hAnsi="Courier New" w:cs="Courier New"/>
          <w:color w:val="808000"/>
          <w:sz w:val="20"/>
          <w:szCs w:val="20"/>
          <w:lang w:val="es-ES"/>
        </w:rPr>
        <w:t>tipo</w:t>
      </w:r>
      <w:proofErr w:type="spellEnd"/>
      <w:proofErr w:type="gramEnd"/>
      <w:r w:rsidRPr="0045642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456428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proofErr w:type="spellStart"/>
      <w:r w:rsidRPr="00456428">
        <w:rPr>
          <w:rFonts w:ascii="Courier New" w:hAnsi="Courier New" w:cs="Courier New"/>
          <w:color w:val="808000"/>
          <w:sz w:val="20"/>
          <w:szCs w:val="20"/>
          <w:lang w:val="es-ES"/>
        </w:rPr>
        <w:t>montanya</w:t>
      </w:r>
      <w:proofErr w:type="spellEnd"/>
      <w:r w:rsidRPr="00456428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</w:p>
    <w:p w14:paraId="62143920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and</w:t>
      </w:r>
      <w:r w:rsidRPr="007F2F8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7F2F8F">
        <w:rPr>
          <w:rFonts w:ascii="Courier New" w:hAnsi="Courier New" w:cs="Courier New"/>
          <w:color w:val="FF00FF"/>
          <w:sz w:val="20"/>
          <w:szCs w:val="20"/>
          <w:lang w:val="es-ES"/>
        </w:rPr>
        <w:t>ciclista</w:t>
      </w:r>
      <w:r w:rsidRPr="007F2F8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7F2F8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s-ES"/>
        </w:rPr>
        <w:t>nom_ciclista</w:t>
      </w:r>
      <w:proofErr w:type="spellEnd"/>
      <w:r w:rsidRPr="007F2F8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3CE06EB2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return</w:t>
      </w:r>
      <w:r w:rsidRPr="007F2F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2F8F">
        <w:rPr>
          <w:rFonts w:ascii="Courier New" w:hAnsi="Courier New" w:cs="Courier New"/>
          <w:color w:val="808000"/>
          <w:sz w:val="20"/>
          <w:szCs w:val="20"/>
          <w:lang w:val="en-US"/>
        </w:rPr>
        <w:t>tiempo_montanya</w:t>
      </w:r>
      <w:proofErr w:type="spellEnd"/>
      <w:r w:rsidRPr="007F2F8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0375FD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4D21DC9" w14:textId="77777777" w:rsidR="007F2F8F" w:rsidRPr="007F2F8F" w:rsidRDefault="007F2F8F" w:rsidP="007F2F8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F2F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12B30BA7" w14:textId="77777777" w:rsidR="003B40F1" w:rsidRDefault="003B40F1" w:rsidP="003B40F1">
      <w:pPr>
        <w:pStyle w:val="Prrafodelista"/>
        <w:ind w:left="1440"/>
      </w:pPr>
    </w:p>
    <w:p w14:paraId="24F928E6" w14:textId="46E2C69D" w:rsidR="009A36DD" w:rsidRDefault="003B6685" w:rsidP="003B6685">
      <w:pPr>
        <w:pStyle w:val="Prrafodelista"/>
        <w:numPr>
          <w:ilvl w:val="0"/>
          <w:numId w:val="12"/>
        </w:numPr>
      </w:pPr>
      <w:r>
        <w:t xml:space="preserve">Realiza un procedimiento para rellenar el campo </w:t>
      </w:r>
      <w:proofErr w:type="spellStart"/>
      <w:r>
        <w:t>tiempo_total</w:t>
      </w:r>
      <w:proofErr w:type="spellEnd"/>
      <w:r>
        <w:t xml:space="preserve"> de la tabla NACION. Este tiempo será la suma de todos los tiempos de los ciclistas de esa nación que han invertido en las etapas. OJO: deberás sacar los tiempos de la tabla </w:t>
      </w:r>
      <w:proofErr w:type="spellStart"/>
      <w:r>
        <w:t>CICLISTAxETAPA</w:t>
      </w:r>
      <w:proofErr w:type="spellEnd"/>
      <w:r>
        <w:t>. Se le pasará como parámetro el nombre de la nación.</w:t>
      </w:r>
    </w:p>
    <w:p w14:paraId="3C2C8B6E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actualizar_tiempo_total_nacion</w:t>
      </w:r>
      <w:proofErr w:type="spellEnd"/>
      <w:proofErr w:type="gram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13EDD900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nom_nacion</w:t>
      </w:r>
      <w:proofErr w:type="spellEnd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C3AA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FC3AAF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6AA86E7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70624B4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41BB16F6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416CA1BA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7F85258C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31FE68EA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080BB8FF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4C4B5E6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9831949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total_nacion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56DF277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total_nacion</w:t>
      </w:r>
      <w:proofErr w:type="spellEnd"/>
      <w:proofErr w:type="gramStart"/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tiempo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5FB9D1E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nacion</w:t>
      </w:r>
      <w:proofErr w:type="spellEnd"/>
    </w:p>
    <w:p w14:paraId="40C7523A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ciclistaxetapa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39AA5C1A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ciclista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nacion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C3AAF">
        <w:rPr>
          <w:rFonts w:ascii="Courier New" w:hAnsi="Courier New" w:cs="Courier New"/>
          <w:color w:val="FF00FF"/>
          <w:sz w:val="20"/>
          <w:szCs w:val="20"/>
          <w:lang w:val="en-US"/>
        </w:rPr>
        <w:t>nacion</w:t>
      </w:r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579C33E6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C3AAF">
        <w:rPr>
          <w:rFonts w:ascii="Courier New" w:hAnsi="Courier New" w:cs="Courier New"/>
          <w:color w:val="FF00FF"/>
          <w:sz w:val="20"/>
          <w:szCs w:val="20"/>
          <w:lang w:val="es-ES"/>
        </w:rPr>
        <w:t>nacion</w:t>
      </w:r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nom_nacion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1E7FF252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</w:p>
    <w:p w14:paraId="2D7FFF9E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C3AAF">
        <w:rPr>
          <w:rFonts w:ascii="Courier New" w:hAnsi="Courier New" w:cs="Courier New"/>
          <w:color w:val="FF00FF"/>
          <w:sz w:val="20"/>
          <w:szCs w:val="20"/>
          <w:lang w:val="es-ES"/>
        </w:rPr>
        <w:t>nacion</w:t>
      </w:r>
      <w:proofErr w:type="spellEnd"/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FC3AA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tiempo_total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s-ES"/>
        </w:rPr>
        <w:t>total_nacion</w:t>
      </w:r>
      <w:proofErr w:type="spellEnd"/>
    </w:p>
    <w:p w14:paraId="227E2359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C3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C3AAF">
        <w:rPr>
          <w:rFonts w:ascii="Courier New" w:hAnsi="Courier New" w:cs="Courier New"/>
          <w:color w:val="808000"/>
          <w:sz w:val="20"/>
          <w:szCs w:val="20"/>
          <w:lang w:val="en-US"/>
        </w:rPr>
        <w:t>nom_nacion</w:t>
      </w:r>
      <w:proofErr w:type="spellEnd"/>
      <w:r w:rsidRPr="00FC3AA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C1EC3BB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347B1D4" w14:textId="77777777" w:rsidR="00FC3AAF" w:rsidRPr="00FC3AAF" w:rsidRDefault="00FC3AAF" w:rsidP="00FC3AAF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C3AA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4EA4609" w14:textId="46EC3460" w:rsidR="003B40F1" w:rsidRDefault="003B40F1" w:rsidP="003B40F1">
      <w:pPr>
        <w:pStyle w:val="Prrafodelista"/>
        <w:ind w:left="1440"/>
      </w:pPr>
    </w:p>
    <w:p w14:paraId="6EA215D9" w14:textId="64606637" w:rsidR="00E27326" w:rsidRDefault="00E27326" w:rsidP="003B40F1">
      <w:pPr>
        <w:pStyle w:val="Prrafodelista"/>
        <w:ind w:left="1440"/>
      </w:pPr>
      <w:r>
        <w:t>BONUS:</w:t>
      </w:r>
    </w:p>
    <w:p w14:paraId="72215443" w14:textId="77777777" w:rsidR="00E27326" w:rsidRP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E2732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E2732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E2732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E27326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E27326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E27326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E27326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E27326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E27326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E2732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E2732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E2732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E27326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E27326">
        <w:rPr>
          <w:rFonts w:ascii="Courier New" w:hAnsi="Courier New" w:cs="Courier New"/>
          <w:color w:val="808000"/>
          <w:sz w:val="20"/>
          <w:szCs w:val="20"/>
          <w:lang w:val="es-ES"/>
        </w:rPr>
        <w:t>insertar_nacion_gana</w:t>
      </w:r>
      <w:proofErr w:type="spellEnd"/>
      <w:proofErr w:type="gramStart"/>
      <w:r w:rsidRPr="00E27326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E27326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  <w:r w:rsidRPr="00E27326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3AA8CD3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40E91F25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4A5C9386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5C9467A6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445941B1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2F39FCD7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EA5A044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3023A94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78E0C7E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winner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7F82179C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nacion</w:t>
      </w:r>
      <w:proofErr w:type="spellEnd"/>
    </w:p>
    <w:p w14:paraId="3CD0B3B5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tiempo_total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tiempo_total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D8B004B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nacion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48971968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7B694A7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naciongana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winner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271BDC2" w14:textId="77777777" w:rsid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13E2AC3" w14:textId="64F5BD5B" w:rsidR="00E27326" w:rsidRPr="00E27326" w:rsidRDefault="00E27326" w:rsidP="00E27326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5A2C458" w14:textId="426E436B" w:rsidR="009A36DD" w:rsidRDefault="009A36DD">
      <w:pPr>
        <w:spacing w:line="240" w:lineRule="auto"/>
        <w:jc w:val="left"/>
      </w:pPr>
      <w:bookmarkStart w:id="0" w:name="_GoBack"/>
      <w:bookmarkEnd w:id="0"/>
    </w:p>
    <w:p w14:paraId="2B1977EE" w14:textId="596D0881" w:rsidR="00456428" w:rsidRDefault="000E6666" w:rsidP="00E27326">
      <w:pPr>
        <w:ind w:left="720"/>
      </w:pPr>
      <w:r>
        <w:rPr>
          <w:noProof/>
        </w:rPr>
        <w:drawing>
          <wp:inline distT="0" distB="0" distL="0" distR="0" wp14:anchorId="1D4192E7" wp14:editId="77AD5998">
            <wp:extent cx="5396230" cy="3025140"/>
            <wp:effectExtent l="0" t="0" r="0" b="3810"/>
            <wp:docPr id="2" name="Imagen 2" descr="cid:3528217677192187331763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id:3528217677192187331763225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428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5A6AC" w14:textId="77777777" w:rsidR="00E00DCD" w:rsidRDefault="00E00DCD" w:rsidP="00822617">
      <w:pPr>
        <w:spacing w:line="240" w:lineRule="auto"/>
      </w:pPr>
      <w:r>
        <w:separator/>
      </w:r>
    </w:p>
  </w:endnote>
  <w:endnote w:type="continuationSeparator" w:id="0">
    <w:p w14:paraId="521D5DA5" w14:textId="77777777" w:rsidR="00E00DCD" w:rsidRDefault="00E00DC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F801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B66FA" w14:textId="77777777" w:rsidR="00E00DCD" w:rsidRDefault="00E00DCD" w:rsidP="00822617">
      <w:pPr>
        <w:spacing w:line="240" w:lineRule="auto"/>
      </w:pPr>
      <w:r>
        <w:separator/>
      </w:r>
    </w:p>
  </w:footnote>
  <w:footnote w:type="continuationSeparator" w:id="0">
    <w:p w14:paraId="7812194A" w14:textId="77777777" w:rsidR="00E00DCD" w:rsidRDefault="00E00DC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14:paraId="4BD4D46C" w14:textId="77777777" w:rsidTr="00411066">
      <w:tc>
        <w:tcPr>
          <w:tcW w:w="2829" w:type="dxa"/>
          <w:vMerge w:val="restart"/>
        </w:tcPr>
        <w:p w14:paraId="0246D8B6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5270D8D4" wp14:editId="4E3B2AB6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2F476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F06081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14:paraId="27859C95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F06081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6EF80E70" w14:textId="77777777" w:rsidTr="00411066">
      <w:tc>
        <w:tcPr>
          <w:tcW w:w="2829" w:type="dxa"/>
          <w:vMerge/>
        </w:tcPr>
        <w:p w14:paraId="3EE61A56" w14:textId="77777777" w:rsidR="00411066" w:rsidRDefault="00411066" w:rsidP="00411066"/>
      </w:tc>
      <w:tc>
        <w:tcPr>
          <w:tcW w:w="5659" w:type="dxa"/>
          <w:gridSpan w:val="2"/>
        </w:tcPr>
        <w:p w14:paraId="1C8D2CB0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F06081">
            <w:rPr>
              <w:b/>
              <w:sz w:val="21"/>
              <w:szCs w:val="21"/>
            </w:rPr>
            <w:t>EXAMEN 3ª EVAL</w:t>
          </w:r>
        </w:p>
      </w:tc>
    </w:tr>
    <w:tr w:rsidR="00411066" w14:paraId="4E9125E8" w14:textId="77777777" w:rsidTr="00411066">
      <w:tc>
        <w:tcPr>
          <w:tcW w:w="2829" w:type="dxa"/>
          <w:vMerge/>
        </w:tcPr>
        <w:p w14:paraId="3D4EC8DD" w14:textId="77777777" w:rsidR="00411066" w:rsidRDefault="00411066" w:rsidP="00411066"/>
      </w:tc>
      <w:tc>
        <w:tcPr>
          <w:tcW w:w="5659" w:type="dxa"/>
          <w:gridSpan w:val="2"/>
        </w:tcPr>
        <w:p w14:paraId="127C889A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</w:p>
      </w:tc>
    </w:tr>
    <w:tr w:rsidR="00411066" w14:paraId="4F37BEF5" w14:textId="77777777" w:rsidTr="00D90991">
      <w:trPr>
        <w:trHeight w:val="288"/>
      </w:trPr>
      <w:tc>
        <w:tcPr>
          <w:tcW w:w="2829" w:type="dxa"/>
          <w:vMerge/>
        </w:tcPr>
        <w:p w14:paraId="31680455" w14:textId="77777777" w:rsidR="00411066" w:rsidRDefault="00411066" w:rsidP="00411066"/>
      </w:tc>
      <w:tc>
        <w:tcPr>
          <w:tcW w:w="5659" w:type="dxa"/>
          <w:gridSpan w:val="2"/>
        </w:tcPr>
        <w:p w14:paraId="7E7AFC8E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8A5A21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67FB"/>
    <w:multiLevelType w:val="hybridMultilevel"/>
    <w:tmpl w:val="946ED1C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3886CDC"/>
    <w:multiLevelType w:val="hybridMultilevel"/>
    <w:tmpl w:val="FDD0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81"/>
    <w:rsid w:val="000B6357"/>
    <w:rsid w:val="000E6666"/>
    <w:rsid w:val="00182BF8"/>
    <w:rsid w:val="001D31D7"/>
    <w:rsid w:val="001E3BA6"/>
    <w:rsid w:val="00216761"/>
    <w:rsid w:val="00225BF4"/>
    <w:rsid w:val="0025349C"/>
    <w:rsid w:val="00264235"/>
    <w:rsid w:val="002D51EC"/>
    <w:rsid w:val="003B40F1"/>
    <w:rsid w:val="003B6685"/>
    <w:rsid w:val="00411066"/>
    <w:rsid w:val="00456428"/>
    <w:rsid w:val="005F21B6"/>
    <w:rsid w:val="006A1625"/>
    <w:rsid w:val="007B6391"/>
    <w:rsid w:val="007F2F8F"/>
    <w:rsid w:val="00822617"/>
    <w:rsid w:val="00897FD9"/>
    <w:rsid w:val="00975105"/>
    <w:rsid w:val="009A36DD"/>
    <w:rsid w:val="00CC17D4"/>
    <w:rsid w:val="00D90991"/>
    <w:rsid w:val="00E00DCD"/>
    <w:rsid w:val="00E27326"/>
    <w:rsid w:val="00E74ADC"/>
    <w:rsid w:val="00F06081"/>
    <w:rsid w:val="00F3059F"/>
    <w:rsid w:val="00F97F9C"/>
    <w:rsid w:val="00FC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1CAD9"/>
  <w15:chartTrackingRefBased/>
  <w15:docId w15:val="{A9BFA79F-3805-4987-93E4-B149C271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35282176771921873317632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150</TotalTime>
  <Pages>4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Jordá García</cp:lastModifiedBy>
  <cp:revision>7</cp:revision>
  <dcterms:created xsi:type="dcterms:W3CDTF">2018-05-06T14:24:00Z</dcterms:created>
  <dcterms:modified xsi:type="dcterms:W3CDTF">2018-05-08T08:17:00Z</dcterms:modified>
</cp:coreProperties>
</file>