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199B0" w14:textId="77777777" w:rsidR="00F3059F" w:rsidRDefault="00C23215">
      <w:r>
        <w:t>A partir del siguiente diagrama E-R se pide realizar el diseño lógico para pasar a tablas.</w:t>
      </w:r>
    </w:p>
    <w:p w14:paraId="66F1DF55" w14:textId="6A39983E" w:rsidR="00C23215" w:rsidRDefault="004926A5">
      <w:r>
        <w:rPr>
          <w:noProof/>
          <w:lang w:val="es-ES" w:eastAsia="es-ES"/>
        </w:rPr>
        <w:drawing>
          <wp:inline distT="0" distB="0" distL="0" distR="0" wp14:anchorId="3E925FE2" wp14:editId="42A2AC0B">
            <wp:extent cx="5396230" cy="3184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1C40" w14:textId="77777777" w:rsidR="00967DEA" w:rsidRDefault="00967DEA"/>
    <w:p w14:paraId="706899CA" w14:textId="288D2469" w:rsidR="00967DEA" w:rsidRDefault="00967DEA">
      <w:proofErr w:type="gramStart"/>
      <w:r>
        <w:t>Deudor{</w:t>
      </w:r>
      <w:proofErr w:type="gramEnd"/>
      <w:r w:rsidRPr="00967DEA">
        <w:rPr>
          <w:u w:val="single"/>
        </w:rPr>
        <w:t>id</w:t>
      </w:r>
      <w:r>
        <w:t xml:space="preserve">, </w:t>
      </w:r>
      <w:proofErr w:type="spellStart"/>
      <w:r>
        <w:t>dni</w:t>
      </w:r>
      <w:proofErr w:type="spellEnd"/>
      <w:r>
        <w:t>, nombre, riesgo}</w:t>
      </w:r>
    </w:p>
    <w:p w14:paraId="49BAA1AB" w14:textId="183CA705" w:rsidR="00967DEA" w:rsidRDefault="00967DEA">
      <w:r>
        <w:tab/>
        <w:t xml:space="preserve">Clave </w:t>
      </w:r>
      <w:proofErr w:type="gramStart"/>
      <w:r>
        <w:t>Principal{</w:t>
      </w:r>
      <w:proofErr w:type="gramEnd"/>
      <w:r>
        <w:t>id}</w:t>
      </w:r>
    </w:p>
    <w:p w14:paraId="69E0178C" w14:textId="57CE7DEA" w:rsidR="00967DEA" w:rsidRDefault="00967DEA">
      <w:proofErr w:type="gramStart"/>
      <w:r>
        <w:t>Préstamo{</w:t>
      </w:r>
      <w:proofErr w:type="spellStart"/>
      <w:proofErr w:type="gramEnd"/>
      <w:r w:rsidRPr="00967DEA">
        <w:rPr>
          <w:u w:val="single"/>
        </w:rPr>
        <w:t>idPréstamo</w:t>
      </w:r>
      <w:proofErr w:type="spellEnd"/>
      <w:r>
        <w:t>, interés, importe, plazo}</w:t>
      </w:r>
    </w:p>
    <w:p w14:paraId="27C16887" w14:textId="42EE43B3" w:rsidR="00967DEA" w:rsidRDefault="00967DEA">
      <w:r>
        <w:tab/>
        <w:t xml:space="preserve">Clave </w:t>
      </w:r>
      <w:proofErr w:type="gramStart"/>
      <w:r>
        <w:t>Principal{</w:t>
      </w:r>
      <w:proofErr w:type="spellStart"/>
      <w:proofErr w:type="gramEnd"/>
      <w:r>
        <w:t>idPréstamo</w:t>
      </w:r>
      <w:proofErr w:type="spellEnd"/>
      <w:r>
        <w:t>}</w:t>
      </w:r>
    </w:p>
    <w:p w14:paraId="49A81327" w14:textId="28EB8C50" w:rsidR="00967DEA" w:rsidRDefault="00967DEA">
      <w:r>
        <w:tab/>
        <w:t xml:space="preserve">Clave </w:t>
      </w:r>
      <w:proofErr w:type="gramStart"/>
      <w:r>
        <w:t>Ajena{</w:t>
      </w:r>
      <w:proofErr w:type="spellStart"/>
      <w:proofErr w:type="gramEnd"/>
      <w:r>
        <w:t>idDeudor</w:t>
      </w:r>
      <w:proofErr w:type="spellEnd"/>
      <w:r>
        <w:t xml:space="preserve">} </w:t>
      </w:r>
      <w:r>
        <w:sym w:font="Wingdings" w:char="F0E8"/>
      </w:r>
      <w:r>
        <w:t xml:space="preserve"> Deudor{id}</w:t>
      </w:r>
    </w:p>
    <w:p w14:paraId="41094C6D" w14:textId="01B08AA4" w:rsidR="009D64C9" w:rsidRDefault="009D64C9">
      <w:r>
        <w:tab/>
        <w:t>Valor NO Nulo{</w:t>
      </w:r>
      <w:proofErr w:type="spellStart"/>
      <w:r>
        <w:t>idDeudor</w:t>
      </w:r>
      <w:bookmarkStart w:id="0" w:name="_GoBack"/>
      <w:bookmarkEnd w:id="0"/>
      <w:proofErr w:type="spellEnd"/>
      <w:r>
        <w:t>}</w:t>
      </w:r>
    </w:p>
    <w:p w14:paraId="073BFB8C" w14:textId="19E3A1FD" w:rsidR="00CB1DC9" w:rsidRDefault="00CB1DC9">
      <w:r>
        <w:tab/>
      </w:r>
      <w:r>
        <w:t xml:space="preserve">Valor NO </w:t>
      </w:r>
      <w:proofErr w:type="gramStart"/>
      <w:r>
        <w:t>Nulo{</w:t>
      </w:r>
      <w:proofErr w:type="spellStart"/>
      <w:proofErr w:type="gramEnd"/>
      <w:r>
        <w:t>dni</w:t>
      </w:r>
      <w:proofErr w:type="spellEnd"/>
      <w:r>
        <w:t>}</w:t>
      </w:r>
    </w:p>
    <w:p w14:paraId="6F72930E" w14:textId="6F6AC3C9" w:rsidR="00967DEA" w:rsidRDefault="00967DEA">
      <w:proofErr w:type="gramStart"/>
      <w:r>
        <w:t>Prestador{</w:t>
      </w:r>
      <w:proofErr w:type="gramEnd"/>
      <w:r w:rsidRPr="00967DEA">
        <w:rPr>
          <w:u w:val="single"/>
        </w:rPr>
        <w:t>id</w:t>
      </w:r>
      <w:r>
        <w:t>, nombre, disponible}</w:t>
      </w:r>
    </w:p>
    <w:p w14:paraId="6DE5EBCE" w14:textId="4952C5A8" w:rsidR="00967DEA" w:rsidRDefault="00967DEA">
      <w:r>
        <w:tab/>
        <w:t xml:space="preserve">Clave </w:t>
      </w:r>
      <w:proofErr w:type="gramStart"/>
      <w:r>
        <w:t>Principal{</w:t>
      </w:r>
      <w:proofErr w:type="gramEnd"/>
      <w:r>
        <w:t>id}</w:t>
      </w:r>
    </w:p>
    <w:p w14:paraId="07759F71" w14:textId="1BBEDCB3" w:rsidR="00967DEA" w:rsidRDefault="00967DEA">
      <w:proofErr w:type="gramStart"/>
      <w:r>
        <w:t>Aporta{</w:t>
      </w:r>
      <w:proofErr w:type="spellStart"/>
      <w:proofErr w:type="gramEnd"/>
      <w:r w:rsidRPr="00967DEA">
        <w:rPr>
          <w:u w:val="single"/>
        </w:rPr>
        <w:t>idPréstamo</w:t>
      </w:r>
      <w:proofErr w:type="spellEnd"/>
      <w:r>
        <w:t xml:space="preserve">, </w:t>
      </w:r>
      <w:proofErr w:type="spellStart"/>
      <w:r w:rsidRPr="00967DEA">
        <w:rPr>
          <w:u w:val="single"/>
        </w:rPr>
        <w:t>idPrestador</w:t>
      </w:r>
      <w:proofErr w:type="spellEnd"/>
      <w:r>
        <w:t>, cantidad}</w:t>
      </w:r>
    </w:p>
    <w:p w14:paraId="04258CCF" w14:textId="5BD0C0BF" w:rsidR="00967DEA" w:rsidRDefault="00967DEA">
      <w:r>
        <w:tab/>
        <w:t xml:space="preserve">Clave </w:t>
      </w:r>
      <w:proofErr w:type="gramStart"/>
      <w:r>
        <w:t>Principal{</w:t>
      </w:r>
      <w:proofErr w:type="spellStart"/>
      <w:proofErr w:type="gramEnd"/>
      <w:r w:rsidR="00BA6100">
        <w:t>idPréstamo</w:t>
      </w:r>
      <w:proofErr w:type="spellEnd"/>
      <w:r w:rsidR="00BA6100">
        <w:t xml:space="preserve">, </w:t>
      </w:r>
      <w:proofErr w:type="spellStart"/>
      <w:r w:rsidR="00BA6100">
        <w:t>idPrestador</w:t>
      </w:r>
      <w:proofErr w:type="spellEnd"/>
      <w:r>
        <w:t>}</w:t>
      </w:r>
    </w:p>
    <w:p w14:paraId="727F3CF8" w14:textId="1DF7FD40" w:rsidR="00BA6100" w:rsidRDefault="00BA6100">
      <w:r>
        <w:tab/>
        <w:t xml:space="preserve">Clave </w:t>
      </w:r>
      <w:proofErr w:type="gramStart"/>
      <w:r>
        <w:t>Ajena{</w:t>
      </w:r>
      <w:proofErr w:type="spellStart"/>
      <w:proofErr w:type="gramEnd"/>
      <w:r>
        <w:t>idPréstamo</w:t>
      </w:r>
      <w:proofErr w:type="spellEnd"/>
      <w:r>
        <w:t xml:space="preserve">} </w:t>
      </w:r>
      <w:r>
        <w:sym w:font="Wingdings" w:char="F0E8"/>
      </w:r>
      <w:r>
        <w:t xml:space="preserve"> Préstamo{</w:t>
      </w:r>
      <w:proofErr w:type="spellStart"/>
      <w:r>
        <w:t>idPréstamo</w:t>
      </w:r>
      <w:proofErr w:type="spellEnd"/>
      <w:r>
        <w:t>}</w:t>
      </w:r>
    </w:p>
    <w:p w14:paraId="4DBB3A48" w14:textId="7CF64207" w:rsidR="00BA6100" w:rsidRDefault="00BA6100">
      <w:r>
        <w:tab/>
        <w:t xml:space="preserve">Clave </w:t>
      </w:r>
      <w:proofErr w:type="gramStart"/>
      <w:r>
        <w:t>Ajena{</w:t>
      </w:r>
      <w:proofErr w:type="spellStart"/>
      <w:proofErr w:type="gramEnd"/>
      <w:r>
        <w:t>idPrestador</w:t>
      </w:r>
      <w:proofErr w:type="spellEnd"/>
      <w:r>
        <w:t xml:space="preserve">} </w:t>
      </w:r>
      <w:r>
        <w:sym w:font="Wingdings" w:char="F0E8"/>
      </w:r>
      <w:r>
        <w:t xml:space="preserve"> Prestador{</w:t>
      </w:r>
      <w:proofErr w:type="spellStart"/>
      <w:r>
        <w:t>idPrestador</w:t>
      </w:r>
      <w:proofErr w:type="spellEnd"/>
      <w:r>
        <w:t>}</w:t>
      </w:r>
    </w:p>
    <w:sectPr w:rsidR="00BA6100" w:rsidSect="00822617">
      <w:headerReference w:type="default" r:id="rId8"/>
      <w:footerReference w:type="default" r:id="rId9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9BB58C" w14:textId="77777777" w:rsidR="008C0C13" w:rsidRDefault="008C0C13" w:rsidP="00822617">
      <w:pPr>
        <w:spacing w:line="240" w:lineRule="auto"/>
      </w:pPr>
      <w:r>
        <w:separator/>
      </w:r>
    </w:p>
  </w:endnote>
  <w:endnote w:type="continuationSeparator" w:id="0">
    <w:p w14:paraId="5843A6DE" w14:textId="77777777" w:rsidR="008C0C13" w:rsidRDefault="008C0C13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04FE2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 xml:space="preserve">Vicente </w:t>
    </w:r>
    <w:proofErr w:type="spellStart"/>
    <w:r w:rsidRPr="00822617">
      <w:rPr>
        <w:sz w:val="16"/>
        <w:szCs w:val="16"/>
        <w:lang w:val="es-ES"/>
      </w:rPr>
      <w:t>Monfort</w:t>
    </w:r>
    <w:proofErr w:type="spellEnd"/>
    <w:r w:rsidRPr="00822617">
      <w:rPr>
        <w:sz w:val="16"/>
        <w:szCs w:val="16"/>
        <w:lang w:val="es-ES"/>
      </w:rPr>
      <w:t xml:space="preserve"> Salvador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6F22E2" w14:textId="77777777" w:rsidR="008C0C13" w:rsidRDefault="008C0C13" w:rsidP="00822617">
      <w:pPr>
        <w:spacing w:line="240" w:lineRule="auto"/>
      </w:pPr>
      <w:r>
        <w:separator/>
      </w:r>
    </w:p>
  </w:footnote>
  <w:footnote w:type="continuationSeparator" w:id="0">
    <w:p w14:paraId="7A979AE0" w14:textId="77777777" w:rsidR="008C0C13" w:rsidRDefault="008C0C13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04A240" w14:textId="77777777" w:rsidR="00822617" w:rsidRPr="00822617" w:rsidRDefault="00822617" w:rsidP="00822617">
    <w:pPr>
      <w:pStyle w:val="Encabezado"/>
      <w:tabs>
        <w:tab w:val="clear" w:pos="4252"/>
        <w:tab w:val="left" w:pos="3686"/>
        <w:tab w:val="left" w:pos="5812"/>
      </w:tabs>
      <w:rPr>
        <w:sz w:val="21"/>
        <w:szCs w:val="21"/>
      </w:rPr>
    </w:pP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24A32FEA" wp14:editId="2371EB57">
          <wp:simplePos x="0" y="0"/>
          <wp:positionH relativeFrom="column">
            <wp:posOffset>77470</wp:posOffset>
          </wp:positionH>
          <wp:positionV relativeFrom="paragraph">
            <wp:posOffset>-17145</wp:posOffset>
          </wp:positionV>
          <wp:extent cx="2058035" cy="609600"/>
          <wp:effectExtent l="0" t="0" r="0" b="0"/>
          <wp:wrapSquare wrapText="bothSides"/>
          <wp:docPr id="3" name="Imagen 3" descr="/Users/MAC/Desktop/LogoFlori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MAC/Desktop/LogoFlorid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03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3" behindDoc="1" locked="0" layoutInCell="1" allowOverlap="1" wp14:anchorId="645E3F72" wp14:editId="0EB4E643">
              <wp:simplePos x="0" y="0"/>
              <wp:positionH relativeFrom="column">
                <wp:posOffset>4039</wp:posOffset>
              </wp:positionH>
              <wp:positionV relativeFrom="paragraph">
                <wp:posOffset>-127635</wp:posOffset>
              </wp:positionV>
              <wp:extent cx="5409929" cy="798892"/>
              <wp:effectExtent l="0" t="0" r="26035" b="1397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929" cy="798892"/>
                      </a:xfrm>
                      <a:prstGeom prst="rect">
                        <a:avLst/>
                      </a:prstGeom>
                      <a:noFill/>
                      <a:ln w="25400" cmpd="sng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5E16329A" id="Rectángulo 4" o:spid="_x0000_s1026" style="position:absolute;margin-left:.3pt;margin-top:-10.05pt;width:426pt;height:62.9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" filled="f" strokecolor="black [3213]" strokeweight="2pt"/>
          </w:pict>
        </mc:Fallback>
      </mc:AlternateContent>
    </w:r>
    <w:r>
      <w:tab/>
    </w:r>
    <w:r w:rsidRPr="00822617">
      <w:rPr>
        <w:b/>
        <w:sz w:val="21"/>
        <w:szCs w:val="21"/>
      </w:rPr>
      <w:t>Ciclo</w:t>
    </w:r>
    <w:r w:rsidRPr="00822617">
      <w:rPr>
        <w:sz w:val="21"/>
        <w:szCs w:val="21"/>
      </w:rPr>
      <w:t xml:space="preserve"> </w:t>
    </w:r>
    <w:r w:rsidR="00C23215">
      <w:rPr>
        <w:sz w:val="21"/>
        <w:szCs w:val="21"/>
      </w:rPr>
      <w:t>1ºDAW</w:t>
    </w:r>
    <w:r w:rsidRPr="00822617">
      <w:rPr>
        <w:sz w:val="21"/>
        <w:szCs w:val="21"/>
      </w:rPr>
      <w:tab/>
    </w:r>
    <w:r w:rsidRPr="00822617">
      <w:rPr>
        <w:b/>
        <w:sz w:val="21"/>
        <w:szCs w:val="21"/>
      </w:rPr>
      <w:t>Módulo</w:t>
    </w:r>
    <w:r w:rsidRPr="00822617">
      <w:rPr>
        <w:sz w:val="21"/>
        <w:szCs w:val="21"/>
      </w:rPr>
      <w:t xml:space="preserve"> </w:t>
    </w:r>
    <w:r w:rsidR="00C23215">
      <w:rPr>
        <w:sz w:val="21"/>
        <w:szCs w:val="21"/>
      </w:rPr>
      <w:t>BBDD</w:t>
    </w:r>
  </w:p>
  <w:p w14:paraId="64D15727" w14:textId="77777777" w:rsidR="00822617" w:rsidRPr="00822617" w:rsidRDefault="00822617" w:rsidP="00822617">
    <w:pPr>
      <w:pStyle w:val="Encabezado"/>
      <w:tabs>
        <w:tab w:val="clear" w:pos="4252"/>
        <w:tab w:val="left" w:pos="3686"/>
      </w:tabs>
      <w:rPr>
        <w:sz w:val="21"/>
        <w:szCs w:val="21"/>
      </w:rPr>
    </w:pPr>
    <w:r w:rsidRPr="00822617">
      <w:rPr>
        <w:sz w:val="21"/>
        <w:szCs w:val="21"/>
      </w:rPr>
      <w:tab/>
    </w:r>
    <w:r w:rsidRPr="00822617">
      <w:rPr>
        <w:b/>
        <w:sz w:val="21"/>
        <w:szCs w:val="21"/>
      </w:rPr>
      <w:t xml:space="preserve">Bloque </w:t>
    </w:r>
    <w:r w:rsidR="00C23215">
      <w:rPr>
        <w:b/>
        <w:sz w:val="21"/>
        <w:szCs w:val="21"/>
      </w:rPr>
      <w:t>4</w:t>
    </w:r>
  </w:p>
  <w:p w14:paraId="4E094E35" w14:textId="7B65BAAC" w:rsidR="00822617" w:rsidRDefault="00822617" w:rsidP="00822617">
    <w:pPr>
      <w:pStyle w:val="Encabezado"/>
      <w:tabs>
        <w:tab w:val="clear" w:pos="4252"/>
        <w:tab w:val="left" w:pos="3686"/>
      </w:tabs>
      <w:rPr>
        <w:sz w:val="21"/>
        <w:szCs w:val="21"/>
      </w:rPr>
    </w:pPr>
    <w:r w:rsidRPr="00822617">
      <w:rPr>
        <w:sz w:val="21"/>
        <w:szCs w:val="21"/>
      </w:rPr>
      <w:tab/>
    </w:r>
    <w:r w:rsidRPr="00822617">
      <w:rPr>
        <w:b/>
        <w:sz w:val="21"/>
        <w:szCs w:val="21"/>
      </w:rPr>
      <w:t xml:space="preserve">Actividad </w:t>
    </w:r>
    <w:r w:rsidR="004926A5">
      <w:rPr>
        <w:b/>
        <w:sz w:val="21"/>
        <w:szCs w:val="21"/>
      </w:rPr>
      <w:t>4</w:t>
    </w:r>
  </w:p>
  <w:p w14:paraId="560A1554" w14:textId="77777777" w:rsidR="00822617" w:rsidRPr="00822617" w:rsidRDefault="00822617" w:rsidP="00822617">
    <w:pPr>
      <w:pStyle w:val="Encabezado"/>
      <w:tabs>
        <w:tab w:val="clear" w:pos="4252"/>
        <w:tab w:val="left" w:pos="3686"/>
      </w:tabs>
      <w:rPr>
        <w:sz w:val="21"/>
        <w:szCs w:val="21"/>
      </w:rPr>
    </w:pPr>
    <w:r>
      <w:rPr>
        <w:sz w:val="21"/>
        <w:szCs w:val="21"/>
      </w:rPr>
      <w:tab/>
    </w:r>
    <w:r w:rsidRPr="00822617">
      <w:rPr>
        <w:b/>
        <w:sz w:val="21"/>
        <w:szCs w:val="21"/>
      </w:rPr>
      <w:t xml:space="preserve">Nombre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215"/>
    <w:rsid w:val="00182BF8"/>
    <w:rsid w:val="001E3BA6"/>
    <w:rsid w:val="00216761"/>
    <w:rsid w:val="00217D7E"/>
    <w:rsid w:val="00225BF4"/>
    <w:rsid w:val="002D51EC"/>
    <w:rsid w:val="0045523E"/>
    <w:rsid w:val="004926A5"/>
    <w:rsid w:val="006A1625"/>
    <w:rsid w:val="006E1905"/>
    <w:rsid w:val="007B6391"/>
    <w:rsid w:val="00822617"/>
    <w:rsid w:val="008C0C13"/>
    <w:rsid w:val="00937DA1"/>
    <w:rsid w:val="00967DEA"/>
    <w:rsid w:val="009D64C9"/>
    <w:rsid w:val="00BA6100"/>
    <w:rsid w:val="00C23215"/>
    <w:rsid w:val="00CB1DC9"/>
    <w:rsid w:val="00CC17D4"/>
    <w:rsid w:val="00E74ADC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70FB8"/>
  <w15:chartTrackingRefBased/>
  <w15:docId w15:val="{F3FD1454-54F2-452A-A7B8-D3EC690C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12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4</cp:revision>
  <dcterms:created xsi:type="dcterms:W3CDTF">2017-10-31T08:36:00Z</dcterms:created>
  <dcterms:modified xsi:type="dcterms:W3CDTF">2017-10-31T08:57:00Z</dcterms:modified>
</cp:coreProperties>
</file>