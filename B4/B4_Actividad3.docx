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9B0" w14:textId="77777777" w:rsidR="00F3059F" w:rsidRDefault="00C23215">
      <w:r>
        <w:t>A partir del siguiente diagrama E-R se pide realizar el diseño lógico para pasar a tablas.</w:t>
      </w:r>
    </w:p>
    <w:p w14:paraId="66F1DF55" w14:textId="767FA656" w:rsidR="00C23215" w:rsidRDefault="00217D7E">
      <w:r>
        <w:rPr>
          <w:noProof/>
          <w:lang w:val="es-ES" w:eastAsia="es-ES"/>
        </w:rPr>
        <w:drawing>
          <wp:inline distT="0" distB="0" distL="0" distR="0" wp14:anchorId="1A1D26F5" wp14:editId="2BAAD30E">
            <wp:extent cx="539623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F6EF" w14:textId="77777777" w:rsidR="0058514D" w:rsidRDefault="0058514D"/>
    <w:p w14:paraId="17B00778" w14:textId="3ABB33AD" w:rsidR="0058514D" w:rsidRDefault="0058514D">
      <w:proofErr w:type="gramStart"/>
      <w:r>
        <w:t>Persona{</w:t>
      </w:r>
      <w:proofErr w:type="spellStart"/>
      <w:proofErr w:type="gramEnd"/>
      <w:r w:rsidRPr="0058514D">
        <w:rPr>
          <w:u w:val="single"/>
        </w:rPr>
        <w:t>idPersona</w:t>
      </w:r>
      <w:proofErr w:type="spellEnd"/>
      <w:r>
        <w:t>, nombre, dirección, email}</w:t>
      </w:r>
    </w:p>
    <w:p w14:paraId="63CD8669" w14:textId="2989F55A" w:rsidR="0058514D" w:rsidRDefault="0058514D">
      <w:r>
        <w:tab/>
        <w:t xml:space="preserve">Clave </w:t>
      </w:r>
      <w:proofErr w:type="gramStart"/>
      <w:r>
        <w:t>Principal{</w:t>
      </w:r>
      <w:proofErr w:type="spellStart"/>
      <w:proofErr w:type="gramEnd"/>
      <w:r>
        <w:t>idPersona</w:t>
      </w:r>
      <w:proofErr w:type="spellEnd"/>
      <w:r>
        <w:t>}</w:t>
      </w:r>
    </w:p>
    <w:p w14:paraId="5EAA469B" w14:textId="56A52B1C" w:rsidR="0058514D" w:rsidRDefault="0058514D">
      <w:proofErr w:type="gramStart"/>
      <w:r>
        <w:t>Profesor{</w:t>
      </w:r>
      <w:proofErr w:type="spellStart"/>
      <w:proofErr w:type="gramEnd"/>
      <w:r w:rsidRPr="0058514D">
        <w:rPr>
          <w:u w:val="single"/>
        </w:rPr>
        <w:t>idPersona</w:t>
      </w:r>
      <w:proofErr w:type="spellEnd"/>
      <w:r>
        <w:t xml:space="preserve">, </w:t>
      </w:r>
      <w:proofErr w:type="spellStart"/>
      <w:r>
        <w:t>expDocente</w:t>
      </w:r>
      <w:proofErr w:type="spellEnd"/>
      <w:r>
        <w:t>}</w:t>
      </w:r>
    </w:p>
    <w:p w14:paraId="3ADC5CD6" w14:textId="2C964C4C" w:rsidR="0022068D" w:rsidRDefault="0058514D">
      <w:r>
        <w:tab/>
        <w:t xml:space="preserve">Clave </w:t>
      </w:r>
      <w:proofErr w:type="gramStart"/>
      <w:r>
        <w:t>Principal{</w:t>
      </w:r>
      <w:proofErr w:type="spellStart"/>
      <w:proofErr w:type="gramEnd"/>
      <w:r w:rsidR="0022068D">
        <w:t>idPersona</w:t>
      </w:r>
      <w:proofErr w:type="spellEnd"/>
      <w:r>
        <w:t>}</w:t>
      </w:r>
    </w:p>
    <w:p w14:paraId="20432787" w14:textId="1BE007EF" w:rsidR="008835FE" w:rsidRDefault="008835FE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idPersona</w:t>
      </w:r>
      <w:proofErr w:type="spellEnd"/>
      <w:r>
        <w:t xml:space="preserve">} </w:t>
      </w:r>
      <w:r>
        <w:sym w:font="Wingdings" w:char="F0E8"/>
      </w:r>
      <w:r>
        <w:t xml:space="preserve"> Persona{</w:t>
      </w:r>
      <w:proofErr w:type="spellStart"/>
      <w:r>
        <w:t>idPersona</w:t>
      </w:r>
      <w:proofErr w:type="spellEnd"/>
      <w:r>
        <w:t>}</w:t>
      </w:r>
    </w:p>
    <w:p w14:paraId="32E261C6" w14:textId="5056197E" w:rsidR="0022068D" w:rsidRDefault="0022068D">
      <w:proofErr w:type="gramStart"/>
      <w:r>
        <w:t>Alumno{</w:t>
      </w:r>
      <w:proofErr w:type="spellStart"/>
      <w:proofErr w:type="gramEnd"/>
      <w:r w:rsidRPr="0022068D">
        <w:rPr>
          <w:u w:val="single"/>
        </w:rPr>
        <w:t>idPersona</w:t>
      </w:r>
      <w:proofErr w:type="spellEnd"/>
      <w:r>
        <w:t>, titulación, expediente}</w:t>
      </w:r>
    </w:p>
    <w:p w14:paraId="121CDF9A" w14:textId="711D1187" w:rsidR="0022068D" w:rsidRDefault="0022068D">
      <w:r>
        <w:tab/>
      </w:r>
      <w:r>
        <w:t xml:space="preserve">Clave </w:t>
      </w:r>
      <w:proofErr w:type="gramStart"/>
      <w:r>
        <w:t>Principal{</w:t>
      </w:r>
      <w:proofErr w:type="spellStart"/>
      <w:proofErr w:type="gramEnd"/>
      <w:r>
        <w:t>idPersona</w:t>
      </w:r>
      <w:proofErr w:type="spellEnd"/>
      <w:r>
        <w:t>}</w:t>
      </w:r>
    </w:p>
    <w:p w14:paraId="0069E978" w14:textId="14AF5AE6" w:rsidR="0022068D" w:rsidRDefault="0022068D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codCentro</w:t>
      </w:r>
      <w:proofErr w:type="spellEnd"/>
      <w:r>
        <w:t>}</w:t>
      </w:r>
      <w:r w:rsidR="008835FE">
        <w:t xml:space="preserve"> </w:t>
      </w:r>
      <w:r w:rsidR="008835FE">
        <w:sym w:font="Wingdings" w:char="F0E8"/>
      </w:r>
      <w:r>
        <w:t xml:space="preserve"> Centro{</w:t>
      </w:r>
      <w:proofErr w:type="spellStart"/>
      <w:r>
        <w:t>codCentro</w:t>
      </w:r>
      <w:proofErr w:type="spellEnd"/>
      <w:r>
        <w:t>}</w:t>
      </w:r>
    </w:p>
    <w:p w14:paraId="0C94A71D" w14:textId="3DDBB2E4" w:rsidR="008835FE" w:rsidRDefault="008835FE" w:rsidP="008835FE">
      <w:pPr>
        <w:ind w:firstLine="709"/>
      </w:pPr>
      <w:r>
        <w:t xml:space="preserve">Clave </w:t>
      </w:r>
      <w:proofErr w:type="gramStart"/>
      <w:r>
        <w:t>Ajena{</w:t>
      </w:r>
      <w:proofErr w:type="spellStart"/>
      <w:proofErr w:type="gramEnd"/>
      <w:r>
        <w:t>idPersona</w:t>
      </w:r>
      <w:proofErr w:type="spellEnd"/>
      <w:r>
        <w:t xml:space="preserve">} </w:t>
      </w:r>
      <w:r>
        <w:sym w:font="Wingdings" w:char="F0E8"/>
      </w:r>
      <w:r>
        <w:t xml:space="preserve"> Persona{</w:t>
      </w:r>
      <w:proofErr w:type="spellStart"/>
      <w:r>
        <w:t>idPersona</w:t>
      </w:r>
      <w:proofErr w:type="spellEnd"/>
      <w:r>
        <w:t>}</w:t>
      </w:r>
    </w:p>
    <w:p w14:paraId="7A2E5737" w14:textId="33F32DB1" w:rsidR="0022068D" w:rsidRDefault="0022068D">
      <w:proofErr w:type="gramStart"/>
      <w:r>
        <w:t>Personal{</w:t>
      </w:r>
      <w:proofErr w:type="spellStart"/>
      <w:proofErr w:type="gramEnd"/>
      <w:r w:rsidRPr="0022068D">
        <w:rPr>
          <w:u w:val="single"/>
        </w:rPr>
        <w:t>idPersona</w:t>
      </w:r>
      <w:proofErr w:type="spellEnd"/>
      <w:r>
        <w:t>, unidad, categoría}</w:t>
      </w:r>
    </w:p>
    <w:p w14:paraId="4CC6A371" w14:textId="0690B53F" w:rsidR="0022068D" w:rsidRDefault="0022068D">
      <w:r>
        <w:tab/>
        <w:t xml:space="preserve">Clave </w:t>
      </w:r>
      <w:proofErr w:type="gramStart"/>
      <w:r>
        <w:t>Principal{</w:t>
      </w:r>
      <w:proofErr w:type="spellStart"/>
      <w:proofErr w:type="gramEnd"/>
      <w:r>
        <w:t>idPersona</w:t>
      </w:r>
      <w:proofErr w:type="spellEnd"/>
      <w:r>
        <w:t>}</w:t>
      </w:r>
    </w:p>
    <w:p w14:paraId="7885EB81" w14:textId="153C36EE" w:rsidR="008835FE" w:rsidRDefault="008835FE">
      <w:r>
        <w:tab/>
      </w:r>
      <w:r>
        <w:t>Clave Ajena{</w:t>
      </w:r>
      <w:proofErr w:type="spellStart"/>
      <w:r>
        <w:t>idPersona</w:t>
      </w:r>
      <w:proofErr w:type="spellEnd"/>
      <w:r>
        <w:t xml:space="preserve">} </w:t>
      </w:r>
      <w:r>
        <w:sym w:font="Wingdings" w:char="F0E8"/>
      </w:r>
      <w:r>
        <w:t xml:space="preserve"> Persona{</w:t>
      </w:r>
      <w:proofErr w:type="spellStart"/>
      <w:r>
        <w:t>idPersona</w:t>
      </w:r>
      <w:proofErr w:type="spellEnd"/>
      <w:r>
        <w:t>}</w:t>
      </w:r>
      <w:bookmarkStart w:id="0" w:name="_GoBack"/>
      <w:bookmarkEnd w:id="0"/>
    </w:p>
    <w:p w14:paraId="2523C07C" w14:textId="6337BC57" w:rsidR="0022068D" w:rsidRDefault="0022068D">
      <w:proofErr w:type="gramStart"/>
      <w:r>
        <w:t>Centro{</w:t>
      </w:r>
      <w:proofErr w:type="spellStart"/>
      <w:proofErr w:type="gramEnd"/>
      <w:r w:rsidRPr="0022068D">
        <w:rPr>
          <w:u w:val="single"/>
        </w:rPr>
        <w:t>codCentro</w:t>
      </w:r>
      <w:proofErr w:type="spellEnd"/>
      <w:r>
        <w:t>, ubicación}</w:t>
      </w:r>
    </w:p>
    <w:p w14:paraId="6075E937" w14:textId="4CB3FADC" w:rsidR="0022068D" w:rsidRDefault="0022068D">
      <w:r>
        <w:tab/>
        <w:t xml:space="preserve">Clave </w:t>
      </w:r>
      <w:proofErr w:type="gramStart"/>
      <w:r>
        <w:t>Principal{</w:t>
      </w:r>
      <w:proofErr w:type="spellStart"/>
      <w:proofErr w:type="gramEnd"/>
      <w:r>
        <w:t>codCentro</w:t>
      </w:r>
      <w:proofErr w:type="spellEnd"/>
      <w:r>
        <w:t>}</w:t>
      </w:r>
    </w:p>
    <w:p w14:paraId="2680C3CB" w14:textId="2A04C7E3" w:rsidR="0022068D" w:rsidRDefault="0022068D">
      <w:proofErr w:type="gramStart"/>
      <w:r>
        <w:t>Trabaja{</w:t>
      </w:r>
      <w:proofErr w:type="spellStart"/>
      <w:proofErr w:type="gramEnd"/>
      <w:r w:rsidRPr="00E83691">
        <w:rPr>
          <w:u w:val="single"/>
        </w:rPr>
        <w:t>codCentro</w:t>
      </w:r>
      <w:proofErr w:type="spellEnd"/>
      <w:r>
        <w:t xml:space="preserve">, </w:t>
      </w:r>
      <w:proofErr w:type="spellStart"/>
      <w:r w:rsidRPr="00E83691">
        <w:rPr>
          <w:u w:val="single"/>
        </w:rPr>
        <w:t>idPersona</w:t>
      </w:r>
      <w:proofErr w:type="spellEnd"/>
      <w:r>
        <w:t>}</w:t>
      </w:r>
    </w:p>
    <w:p w14:paraId="6E99140E" w14:textId="39649CF9" w:rsidR="00E83691" w:rsidRDefault="00E83691">
      <w:r>
        <w:tab/>
        <w:t xml:space="preserve">Clave </w:t>
      </w:r>
      <w:proofErr w:type="gramStart"/>
      <w:r>
        <w:t>Primaria{</w:t>
      </w:r>
      <w:proofErr w:type="spellStart"/>
      <w:proofErr w:type="gramEnd"/>
      <w:r>
        <w:t>codCentro</w:t>
      </w:r>
      <w:proofErr w:type="spellEnd"/>
      <w:r>
        <w:t xml:space="preserve">, </w:t>
      </w:r>
      <w:proofErr w:type="spellStart"/>
      <w:r>
        <w:t>idPersona</w:t>
      </w:r>
      <w:proofErr w:type="spellEnd"/>
      <w:r>
        <w:t>}</w:t>
      </w:r>
    </w:p>
    <w:p w14:paraId="0C1C1708" w14:textId="165AFEE0" w:rsidR="00E83691" w:rsidRDefault="00E83691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codCentro</w:t>
      </w:r>
      <w:proofErr w:type="spellEnd"/>
      <w:r>
        <w:t>}</w:t>
      </w:r>
      <w:r w:rsidR="008835FE">
        <w:t xml:space="preserve"> </w:t>
      </w:r>
      <w:r w:rsidR="008835FE">
        <w:sym w:font="Wingdings" w:char="F0E8"/>
      </w:r>
      <w:r>
        <w:t xml:space="preserve"> Centro{</w:t>
      </w:r>
      <w:proofErr w:type="spellStart"/>
      <w:r>
        <w:t>codCentro</w:t>
      </w:r>
      <w:proofErr w:type="spellEnd"/>
      <w:r>
        <w:t>}</w:t>
      </w:r>
    </w:p>
    <w:p w14:paraId="11A5C3EA" w14:textId="59A0ED53" w:rsidR="00E83691" w:rsidRDefault="00E83691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idPersona</w:t>
      </w:r>
      <w:proofErr w:type="spellEnd"/>
      <w:r>
        <w:t xml:space="preserve">} </w:t>
      </w:r>
      <w:r w:rsidR="008835FE">
        <w:sym w:font="Wingdings" w:char="F0E8"/>
      </w:r>
      <w:r>
        <w:t xml:space="preserve"> Profesor{</w:t>
      </w:r>
      <w:proofErr w:type="spellStart"/>
      <w:r>
        <w:t>idPersona</w:t>
      </w:r>
      <w:proofErr w:type="spellEnd"/>
      <w:r>
        <w:t>}</w:t>
      </w:r>
    </w:p>
    <w:sectPr w:rsidR="00E83691" w:rsidSect="00822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3A71F" w14:textId="77777777" w:rsidR="003801DF" w:rsidRDefault="003801DF" w:rsidP="00822617">
      <w:pPr>
        <w:spacing w:line="240" w:lineRule="auto"/>
      </w:pPr>
      <w:r>
        <w:separator/>
      </w:r>
    </w:p>
  </w:endnote>
  <w:endnote w:type="continuationSeparator" w:id="0">
    <w:p w14:paraId="28FB9277" w14:textId="77777777" w:rsidR="003801DF" w:rsidRDefault="003801D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8B74" w14:textId="77777777" w:rsidR="006E1905" w:rsidRDefault="006E19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4FE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9D6E4" w14:textId="77777777" w:rsidR="006E1905" w:rsidRDefault="006E19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E53D6" w14:textId="77777777" w:rsidR="003801DF" w:rsidRDefault="003801DF" w:rsidP="00822617">
      <w:pPr>
        <w:spacing w:line="240" w:lineRule="auto"/>
      </w:pPr>
      <w:r>
        <w:separator/>
      </w:r>
    </w:p>
  </w:footnote>
  <w:footnote w:type="continuationSeparator" w:id="0">
    <w:p w14:paraId="4E14DB5F" w14:textId="77777777" w:rsidR="003801DF" w:rsidRDefault="003801D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2AC48" w14:textId="77777777" w:rsidR="006E1905" w:rsidRDefault="006E19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4A240" w14:textId="77777777" w:rsidR="00822617" w:rsidRPr="00822617" w:rsidRDefault="00822617" w:rsidP="00822617">
    <w:pPr>
      <w:pStyle w:val="Encabezado"/>
      <w:tabs>
        <w:tab w:val="clear" w:pos="4252"/>
        <w:tab w:val="left" w:pos="3686"/>
        <w:tab w:val="left" w:pos="5812"/>
      </w:tabs>
      <w:rPr>
        <w:sz w:val="21"/>
        <w:szCs w:val="21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4A32FEA" wp14:editId="2371EB57">
          <wp:simplePos x="0" y="0"/>
          <wp:positionH relativeFrom="column">
            <wp:posOffset>77470</wp:posOffset>
          </wp:positionH>
          <wp:positionV relativeFrom="paragraph">
            <wp:posOffset>-17145</wp:posOffset>
          </wp:positionV>
          <wp:extent cx="2058035" cy="609600"/>
          <wp:effectExtent l="0" t="0" r="0" b="0"/>
          <wp:wrapSquare wrapText="bothSides"/>
          <wp:docPr id="3" name="Imagen 3" descr="/Users/MAC/Desktop/LogoFlori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C/Desktop/LogoFlori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645E3F72" wp14:editId="0EB4E643">
              <wp:simplePos x="0" y="0"/>
              <wp:positionH relativeFrom="column">
                <wp:posOffset>4039</wp:posOffset>
              </wp:positionH>
              <wp:positionV relativeFrom="paragraph">
                <wp:posOffset>-127635</wp:posOffset>
              </wp:positionV>
              <wp:extent cx="5409929" cy="798892"/>
              <wp:effectExtent l="0" t="0" r="26035" b="139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929" cy="798892"/>
                      </a:xfrm>
                      <a:prstGeom prst="rect">
                        <a:avLst/>
                      </a:prstGeom>
                      <a:noFill/>
                      <a:ln w="25400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827104" id="Rectángulo 4" o:spid="_x0000_s1026" style="position:absolute;margin-left:.3pt;margin-top:-10.05pt;width:426pt;height:62.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" filled="f" strokecolor="black [3213]" strokeweight="2pt"/>
          </w:pict>
        </mc:Fallback>
      </mc:AlternateContent>
    </w:r>
    <w:r>
      <w:tab/>
    </w:r>
    <w:r w:rsidRPr="00822617">
      <w:rPr>
        <w:b/>
        <w:sz w:val="21"/>
        <w:szCs w:val="21"/>
      </w:rPr>
      <w:t>Ciclo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1ºDAW</w:t>
    </w: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>Módulo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BBDD</w:t>
    </w:r>
  </w:p>
  <w:p w14:paraId="64D15727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Bloque </w:t>
    </w:r>
    <w:r w:rsidR="00C23215">
      <w:rPr>
        <w:b/>
        <w:sz w:val="21"/>
        <w:szCs w:val="21"/>
      </w:rPr>
      <w:t>4</w:t>
    </w:r>
  </w:p>
  <w:p w14:paraId="4E094E35" w14:textId="00195063" w:rsid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Actividad </w:t>
    </w:r>
    <w:r w:rsidR="006E1905">
      <w:rPr>
        <w:b/>
        <w:sz w:val="21"/>
        <w:szCs w:val="21"/>
      </w:rPr>
      <w:t>3</w:t>
    </w:r>
  </w:p>
  <w:p w14:paraId="560A1554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>
      <w:rPr>
        <w:sz w:val="21"/>
        <w:szCs w:val="21"/>
      </w:rPr>
      <w:tab/>
    </w:r>
    <w:r w:rsidRPr="00822617">
      <w:rPr>
        <w:b/>
        <w:sz w:val="21"/>
        <w:szCs w:val="21"/>
      </w:rPr>
      <w:t xml:space="preserve">Nombre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C6EC1" w14:textId="77777777" w:rsidR="006E1905" w:rsidRDefault="006E19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5"/>
    <w:rsid w:val="00182BF8"/>
    <w:rsid w:val="001E3BA6"/>
    <w:rsid w:val="00216761"/>
    <w:rsid w:val="00217D7E"/>
    <w:rsid w:val="0022068D"/>
    <w:rsid w:val="00225BF4"/>
    <w:rsid w:val="002D51EC"/>
    <w:rsid w:val="003801DF"/>
    <w:rsid w:val="0058514D"/>
    <w:rsid w:val="006A1625"/>
    <w:rsid w:val="006E1905"/>
    <w:rsid w:val="007B6391"/>
    <w:rsid w:val="00822617"/>
    <w:rsid w:val="008835FE"/>
    <w:rsid w:val="00C23215"/>
    <w:rsid w:val="00CC17D4"/>
    <w:rsid w:val="00E74ADC"/>
    <w:rsid w:val="00E83691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0FB8"/>
  <w15:chartTrackingRefBased/>
  <w15:docId w15:val="{F3FD1454-54F2-452A-A7B8-D3EC690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3</cp:revision>
  <dcterms:created xsi:type="dcterms:W3CDTF">2017-10-31T08:16:00Z</dcterms:created>
  <dcterms:modified xsi:type="dcterms:W3CDTF">2017-10-31T08:21:00Z</dcterms:modified>
</cp:coreProperties>
</file>